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C0210A" w14:textId="77777777" w:rsidR="00EB051A" w:rsidRDefault="0067318A">
      <w:pPr>
        <w:pBdr>
          <w:bottom w:val="single" w:sz="4" w:space="1" w:color="auto"/>
        </w:pBdr>
        <w:spacing w:line="360" w:lineRule="auto"/>
        <w:jc w:val="center"/>
        <w:rPr>
          <w:b/>
          <w:sz w:val="36"/>
        </w:rPr>
      </w:pPr>
      <w:r>
        <w:rPr>
          <w:b/>
          <w:spacing w:val="90"/>
          <w:sz w:val="36"/>
        </w:rPr>
        <w:t>说明书摘要</w:t>
      </w:r>
    </w:p>
    <w:p w14:paraId="23C065FA" w14:textId="4FC4DD73" w:rsidR="00EB051A" w:rsidRDefault="0067318A">
      <w:pPr>
        <w:spacing w:line="360" w:lineRule="auto"/>
        <w:ind w:firstLineChars="200" w:firstLine="480"/>
        <w:rPr>
          <w:sz w:val="24"/>
          <w:szCs w:val="24"/>
        </w:rPr>
      </w:pPr>
      <w:r>
        <w:rPr>
          <w:rFonts w:hint="eastAsia"/>
          <w:sz w:val="24"/>
          <w:szCs w:val="24"/>
        </w:rPr>
        <w:t>本申请公开了一种</w:t>
      </w:r>
      <w:r w:rsidR="006B10BF" w:rsidRPr="006B10BF">
        <w:rPr>
          <w:rFonts w:hint="eastAsia"/>
          <w:sz w:val="24"/>
          <w:szCs w:val="24"/>
        </w:rPr>
        <w:t>。</w:t>
      </w:r>
    </w:p>
    <w:p w14:paraId="2714DAD9" w14:textId="77777777" w:rsidR="00EB051A" w:rsidRDefault="00EB051A">
      <w:pPr>
        <w:spacing w:line="360" w:lineRule="auto"/>
        <w:ind w:firstLineChars="200" w:firstLine="480"/>
        <w:rPr>
          <w:sz w:val="24"/>
          <w:szCs w:val="24"/>
        </w:rPr>
      </w:pPr>
    </w:p>
    <w:p w14:paraId="661C850E" w14:textId="77777777" w:rsidR="00EB051A" w:rsidRDefault="00EB051A">
      <w:pPr>
        <w:spacing w:line="360" w:lineRule="auto"/>
        <w:ind w:firstLineChars="200" w:firstLine="480"/>
        <w:rPr>
          <w:sz w:val="24"/>
          <w:szCs w:val="24"/>
        </w:rPr>
      </w:pPr>
    </w:p>
    <w:p w14:paraId="6F295C33" w14:textId="77777777" w:rsidR="00EB051A" w:rsidRDefault="00EB051A">
      <w:pPr>
        <w:spacing w:line="360" w:lineRule="auto"/>
        <w:ind w:firstLineChars="200" w:firstLine="480"/>
        <w:rPr>
          <w:sz w:val="24"/>
          <w:szCs w:val="24"/>
        </w:rPr>
      </w:pPr>
    </w:p>
    <w:p w14:paraId="20C302DF" w14:textId="77777777" w:rsidR="00EB051A" w:rsidRDefault="00EB051A">
      <w:pPr>
        <w:spacing w:line="360" w:lineRule="auto"/>
        <w:ind w:firstLineChars="200" w:firstLine="560"/>
        <w:rPr>
          <w:sz w:val="28"/>
        </w:rPr>
        <w:sectPr w:rsidR="00EB051A">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418" w:header="567" w:footer="567" w:gutter="0"/>
          <w:pgNumType w:start="1"/>
          <w:cols w:space="720"/>
          <w:docGrid w:type="lines" w:linePitch="312"/>
        </w:sectPr>
      </w:pPr>
    </w:p>
    <w:p w14:paraId="7451DFAD" w14:textId="0C1EDE98" w:rsidR="00EB051A" w:rsidRDefault="0067318A">
      <w:pPr>
        <w:pStyle w:val="ab"/>
        <w:pBdr>
          <w:bottom w:val="single" w:sz="4" w:space="1" w:color="auto"/>
        </w:pBdr>
        <w:spacing w:line="360" w:lineRule="auto"/>
      </w:pPr>
      <w:r>
        <w:rPr>
          <w:b/>
          <w:spacing w:val="90"/>
          <w:sz w:val="36"/>
        </w:rPr>
        <w:lastRenderedPageBreak/>
        <w:t>权利要求书</w:t>
      </w:r>
    </w:p>
    <w:p w14:paraId="63EB8DA2" w14:textId="6523F118" w:rsidR="00D638BA" w:rsidRPr="00660265" w:rsidRDefault="00D638BA" w:rsidP="00FA50C1">
      <w:pPr>
        <w:ind w:firstLineChars="200" w:firstLine="560"/>
        <w:rPr>
          <w:sz w:val="28"/>
          <w:szCs w:val="28"/>
        </w:rPr>
      </w:pPr>
      <w:bookmarkStart w:id="0" w:name="_Hlk115165960"/>
      <w:bookmarkStart w:id="1" w:name="_Hlk115126267"/>
      <w:bookmarkStart w:id="2" w:name="_Hlk62725907"/>
      <w:r w:rsidRPr="00660265">
        <w:rPr>
          <w:rFonts w:hint="eastAsia"/>
          <w:sz w:val="28"/>
          <w:szCs w:val="28"/>
        </w:rPr>
        <w:t>1</w:t>
      </w:r>
      <w:r w:rsidRPr="00660265">
        <w:rPr>
          <w:sz w:val="28"/>
          <w:szCs w:val="28"/>
        </w:rPr>
        <w:t>.</w:t>
      </w:r>
      <w:r w:rsidRPr="00660265">
        <w:rPr>
          <w:rFonts w:hint="eastAsia"/>
          <w:sz w:val="28"/>
          <w:szCs w:val="28"/>
        </w:rPr>
        <w:t>一种电机的驱动装置，其特征在于，包括：</w:t>
      </w:r>
    </w:p>
    <w:p w14:paraId="5EA57291" w14:textId="4E3692F3" w:rsidR="00D638BA" w:rsidRPr="00660265" w:rsidRDefault="00844361" w:rsidP="00D638BA">
      <w:pPr>
        <w:ind w:firstLineChars="200" w:firstLine="560"/>
        <w:rPr>
          <w:sz w:val="28"/>
          <w:szCs w:val="28"/>
        </w:rPr>
      </w:pPr>
      <w:r>
        <w:rPr>
          <w:rFonts w:hint="eastAsia"/>
          <w:sz w:val="28"/>
          <w:szCs w:val="28"/>
        </w:rPr>
        <w:t>动力电源</w:t>
      </w:r>
      <w:r w:rsidR="00D638BA" w:rsidRPr="00660265">
        <w:rPr>
          <w:rFonts w:hint="eastAsia"/>
          <w:sz w:val="28"/>
          <w:szCs w:val="28"/>
        </w:rPr>
        <w:t>；</w:t>
      </w:r>
    </w:p>
    <w:p w14:paraId="0C29020A" w14:textId="628CC75D" w:rsidR="00D638BA" w:rsidRPr="00660265" w:rsidRDefault="009F46D5" w:rsidP="00D638BA">
      <w:pPr>
        <w:ind w:firstLineChars="200" w:firstLine="560"/>
        <w:rPr>
          <w:sz w:val="28"/>
          <w:szCs w:val="28"/>
        </w:rPr>
      </w:pPr>
      <w:r>
        <w:rPr>
          <w:rFonts w:hint="eastAsia"/>
          <w:sz w:val="28"/>
          <w:szCs w:val="28"/>
        </w:rPr>
        <w:t>不间断电源（</w:t>
      </w:r>
      <w:r>
        <w:rPr>
          <w:rFonts w:hint="eastAsia"/>
          <w:sz w:val="28"/>
          <w:szCs w:val="28"/>
        </w:rPr>
        <w:t>20</w:t>
      </w:r>
      <w:r>
        <w:rPr>
          <w:rFonts w:hint="eastAsia"/>
          <w:sz w:val="28"/>
          <w:szCs w:val="28"/>
        </w:rPr>
        <w:t>）</w:t>
      </w:r>
      <w:r w:rsidR="00D638BA" w:rsidRPr="00660265">
        <w:rPr>
          <w:rFonts w:hint="eastAsia"/>
          <w:sz w:val="28"/>
          <w:szCs w:val="28"/>
        </w:rPr>
        <w:t>，所述</w:t>
      </w:r>
      <w:r>
        <w:rPr>
          <w:rFonts w:hint="eastAsia"/>
          <w:sz w:val="28"/>
          <w:szCs w:val="28"/>
        </w:rPr>
        <w:t>不间断电源（</w:t>
      </w:r>
      <w:r>
        <w:rPr>
          <w:rFonts w:hint="eastAsia"/>
          <w:sz w:val="28"/>
          <w:szCs w:val="28"/>
        </w:rPr>
        <w:t>20</w:t>
      </w:r>
      <w:r>
        <w:rPr>
          <w:rFonts w:hint="eastAsia"/>
          <w:sz w:val="28"/>
          <w:szCs w:val="28"/>
        </w:rPr>
        <w:t>）</w:t>
      </w:r>
      <w:r w:rsidR="00D638BA" w:rsidRPr="00660265">
        <w:rPr>
          <w:rFonts w:hint="eastAsia"/>
          <w:sz w:val="28"/>
          <w:szCs w:val="28"/>
        </w:rPr>
        <w:t>与所述</w:t>
      </w:r>
      <w:r w:rsidR="00844361">
        <w:rPr>
          <w:rFonts w:hint="eastAsia"/>
          <w:sz w:val="28"/>
          <w:szCs w:val="28"/>
        </w:rPr>
        <w:t>动力电源</w:t>
      </w:r>
      <w:r w:rsidR="00D638BA" w:rsidRPr="00660265">
        <w:rPr>
          <w:rFonts w:hint="eastAsia"/>
          <w:sz w:val="28"/>
          <w:szCs w:val="28"/>
        </w:rPr>
        <w:t>连接，</w:t>
      </w:r>
      <w:r w:rsidR="00133A09">
        <w:rPr>
          <w:rFonts w:hint="eastAsia"/>
          <w:sz w:val="28"/>
          <w:szCs w:val="28"/>
        </w:rPr>
        <w:t>所述</w:t>
      </w:r>
      <w:r>
        <w:rPr>
          <w:rFonts w:hint="eastAsia"/>
          <w:sz w:val="28"/>
          <w:szCs w:val="28"/>
        </w:rPr>
        <w:t>不间断电源（</w:t>
      </w:r>
      <w:r>
        <w:rPr>
          <w:rFonts w:hint="eastAsia"/>
          <w:sz w:val="28"/>
          <w:szCs w:val="28"/>
        </w:rPr>
        <w:t>20</w:t>
      </w:r>
      <w:r>
        <w:rPr>
          <w:rFonts w:hint="eastAsia"/>
          <w:sz w:val="28"/>
          <w:szCs w:val="28"/>
        </w:rPr>
        <w:t>）</w:t>
      </w:r>
      <w:r w:rsidR="00133A09">
        <w:rPr>
          <w:rFonts w:hint="eastAsia"/>
          <w:sz w:val="28"/>
          <w:szCs w:val="28"/>
        </w:rPr>
        <w:t>被配置为当所述</w:t>
      </w:r>
      <w:r w:rsidR="00844361">
        <w:rPr>
          <w:rFonts w:hint="eastAsia"/>
          <w:sz w:val="28"/>
          <w:szCs w:val="28"/>
        </w:rPr>
        <w:t>动力电源</w:t>
      </w:r>
      <w:r w:rsidR="00133A09">
        <w:rPr>
          <w:rFonts w:hint="eastAsia"/>
          <w:sz w:val="28"/>
          <w:szCs w:val="28"/>
        </w:rPr>
        <w:t>断开时，所述</w:t>
      </w:r>
      <w:r>
        <w:rPr>
          <w:rFonts w:hint="eastAsia"/>
          <w:sz w:val="28"/>
          <w:szCs w:val="28"/>
        </w:rPr>
        <w:t>不间断电源（</w:t>
      </w:r>
      <w:r>
        <w:rPr>
          <w:rFonts w:hint="eastAsia"/>
          <w:sz w:val="28"/>
          <w:szCs w:val="28"/>
        </w:rPr>
        <w:t>20</w:t>
      </w:r>
      <w:r>
        <w:rPr>
          <w:rFonts w:hint="eastAsia"/>
          <w:sz w:val="28"/>
          <w:szCs w:val="28"/>
        </w:rPr>
        <w:t>）</w:t>
      </w:r>
      <w:r w:rsidR="00256EBF">
        <w:rPr>
          <w:rFonts w:hint="eastAsia"/>
          <w:sz w:val="28"/>
          <w:szCs w:val="28"/>
        </w:rPr>
        <w:t>在预定</w:t>
      </w:r>
      <w:r w:rsidR="00F15FD6">
        <w:rPr>
          <w:rFonts w:hint="eastAsia"/>
          <w:sz w:val="28"/>
          <w:szCs w:val="28"/>
        </w:rPr>
        <w:t>第一</w:t>
      </w:r>
      <w:r w:rsidR="00256EBF">
        <w:rPr>
          <w:rFonts w:hint="eastAsia"/>
          <w:sz w:val="28"/>
          <w:szCs w:val="28"/>
        </w:rPr>
        <w:t>时间内输出</w:t>
      </w:r>
      <w:r w:rsidR="00904248">
        <w:rPr>
          <w:rFonts w:hint="eastAsia"/>
          <w:sz w:val="28"/>
          <w:szCs w:val="28"/>
        </w:rPr>
        <w:t>弱电</w:t>
      </w:r>
      <w:r w:rsidR="00D638BA" w:rsidRPr="00660265">
        <w:rPr>
          <w:rFonts w:hint="eastAsia"/>
          <w:sz w:val="28"/>
          <w:szCs w:val="28"/>
        </w:rPr>
        <w:t>；</w:t>
      </w:r>
    </w:p>
    <w:p w14:paraId="1C3FF98D" w14:textId="21F625D2" w:rsidR="00D638BA" w:rsidRPr="00660265" w:rsidRDefault="009F46D5" w:rsidP="00D638BA">
      <w:pPr>
        <w:ind w:firstLineChars="200" w:firstLine="560"/>
        <w:rPr>
          <w:sz w:val="28"/>
          <w:szCs w:val="28"/>
        </w:rPr>
      </w:pPr>
      <w:r>
        <w:rPr>
          <w:rFonts w:hint="eastAsia"/>
          <w:sz w:val="28"/>
          <w:szCs w:val="28"/>
        </w:rPr>
        <w:t>驱动单元（</w:t>
      </w:r>
      <w:r>
        <w:rPr>
          <w:rFonts w:hint="eastAsia"/>
          <w:sz w:val="28"/>
          <w:szCs w:val="28"/>
        </w:rPr>
        <w:t>30</w:t>
      </w:r>
      <w:r>
        <w:rPr>
          <w:rFonts w:hint="eastAsia"/>
          <w:sz w:val="28"/>
          <w:szCs w:val="28"/>
        </w:rPr>
        <w:t>）</w:t>
      </w:r>
      <w:r w:rsidR="00D638BA" w:rsidRPr="00660265">
        <w:rPr>
          <w:rFonts w:hint="eastAsia"/>
          <w:sz w:val="28"/>
          <w:szCs w:val="28"/>
        </w:rPr>
        <w:t>，包括</w:t>
      </w:r>
      <w:r w:rsidR="00D638BA">
        <w:rPr>
          <w:rFonts w:hint="eastAsia"/>
          <w:sz w:val="28"/>
          <w:szCs w:val="28"/>
        </w:rPr>
        <w:t>变压模块</w:t>
      </w:r>
      <w:r w:rsidR="00D638BA" w:rsidRPr="00660265">
        <w:rPr>
          <w:rFonts w:hint="eastAsia"/>
          <w:sz w:val="28"/>
          <w:szCs w:val="28"/>
        </w:rPr>
        <w:t>和</w:t>
      </w:r>
      <w:r>
        <w:rPr>
          <w:rFonts w:hint="eastAsia"/>
          <w:sz w:val="28"/>
          <w:szCs w:val="28"/>
        </w:rPr>
        <w:t>电机模块（</w:t>
      </w:r>
      <w:r>
        <w:rPr>
          <w:rFonts w:hint="eastAsia"/>
          <w:sz w:val="28"/>
          <w:szCs w:val="28"/>
        </w:rPr>
        <w:t>32</w:t>
      </w:r>
      <w:r>
        <w:rPr>
          <w:rFonts w:hint="eastAsia"/>
          <w:sz w:val="28"/>
          <w:szCs w:val="28"/>
        </w:rPr>
        <w:t>）</w:t>
      </w:r>
      <w:r w:rsidR="00D638BA" w:rsidRPr="00660265">
        <w:rPr>
          <w:rFonts w:hint="eastAsia"/>
          <w:sz w:val="28"/>
          <w:szCs w:val="28"/>
        </w:rPr>
        <w:t>，其中，所述</w:t>
      </w:r>
      <w:r w:rsidR="00D638BA">
        <w:rPr>
          <w:rFonts w:hint="eastAsia"/>
          <w:sz w:val="28"/>
          <w:szCs w:val="28"/>
        </w:rPr>
        <w:t>变压模块</w:t>
      </w:r>
      <w:r w:rsidR="00D638BA" w:rsidRPr="00660265">
        <w:rPr>
          <w:rFonts w:hint="eastAsia"/>
          <w:sz w:val="28"/>
          <w:szCs w:val="28"/>
        </w:rPr>
        <w:t>与所述</w:t>
      </w:r>
      <w:r w:rsidR="00844361">
        <w:rPr>
          <w:rFonts w:hint="eastAsia"/>
          <w:sz w:val="28"/>
          <w:szCs w:val="28"/>
        </w:rPr>
        <w:t>动力电源</w:t>
      </w:r>
      <w:r w:rsidR="00D638BA">
        <w:rPr>
          <w:rFonts w:hint="eastAsia"/>
          <w:sz w:val="28"/>
          <w:szCs w:val="28"/>
        </w:rPr>
        <w:t>、所述</w:t>
      </w:r>
      <w:r>
        <w:rPr>
          <w:rFonts w:hint="eastAsia"/>
          <w:sz w:val="28"/>
          <w:szCs w:val="28"/>
        </w:rPr>
        <w:t>不间断电源（</w:t>
      </w:r>
      <w:r>
        <w:rPr>
          <w:rFonts w:hint="eastAsia"/>
          <w:sz w:val="28"/>
          <w:szCs w:val="28"/>
        </w:rPr>
        <w:t>20</w:t>
      </w:r>
      <w:r>
        <w:rPr>
          <w:rFonts w:hint="eastAsia"/>
          <w:sz w:val="28"/>
          <w:szCs w:val="28"/>
        </w:rPr>
        <w:t>）</w:t>
      </w:r>
      <w:r w:rsidR="00D638BA" w:rsidRPr="00660265">
        <w:rPr>
          <w:rFonts w:hint="eastAsia"/>
          <w:sz w:val="28"/>
          <w:szCs w:val="28"/>
        </w:rPr>
        <w:t>连接，所述</w:t>
      </w:r>
      <w:r>
        <w:rPr>
          <w:rFonts w:hint="eastAsia"/>
          <w:sz w:val="28"/>
          <w:szCs w:val="28"/>
        </w:rPr>
        <w:t>电机模块（</w:t>
      </w:r>
      <w:r>
        <w:rPr>
          <w:rFonts w:hint="eastAsia"/>
          <w:sz w:val="28"/>
          <w:szCs w:val="28"/>
        </w:rPr>
        <w:t>32</w:t>
      </w:r>
      <w:r>
        <w:rPr>
          <w:rFonts w:hint="eastAsia"/>
          <w:sz w:val="28"/>
          <w:szCs w:val="28"/>
        </w:rPr>
        <w:t>）</w:t>
      </w:r>
      <w:r w:rsidR="00D638BA" w:rsidRPr="00660265">
        <w:rPr>
          <w:rFonts w:hint="eastAsia"/>
          <w:sz w:val="28"/>
          <w:szCs w:val="28"/>
        </w:rPr>
        <w:t>与所述</w:t>
      </w:r>
      <w:r w:rsidR="00D638BA">
        <w:rPr>
          <w:rFonts w:hint="eastAsia"/>
          <w:sz w:val="28"/>
          <w:szCs w:val="28"/>
        </w:rPr>
        <w:t>变压模块</w:t>
      </w:r>
      <w:r w:rsidR="00D638BA" w:rsidRPr="00660265">
        <w:rPr>
          <w:rFonts w:hint="eastAsia"/>
          <w:sz w:val="28"/>
          <w:szCs w:val="28"/>
        </w:rPr>
        <w:t>连接，所述</w:t>
      </w:r>
      <w:r>
        <w:rPr>
          <w:rFonts w:hint="eastAsia"/>
          <w:sz w:val="28"/>
          <w:szCs w:val="28"/>
        </w:rPr>
        <w:t>电机模块（</w:t>
      </w:r>
      <w:r>
        <w:rPr>
          <w:rFonts w:hint="eastAsia"/>
          <w:sz w:val="28"/>
          <w:szCs w:val="28"/>
        </w:rPr>
        <w:t>32</w:t>
      </w:r>
      <w:r>
        <w:rPr>
          <w:rFonts w:hint="eastAsia"/>
          <w:sz w:val="28"/>
          <w:szCs w:val="28"/>
        </w:rPr>
        <w:t>）</w:t>
      </w:r>
      <w:r w:rsidR="00D638BA" w:rsidRPr="00660265">
        <w:rPr>
          <w:rFonts w:hint="eastAsia"/>
          <w:sz w:val="28"/>
          <w:szCs w:val="28"/>
        </w:rPr>
        <w:t>用于驱动电机，所述</w:t>
      </w:r>
      <w:r>
        <w:rPr>
          <w:rFonts w:hint="eastAsia"/>
          <w:sz w:val="28"/>
          <w:szCs w:val="28"/>
        </w:rPr>
        <w:t>电机模块（</w:t>
      </w:r>
      <w:r>
        <w:rPr>
          <w:rFonts w:hint="eastAsia"/>
          <w:sz w:val="28"/>
          <w:szCs w:val="28"/>
        </w:rPr>
        <w:t>32</w:t>
      </w:r>
      <w:r>
        <w:rPr>
          <w:rFonts w:hint="eastAsia"/>
          <w:sz w:val="28"/>
          <w:szCs w:val="28"/>
        </w:rPr>
        <w:t>）</w:t>
      </w:r>
      <w:r w:rsidR="00D638BA" w:rsidRPr="00660265">
        <w:rPr>
          <w:rFonts w:hint="eastAsia"/>
          <w:sz w:val="28"/>
          <w:szCs w:val="28"/>
        </w:rPr>
        <w:t>具有</w:t>
      </w:r>
      <w:r w:rsidR="00D638BA">
        <w:rPr>
          <w:rFonts w:hint="eastAsia"/>
          <w:sz w:val="28"/>
          <w:szCs w:val="28"/>
        </w:rPr>
        <w:t>制动端子接口</w:t>
      </w:r>
      <w:r w:rsidR="00D638BA" w:rsidRPr="00660265">
        <w:rPr>
          <w:rFonts w:hint="eastAsia"/>
          <w:sz w:val="28"/>
          <w:szCs w:val="28"/>
        </w:rPr>
        <w:t>，</w:t>
      </w:r>
      <w:r w:rsidR="00D638BA">
        <w:rPr>
          <w:rFonts w:hint="eastAsia"/>
          <w:sz w:val="28"/>
          <w:szCs w:val="28"/>
        </w:rPr>
        <w:t>所述</w:t>
      </w:r>
      <w:r>
        <w:rPr>
          <w:rFonts w:hint="eastAsia"/>
          <w:sz w:val="28"/>
          <w:szCs w:val="28"/>
        </w:rPr>
        <w:t>驱动单元（</w:t>
      </w:r>
      <w:r>
        <w:rPr>
          <w:rFonts w:hint="eastAsia"/>
          <w:sz w:val="28"/>
          <w:szCs w:val="28"/>
        </w:rPr>
        <w:t>30</w:t>
      </w:r>
      <w:r>
        <w:rPr>
          <w:rFonts w:hint="eastAsia"/>
          <w:sz w:val="28"/>
          <w:szCs w:val="28"/>
        </w:rPr>
        <w:t>）</w:t>
      </w:r>
      <w:r w:rsidR="00D638BA">
        <w:rPr>
          <w:rFonts w:hint="eastAsia"/>
          <w:sz w:val="28"/>
          <w:szCs w:val="28"/>
        </w:rPr>
        <w:t>被配置为</w:t>
      </w:r>
      <w:r w:rsidR="00D638BA" w:rsidRPr="00660265">
        <w:rPr>
          <w:rFonts w:hint="eastAsia"/>
          <w:sz w:val="28"/>
          <w:szCs w:val="28"/>
        </w:rPr>
        <w:t>当所述</w:t>
      </w:r>
      <w:r w:rsidR="00844361">
        <w:rPr>
          <w:rFonts w:hint="eastAsia"/>
          <w:sz w:val="28"/>
          <w:szCs w:val="28"/>
        </w:rPr>
        <w:t>动力电源</w:t>
      </w:r>
      <w:r w:rsidR="00D638BA" w:rsidRPr="00660265">
        <w:rPr>
          <w:rFonts w:hint="eastAsia"/>
          <w:sz w:val="28"/>
          <w:szCs w:val="28"/>
        </w:rPr>
        <w:t>断开时，所述</w:t>
      </w:r>
      <w:r w:rsidR="00D638BA">
        <w:rPr>
          <w:rFonts w:hint="eastAsia"/>
          <w:sz w:val="28"/>
          <w:szCs w:val="28"/>
        </w:rPr>
        <w:t>变压模块</w:t>
      </w:r>
      <w:r w:rsidR="00D638BA" w:rsidRPr="00660265">
        <w:rPr>
          <w:rFonts w:hint="eastAsia"/>
          <w:sz w:val="28"/>
          <w:szCs w:val="28"/>
        </w:rPr>
        <w:t>报警，所述</w:t>
      </w:r>
      <w:r w:rsidR="00D638BA">
        <w:rPr>
          <w:rFonts w:hint="eastAsia"/>
          <w:sz w:val="28"/>
          <w:szCs w:val="28"/>
        </w:rPr>
        <w:t>制动端子接口</w:t>
      </w:r>
      <w:r w:rsidR="00D638BA" w:rsidRPr="00660265">
        <w:rPr>
          <w:rFonts w:hint="eastAsia"/>
          <w:sz w:val="28"/>
          <w:szCs w:val="28"/>
        </w:rPr>
        <w:t>无输出；</w:t>
      </w:r>
    </w:p>
    <w:p w14:paraId="5D554760" w14:textId="63EB0946" w:rsidR="00D638BA" w:rsidRPr="00660265" w:rsidRDefault="00D638BA" w:rsidP="00D638BA">
      <w:pPr>
        <w:ind w:firstLineChars="200" w:firstLine="560"/>
        <w:rPr>
          <w:sz w:val="28"/>
          <w:szCs w:val="28"/>
        </w:rPr>
      </w:pPr>
      <w:r w:rsidRPr="00660265">
        <w:rPr>
          <w:rFonts w:hint="eastAsia"/>
          <w:sz w:val="28"/>
          <w:szCs w:val="28"/>
        </w:rPr>
        <w:t>制动单元，所述制动单元与所述</w:t>
      </w:r>
      <w:r>
        <w:rPr>
          <w:rFonts w:hint="eastAsia"/>
          <w:sz w:val="28"/>
          <w:szCs w:val="28"/>
        </w:rPr>
        <w:t>制动端子接口</w:t>
      </w:r>
      <w:r w:rsidRPr="00660265">
        <w:rPr>
          <w:rFonts w:hint="eastAsia"/>
          <w:sz w:val="28"/>
          <w:szCs w:val="28"/>
        </w:rPr>
        <w:t>连接，所述</w:t>
      </w:r>
      <w:r>
        <w:rPr>
          <w:rFonts w:hint="eastAsia"/>
          <w:sz w:val="28"/>
          <w:szCs w:val="28"/>
        </w:rPr>
        <w:t>制动单元</w:t>
      </w:r>
      <w:r w:rsidR="00A20BDA">
        <w:rPr>
          <w:rFonts w:hint="eastAsia"/>
          <w:sz w:val="28"/>
          <w:szCs w:val="28"/>
        </w:rPr>
        <w:t>用于</w:t>
      </w:r>
      <w:r w:rsidRPr="00660265">
        <w:rPr>
          <w:rFonts w:hint="eastAsia"/>
          <w:sz w:val="28"/>
          <w:szCs w:val="28"/>
        </w:rPr>
        <w:t>对所述电机进行制动。</w:t>
      </w:r>
    </w:p>
    <w:p w14:paraId="2BA00DB6" w14:textId="3C15CA1B" w:rsidR="00D638BA" w:rsidRPr="00660265" w:rsidRDefault="00D638BA" w:rsidP="00D638BA">
      <w:pPr>
        <w:ind w:firstLineChars="200" w:firstLine="560"/>
        <w:rPr>
          <w:sz w:val="28"/>
          <w:szCs w:val="28"/>
        </w:rPr>
      </w:pPr>
      <w:r>
        <w:rPr>
          <w:rFonts w:hint="eastAsia"/>
          <w:sz w:val="28"/>
          <w:szCs w:val="28"/>
        </w:rPr>
        <w:t>2</w:t>
      </w:r>
      <w:r>
        <w:rPr>
          <w:sz w:val="28"/>
          <w:szCs w:val="28"/>
        </w:rPr>
        <w:t xml:space="preserve">. </w:t>
      </w:r>
      <w:proofErr w:type="gramStart"/>
      <w:r>
        <w:rPr>
          <w:rFonts w:hint="eastAsia"/>
          <w:sz w:val="28"/>
          <w:szCs w:val="28"/>
        </w:rPr>
        <w:t>如权利</w:t>
      </w:r>
      <w:proofErr w:type="gramEnd"/>
      <w:r>
        <w:rPr>
          <w:rFonts w:hint="eastAsia"/>
          <w:sz w:val="28"/>
          <w:szCs w:val="28"/>
        </w:rPr>
        <w:t>要求</w:t>
      </w:r>
      <w:r>
        <w:rPr>
          <w:rFonts w:hint="eastAsia"/>
          <w:sz w:val="28"/>
          <w:szCs w:val="28"/>
        </w:rPr>
        <w:t>1</w:t>
      </w:r>
      <w:r>
        <w:rPr>
          <w:rFonts w:hint="eastAsia"/>
          <w:sz w:val="28"/>
          <w:szCs w:val="28"/>
        </w:rPr>
        <w:t>所述的电机的驱动装置，其特征在于，所述制动单元被配置为</w:t>
      </w:r>
      <w:r w:rsidRPr="00660265">
        <w:rPr>
          <w:rFonts w:hint="eastAsia"/>
          <w:sz w:val="28"/>
          <w:szCs w:val="28"/>
        </w:rPr>
        <w:t>当所述</w:t>
      </w:r>
      <w:r>
        <w:rPr>
          <w:rFonts w:hint="eastAsia"/>
          <w:sz w:val="28"/>
          <w:szCs w:val="28"/>
        </w:rPr>
        <w:t>制动端子接口</w:t>
      </w:r>
      <w:r w:rsidRPr="00660265">
        <w:rPr>
          <w:rFonts w:hint="eastAsia"/>
          <w:sz w:val="28"/>
          <w:szCs w:val="28"/>
        </w:rPr>
        <w:t>无输出时</w:t>
      </w:r>
      <w:r>
        <w:rPr>
          <w:rFonts w:hint="eastAsia"/>
          <w:sz w:val="28"/>
          <w:szCs w:val="28"/>
        </w:rPr>
        <w:t>，</w:t>
      </w:r>
      <w:r w:rsidRPr="00660265">
        <w:rPr>
          <w:rFonts w:hint="eastAsia"/>
          <w:sz w:val="28"/>
          <w:szCs w:val="28"/>
        </w:rPr>
        <w:t>所述</w:t>
      </w:r>
      <w:r>
        <w:rPr>
          <w:rFonts w:hint="eastAsia"/>
          <w:sz w:val="28"/>
          <w:szCs w:val="28"/>
        </w:rPr>
        <w:t>制动单元</w:t>
      </w:r>
      <w:r w:rsidRPr="00660265">
        <w:rPr>
          <w:rFonts w:hint="eastAsia"/>
          <w:sz w:val="28"/>
          <w:szCs w:val="28"/>
        </w:rPr>
        <w:t>对所述电机进行制动。</w:t>
      </w:r>
    </w:p>
    <w:p w14:paraId="363ABECF" w14:textId="3533922F" w:rsidR="00D638BA" w:rsidRPr="00660265" w:rsidRDefault="00D638BA" w:rsidP="00FA50C1">
      <w:pPr>
        <w:ind w:firstLineChars="200" w:firstLine="560"/>
        <w:rPr>
          <w:sz w:val="28"/>
          <w:szCs w:val="28"/>
        </w:rPr>
      </w:pPr>
      <w:r>
        <w:rPr>
          <w:sz w:val="28"/>
          <w:szCs w:val="28"/>
        </w:rPr>
        <w:t>3</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sidRPr="00660265">
        <w:rPr>
          <w:rFonts w:hint="eastAsia"/>
          <w:sz w:val="28"/>
          <w:szCs w:val="28"/>
        </w:rPr>
        <w:t>1</w:t>
      </w:r>
      <w:r w:rsidRPr="00660265">
        <w:rPr>
          <w:rFonts w:hint="eastAsia"/>
          <w:sz w:val="28"/>
          <w:szCs w:val="28"/>
        </w:rPr>
        <w:t>所述的</w:t>
      </w:r>
      <w:r w:rsidR="0096058D">
        <w:rPr>
          <w:rFonts w:hint="eastAsia"/>
          <w:sz w:val="28"/>
          <w:szCs w:val="28"/>
        </w:rPr>
        <w:t>电机的</w:t>
      </w:r>
      <w:r w:rsidRPr="00660265">
        <w:rPr>
          <w:rFonts w:hint="eastAsia"/>
          <w:sz w:val="28"/>
          <w:szCs w:val="28"/>
        </w:rPr>
        <w:t>驱动装置，其特征在于，所述制动单元包括继电器和电磁阀，</w:t>
      </w:r>
      <w:r>
        <w:rPr>
          <w:rFonts w:hint="eastAsia"/>
          <w:sz w:val="28"/>
          <w:szCs w:val="28"/>
        </w:rPr>
        <w:t>所述电机具有制动器，</w:t>
      </w:r>
      <w:r w:rsidRPr="00660265">
        <w:rPr>
          <w:rFonts w:hint="eastAsia"/>
          <w:sz w:val="28"/>
          <w:szCs w:val="28"/>
        </w:rPr>
        <w:t>所述继电器的输入端与所述</w:t>
      </w:r>
      <w:r>
        <w:rPr>
          <w:rFonts w:hint="eastAsia"/>
          <w:sz w:val="28"/>
          <w:szCs w:val="28"/>
        </w:rPr>
        <w:t>制动端子接口</w:t>
      </w:r>
      <w:r w:rsidRPr="00660265">
        <w:rPr>
          <w:rFonts w:hint="eastAsia"/>
          <w:sz w:val="28"/>
          <w:szCs w:val="28"/>
        </w:rPr>
        <w:t>连接，所述继电器的输出端与</w:t>
      </w:r>
      <w:r>
        <w:rPr>
          <w:rFonts w:hint="eastAsia"/>
          <w:sz w:val="28"/>
          <w:szCs w:val="28"/>
        </w:rPr>
        <w:t>所述</w:t>
      </w:r>
      <w:r w:rsidRPr="00660265">
        <w:rPr>
          <w:rFonts w:hint="eastAsia"/>
          <w:sz w:val="28"/>
          <w:szCs w:val="28"/>
        </w:rPr>
        <w:t>电磁阀</w:t>
      </w:r>
      <w:r w:rsidR="00A671BB">
        <w:rPr>
          <w:rFonts w:hint="eastAsia"/>
          <w:sz w:val="28"/>
          <w:szCs w:val="28"/>
        </w:rPr>
        <w:t>的输入端</w:t>
      </w:r>
      <w:r w:rsidRPr="00660265">
        <w:rPr>
          <w:rFonts w:hint="eastAsia"/>
          <w:sz w:val="28"/>
          <w:szCs w:val="28"/>
        </w:rPr>
        <w:t>连接</w:t>
      </w:r>
      <w:r>
        <w:rPr>
          <w:rFonts w:hint="eastAsia"/>
          <w:sz w:val="28"/>
          <w:szCs w:val="28"/>
        </w:rPr>
        <w:t>，所述电磁阀的输出端与所述制动器连接</w:t>
      </w:r>
      <w:r w:rsidRPr="00660265">
        <w:rPr>
          <w:rFonts w:hint="eastAsia"/>
          <w:sz w:val="28"/>
          <w:szCs w:val="28"/>
        </w:rPr>
        <w:t>。</w:t>
      </w:r>
    </w:p>
    <w:p w14:paraId="06B6CDD0" w14:textId="77777777" w:rsidR="00D638BA" w:rsidRPr="00660265" w:rsidRDefault="00D638BA" w:rsidP="00D638BA">
      <w:pPr>
        <w:rPr>
          <w:sz w:val="28"/>
          <w:szCs w:val="28"/>
        </w:rPr>
      </w:pPr>
    </w:p>
    <w:p w14:paraId="2E026A66" w14:textId="7B15B99C" w:rsidR="00D638BA" w:rsidRPr="00660265" w:rsidRDefault="00D638BA" w:rsidP="00FA50C1">
      <w:pPr>
        <w:ind w:firstLineChars="200" w:firstLine="560"/>
        <w:rPr>
          <w:sz w:val="28"/>
          <w:szCs w:val="28"/>
        </w:rPr>
      </w:pPr>
      <w:r>
        <w:rPr>
          <w:sz w:val="28"/>
          <w:szCs w:val="28"/>
        </w:rPr>
        <w:t>4</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sidRPr="00660265">
        <w:rPr>
          <w:sz w:val="28"/>
          <w:szCs w:val="28"/>
        </w:rPr>
        <w:t>3</w:t>
      </w:r>
      <w:r w:rsidRPr="00660265">
        <w:rPr>
          <w:rFonts w:hint="eastAsia"/>
          <w:sz w:val="28"/>
          <w:szCs w:val="28"/>
        </w:rPr>
        <w:t>所述的电器驱动装置，其特征在于，所述继电器</w:t>
      </w:r>
      <w:r w:rsidR="00BE327A">
        <w:rPr>
          <w:rFonts w:hint="eastAsia"/>
          <w:sz w:val="28"/>
          <w:szCs w:val="28"/>
        </w:rPr>
        <w:t>被配置为</w:t>
      </w:r>
      <w:r w:rsidRPr="00660265">
        <w:rPr>
          <w:rFonts w:hint="eastAsia"/>
          <w:sz w:val="28"/>
          <w:szCs w:val="28"/>
        </w:rPr>
        <w:t>当所述</w:t>
      </w:r>
      <w:r>
        <w:rPr>
          <w:rFonts w:hint="eastAsia"/>
          <w:sz w:val="28"/>
          <w:szCs w:val="28"/>
        </w:rPr>
        <w:t>制动端子接口</w:t>
      </w:r>
      <w:r w:rsidRPr="00660265">
        <w:rPr>
          <w:rFonts w:hint="eastAsia"/>
          <w:sz w:val="28"/>
          <w:szCs w:val="28"/>
        </w:rPr>
        <w:t>无输出时，所述</w:t>
      </w:r>
      <w:r w:rsidR="009F46D5">
        <w:rPr>
          <w:rFonts w:hint="eastAsia"/>
          <w:sz w:val="28"/>
          <w:szCs w:val="28"/>
        </w:rPr>
        <w:t>继电器断开（</w:t>
      </w:r>
      <w:r w:rsidR="009F46D5">
        <w:rPr>
          <w:rFonts w:hint="eastAsia"/>
          <w:sz w:val="28"/>
          <w:szCs w:val="28"/>
        </w:rPr>
        <w:t>704</w:t>
      </w:r>
      <w:r w:rsidR="009F46D5">
        <w:rPr>
          <w:rFonts w:hint="eastAsia"/>
          <w:sz w:val="28"/>
          <w:szCs w:val="28"/>
        </w:rPr>
        <w:t>）</w:t>
      </w:r>
      <w:r w:rsidRPr="00660265">
        <w:rPr>
          <w:rFonts w:hint="eastAsia"/>
          <w:sz w:val="28"/>
          <w:szCs w:val="28"/>
        </w:rPr>
        <w:t>，所述电磁阀断电，</w:t>
      </w:r>
      <w:r>
        <w:rPr>
          <w:rFonts w:hint="eastAsia"/>
          <w:sz w:val="28"/>
          <w:szCs w:val="28"/>
        </w:rPr>
        <w:t>所述制动器作</w:t>
      </w:r>
      <w:r w:rsidRPr="00FA50C1">
        <w:rPr>
          <w:rFonts w:hint="eastAsia"/>
          <w:sz w:val="28"/>
          <w:szCs w:val="28"/>
        </w:rPr>
        <w:t>动</w:t>
      </w:r>
      <w:r w:rsidR="00BE327A">
        <w:rPr>
          <w:rFonts w:hint="eastAsia"/>
          <w:sz w:val="28"/>
          <w:szCs w:val="28"/>
        </w:rPr>
        <w:t>以对所述电机进行制动</w:t>
      </w:r>
      <w:r w:rsidRPr="00FA50C1">
        <w:rPr>
          <w:rFonts w:hint="eastAsia"/>
          <w:sz w:val="28"/>
          <w:szCs w:val="28"/>
        </w:rPr>
        <w:t>。</w:t>
      </w:r>
    </w:p>
    <w:p w14:paraId="2DB8899F" w14:textId="77777777" w:rsidR="00D638BA" w:rsidRPr="00660265" w:rsidRDefault="00D638BA" w:rsidP="00D638BA">
      <w:pPr>
        <w:rPr>
          <w:sz w:val="28"/>
          <w:szCs w:val="28"/>
        </w:rPr>
      </w:pPr>
    </w:p>
    <w:p w14:paraId="1B8465F1" w14:textId="1F4D28AE" w:rsidR="00D638BA" w:rsidRPr="00660265" w:rsidRDefault="00D638BA" w:rsidP="00FA50C1">
      <w:pPr>
        <w:ind w:firstLineChars="200" w:firstLine="560"/>
        <w:rPr>
          <w:sz w:val="28"/>
          <w:szCs w:val="28"/>
        </w:rPr>
      </w:pPr>
      <w:r>
        <w:rPr>
          <w:sz w:val="28"/>
          <w:szCs w:val="28"/>
        </w:rPr>
        <w:t>5</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Pr>
          <w:sz w:val="28"/>
          <w:szCs w:val="28"/>
        </w:rPr>
        <w:t>3</w:t>
      </w:r>
      <w:r w:rsidRPr="00660265">
        <w:rPr>
          <w:rFonts w:hint="eastAsia"/>
          <w:sz w:val="28"/>
          <w:szCs w:val="28"/>
        </w:rPr>
        <w:t>所述的电机的驱动装置，其特征在于，所述电磁阀的安装位置</w:t>
      </w:r>
      <w:r>
        <w:rPr>
          <w:rFonts w:hint="eastAsia"/>
          <w:sz w:val="28"/>
          <w:szCs w:val="28"/>
        </w:rPr>
        <w:t>邻接于</w:t>
      </w:r>
      <w:r w:rsidRPr="00660265">
        <w:rPr>
          <w:rFonts w:hint="eastAsia"/>
          <w:sz w:val="28"/>
          <w:szCs w:val="28"/>
        </w:rPr>
        <w:t>所述</w:t>
      </w:r>
      <w:r>
        <w:rPr>
          <w:rFonts w:hint="eastAsia"/>
          <w:sz w:val="28"/>
          <w:szCs w:val="28"/>
        </w:rPr>
        <w:t>制动器</w:t>
      </w:r>
      <w:r w:rsidRPr="00660265">
        <w:rPr>
          <w:rFonts w:hint="eastAsia"/>
          <w:sz w:val="28"/>
          <w:szCs w:val="28"/>
        </w:rPr>
        <w:t>。</w:t>
      </w:r>
    </w:p>
    <w:p w14:paraId="41478579" w14:textId="77777777" w:rsidR="00D638BA" w:rsidRPr="00660265" w:rsidRDefault="00D638BA" w:rsidP="00D638BA">
      <w:pPr>
        <w:rPr>
          <w:sz w:val="28"/>
          <w:szCs w:val="28"/>
        </w:rPr>
      </w:pPr>
    </w:p>
    <w:p w14:paraId="6FD85243" w14:textId="0769FB99" w:rsidR="00D638BA" w:rsidRPr="00660265" w:rsidRDefault="00D638BA" w:rsidP="00FA50C1">
      <w:pPr>
        <w:ind w:firstLineChars="200" w:firstLine="560"/>
        <w:rPr>
          <w:sz w:val="28"/>
          <w:szCs w:val="28"/>
        </w:rPr>
      </w:pPr>
      <w:r>
        <w:rPr>
          <w:sz w:val="28"/>
          <w:szCs w:val="28"/>
        </w:rPr>
        <w:t>6</w:t>
      </w:r>
      <w:r w:rsidRPr="00660265">
        <w:rPr>
          <w:sz w:val="28"/>
          <w:szCs w:val="28"/>
        </w:rPr>
        <w:t>.</w:t>
      </w:r>
      <w:r w:rsidRPr="00660265">
        <w:rPr>
          <w:rFonts w:hint="eastAsia"/>
          <w:sz w:val="28"/>
          <w:szCs w:val="28"/>
        </w:rPr>
        <w:t xml:space="preserve"> </w:t>
      </w:r>
      <w:proofErr w:type="gramStart"/>
      <w:r w:rsidRPr="00660265">
        <w:rPr>
          <w:rFonts w:hint="eastAsia"/>
          <w:sz w:val="28"/>
          <w:szCs w:val="28"/>
        </w:rPr>
        <w:t>如权利</w:t>
      </w:r>
      <w:proofErr w:type="gramEnd"/>
      <w:r w:rsidRPr="00660265">
        <w:rPr>
          <w:rFonts w:hint="eastAsia"/>
          <w:sz w:val="28"/>
          <w:szCs w:val="28"/>
        </w:rPr>
        <w:t>要求</w:t>
      </w:r>
      <w:r w:rsidRPr="00660265">
        <w:rPr>
          <w:sz w:val="28"/>
          <w:szCs w:val="28"/>
        </w:rPr>
        <w:t>3</w:t>
      </w:r>
      <w:r w:rsidRPr="00660265">
        <w:rPr>
          <w:rFonts w:hint="eastAsia"/>
          <w:sz w:val="28"/>
          <w:szCs w:val="28"/>
        </w:rPr>
        <w:t>所述的电机的驱动装置，其特征在于，所述电磁阀为快速响应电磁阀，所述电磁阀的动作时间小于</w:t>
      </w:r>
      <w:r w:rsidRPr="00660265">
        <w:rPr>
          <w:rFonts w:hint="eastAsia"/>
          <w:sz w:val="28"/>
          <w:szCs w:val="28"/>
        </w:rPr>
        <w:t>1</w:t>
      </w:r>
      <w:r w:rsidRPr="00660265">
        <w:rPr>
          <w:sz w:val="28"/>
          <w:szCs w:val="28"/>
        </w:rPr>
        <w:t>0ms</w:t>
      </w:r>
      <w:r w:rsidR="00D96C71" w:rsidRPr="00660265">
        <w:rPr>
          <w:rFonts w:hint="eastAsia"/>
          <w:sz w:val="28"/>
          <w:szCs w:val="28"/>
        </w:rPr>
        <w:t>。</w:t>
      </w:r>
    </w:p>
    <w:p w14:paraId="58D8D657" w14:textId="77777777" w:rsidR="00D638BA" w:rsidRPr="00660265" w:rsidRDefault="00D638BA" w:rsidP="00D638BA">
      <w:pPr>
        <w:rPr>
          <w:sz w:val="28"/>
          <w:szCs w:val="28"/>
        </w:rPr>
      </w:pPr>
    </w:p>
    <w:p w14:paraId="11A3A724" w14:textId="2D78314D" w:rsidR="00D638BA" w:rsidRPr="00660265" w:rsidRDefault="00D638BA" w:rsidP="00FA50C1">
      <w:pPr>
        <w:ind w:firstLineChars="200" w:firstLine="560"/>
        <w:rPr>
          <w:sz w:val="28"/>
          <w:szCs w:val="28"/>
        </w:rPr>
      </w:pPr>
      <w:r>
        <w:rPr>
          <w:sz w:val="28"/>
          <w:szCs w:val="28"/>
        </w:rPr>
        <w:t>7</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Pr>
          <w:sz w:val="28"/>
          <w:szCs w:val="28"/>
        </w:rPr>
        <w:t>3</w:t>
      </w:r>
      <w:r w:rsidRPr="00660265">
        <w:rPr>
          <w:rFonts w:hint="eastAsia"/>
          <w:sz w:val="28"/>
          <w:szCs w:val="28"/>
        </w:rPr>
        <w:t>所述的电机的驱动装置，其特征在于，所述继电器为快速响应中间继电器，所述继电器的动作时间小于</w:t>
      </w:r>
      <w:r w:rsidRPr="00660265">
        <w:rPr>
          <w:rFonts w:hint="eastAsia"/>
          <w:sz w:val="28"/>
          <w:szCs w:val="28"/>
        </w:rPr>
        <w:t>1</w:t>
      </w:r>
      <w:r w:rsidRPr="00660265">
        <w:rPr>
          <w:sz w:val="28"/>
          <w:szCs w:val="28"/>
        </w:rPr>
        <w:t>0ms</w:t>
      </w:r>
      <w:r w:rsidR="00D96C71" w:rsidRPr="00660265">
        <w:rPr>
          <w:rFonts w:hint="eastAsia"/>
          <w:sz w:val="28"/>
          <w:szCs w:val="28"/>
        </w:rPr>
        <w:t>。</w:t>
      </w:r>
    </w:p>
    <w:p w14:paraId="4E4FDA42" w14:textId="77777777" w:rsidR="00D638BA" w:rsidRPr="00660265" w:rsidRDefault="00D638BA" w:rsidP="00D638BA">
      <w:pPr>
        <w:rPr>
          <w:sz w:val="28"/>
          <w:szCs w:val="28"/>
        </w:rPr>
      </w:pPr>
    </w:p>
    <w:p w14:paraId="6874E912" w14:textId="0FB675AC" w:rsidR="00D638BA" w:rsidRPr="00660265" w:rsidRDefault="00D638BA" w:rsidP="00FA50C1">
      <w:pPr>
        <w:ind w:firstLineChars="200" w:firstLine="560"/>
        <w:rPr>
          <w:sz w:val="28"/>
          <w:szCs w:val="28"/>
        </w:rPr>
      </w:pPr>
      <w:r>
        <w:rPr>
          <w:sz w:val="28"/>
          <w:szCs w:val="28"/>
        </w:rPr>
        <w:t>8</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sidRPr="00660265">
        <w:rPr>
          <w:rFonts w:hint="eastAsia"/>
          <w:sz w:val="28"/>
          <w:szCs w:val="28"/>
        </w:rPr>
        <w:t>1</w:t>
      </w:r>
      <w:r w:rsidRPr="00660265">
        <w:rPr>
          <w:rFonts w:hint="eastAsia"/>
          <w:sz w:val="28"/>
          <w:szCs w:val="28"/>
        </w:rPr>
        <w:t>所述的电机的驱动装置，其特征在于，还包括</w:t>
      </w:r>
      <w:r w:rsidR="009F46D5">
        <w:rPr>
          <w:rFonts w:hint="eastAsia"/>
          <w:sz w:val="28"/>
          <w:szCs w:val="28"/>
        </w:rPr>
        <w:t>储能模块（</w:t>
      </w:r>
      <w:r w:rsidR="009F46D5">
        <w:rPr>
          <w:rFonts w:hint="eastAsia"/>
          <w:sz w:val="28"/>
          <w:szCs w:val="28"/>
        </w:rPr>
        <w:t>33</w:t>
      </w:r>
      <w:r w:rsidR="009F46D5">
        <w:rPr>
          <w:rFonts w:hint="eastAsia"/>
          <w:sz w:val="28"/>
          <w:szCs w:val="28"/>
        </w:rPr>
        <w:t>）</w:t>
      </w:r>
      <w:r w:rsidRPr="00660265">
        <w:rPr>
          <w:rFonts w:hint="eastAsia"/>
          <w:sz w:val="28"/>
          <w:szCs w:val="28"/>
        </w:rPr>
        <w:t>，所述</w:t>
      </w:r>
      <w:r w:rsidR="009F46D5">
        <w:rPr>
          <w:rFonts w:hint="eastAsia"/>
          <w:sz w:val="28"/>
          <w:szCs w:val="28"/>
        </w:rPr>
        <w:t>储能模块（</w:t>
      </w:r>
      <w:r w:rsidR="009F46D5">
        <w:rPr>
          <w:rFonts w:hint="eastAsia"/>
          <w:sz w:val="28"/>
          <w:szCs w:val="28"/>
        </w:rPr>
        <w:t>33</w:t>
      </w:r>
      <w:r w:rsidR="009F46D5">
        <w:rPr>
          <w:rFonts w:hint="eastAsia"/>
          <w:sz w:val="28"/>
          <w:szCs w:val="28"/>
        </w:rPr>
        <w:t>）</w:t>
      </w:r>
      <w:r w:rsidRPr="00660265">
        <w:rPr>
          <w:rFonts w:hint="eastAsia"/>
          <w:sz w:val="28"/>
          <w:szCs w:val="28"/>
        </w:rPr>
        <w:t>与所述</w:t>
      </w:r>
      <w:r w:rsidR="009F46D5">
        <w:rPr>
          <w:rFonts w:hint="eastAsia"/>
          <w:sz w:val="28"/>
          <w:szCs w:val="28"/>
        </w:rPr>
        <w:t>电机模块（</w:t>
      </w:r>
      <w:r w:rsidR="009F46D5">
        <w:rPr>
          <w:rFonts w:hint="eastAsia"/>
          <w:sz w:val="28"/>
          <w:szCs w:val="28"/>
        </w:rPr>
        <w:t>32</w:t>
      </w:r>
      <w:r w:rsidR="009F46D5">
        <w:rPr>
          <w:rFonts w:hint="eastAsia"/>
          <w:sz w:val="28"/>
          <w:szCs w:val="28"/>
        </w:rPr>
        <w:t>）</w:t>
      </w:r>
      <w:r w:rsidRPr="00660265">
        <w:rPr>
          <w:rFonts w:hint="eastAsia"/>
          <w:sz w:val="28"/>
          <w:szCs w:val="28"/>
        </w:rPr>
        <w:t>连接，所述</w:t>
      </w:r>
      <w:r w:rsidR="009F46D5">
        <w:rPr>
          <w:rFonts w:hint="eastAsia"/>
          <w:sz w:val="28"/>
          <w:szCs w:val="28"/>
        </w:rPr>
        <w:t>储能模块（</w:t>
      </w:r>
      <w:r w:rsidR="009F46D5">
        <w:rPr>
          <w:rFonts w:hint="eastAsia"/>
          <w:sz w:val="28"/>
          <w:szCs w:val="28"/>
        </w:rPr>
        <w:t>33</w:t>
      </w:r>
      <w:r w:rsidR="009F46D5">
        <w:rPr>
          <w:rFonts w:hint="eastAsia"/>
          <w:sz w:val="28"/>
          <w:szCs w:val="28"/>
        </w:rPr>
        <w:t>）</w:t>
      </w:r>
      <w:r w:rsidRPr="00660265">
        <w:rPr>
          <w:rFonts w:hint="eastAsia"/>
          <w:sz w:val="28"/>
          <w:szCs w:val="28"/>
        </w:rPr>
        <w:t>用于</w:t>
      </w:r>
      <w:r w:rsidR="00FD1909">
        <w:rPr>
          <w:rFonts w:hint="eastAsia"/>
          <w:sz w:val="28"/>
          <w:szCs w:val="28"/>
        </w:rPr>
        <w:t>在第二预定时间内</w:t>
      </w:r>
      <w:r w:rsidRPr="00660265">
        <w:rPr>
          <w:rFonts w:hint="eastAsia"/>
          <w:sz w:val="28"/>
          <w:szCs w:val="28"/>
        </w:rPr>
        <w:t>维持所述电机的母线电压。</w:t>
      </w:r>
    </w:p>
    <w:p w14:paraId="681E423C" w14:textId="77777777" w:rsidR="00D638BA" w:rsidRPr="00660265" w:rsidRDefault="00D638BA" w:rsidP="00D638BA">
      <w:pPr>
        <w:rPr>
          <w:sz w:val="28"/>
          <w:szCs w:val="28"/>
        </w:rPr>
      </w:pPr>
    </w:p>
    <w:p w14:paraId="6BDFEACF" w14:textId="65CCF5B7" w:rsidR="00D638BA" w:rsidRPr="00660265" w:rsidRDefault="00D638BA" w:rsidP="00FA50C1">
      <w:pPr>
        <w:ind w:firstLineChars="200" w:firstLine="560"/>
        <w:rPr>
          <w:sz w:val="28"/>
          <w:szCs w:val="28"/>
        </w:rPr>
      </w:pPr>
      <w:r>
        <w:rPr>
          <w:sz w:val="28"/>
          <w:szCs w:val="28"/>
        </w:rPr>
        <w:t>9</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Pr>
          <w:sz w:val="28"/>
          <w:szCs w:val="28"/>
        </w:rPr>
        <w:t>8</w:t>
      </w:r>
      <w:r w:rsidRPr="00660265">
        <w:rPr>
          <w:rFonts w:hint="eastAsia"/>
          <w:sz w:val="28"/>
          <w:szCs w:val="28"/>
        </w:rPr>
        <w:t>所述的电机的驱动装置，其特征在于，所述</w:t>
      </w:r>
      <w:r w:rsidR="009F46D5">
        <w:rPr>
          <w:rFonts w:hint="eastAsia"/>
          <w:sz w:val="28"/>
          <w:szCs w:val="28"/>
        </w:rPr>
        <w:t>储能模块（</w:t>
      </w:r>
      <w:r w:rsidR="009F46D5">
        <w:rPr>
          <w:rFonts w:hint="eastAsia"/>
          <w:sz w:val="28"/>
          <w:szCs w:val="28"/>
        </w:rPr>
        <w:t>33</w:t>
      </w:r>
      <w:r w:rsidR="009F46D5">
        <w:rPr>
          <w:rFonts w:hint="eastAsia"/>
          <w:sz w:val="28"/>
          <w:szCs w:val="28"/>
        </w:rPr>
        <w:t>）</w:t>
      </w:r>
      <w:r w:rsidRPr="00660265">
        <w:rPr>
          <w:rFonts w:hint="eastAsia"/>
          <w:sz w:val="28"/>
          <w:szCs w:val="28"/>
        </w:rPr>
        <w:t>为电容模块</w:t>
      </w:r>
      <w:r>
        <w:rPr>
          <w:rFonts w:hint="eastAsia"/>
          <w:sz w:val="28"/>
          <w:szCs w:val="28"/>
        </w:rPr>
        <w:t>，</w:t>
      </w:r>
      <w:r w:rsidRPr="00660265">
        <w:rPr>
          <w:rFonts w:hint="eastAsia"/>
          <w:sz w:val="28"/>
          <w:szCs w:val="28"/>
        </w:rPr>
        <w:t>所述</w:t>
      </w:r>
      <w:r w:rsidR="00FD1909">
        <w:rPr>
          <w:rFonts w:hint="eastAsia"/>
          <w:sz w:val="28"/>
          <w:szCs w:val="28"/>
        </w:rPr>
        <w:t>第二预定时间</w:t>
      </w:r>
      <w:r w:rsidRPr="00660265">
        <w:rPr>
          <w:rFonts w:hint="eastAsia"/>
          <w:sz w:val="28"/>
          <w:szCs w:val="28"/>
        </w:rPr>
        <w:t>大于</w:t>
      </w:r>
      <w:r w:rsidRPr="00660265">
        <w:rPr>
          <w:rFonts w:hint="eastAsia"/>
          <w:sz w:val="28"/>
          <w:szCs w:val="28"/>
        </w:rPr>
        <w:t>3</w:t>
      </w:r>
      <w:r w:rsidRPr="00660265">
        <w:rPr>
          <w:sz w:val="28"/>
          <w:szCs w:val="28"/>
        </w:rPr>
        <w:t>00ms</w:t>
      </w:r>
      <w:r w:rsidRPr="00660265">
        <w:rPr>
          <w:rFonts w:hint="eastAsia"/>
          <w:sz w:val="28"/>
          <w:szCs w:val="28"/>
        </w:rPr>
        <w:t>。</w:t>
      </w:r>
    </w:p>
    <w:p w14:paraId="08400070" w14:textId="77777777" w:rsidR="00D638BA" w:rsidRPr="00660265" w:rsidRDefault="00D638BA" w:rsidP="00D638BA">
      <w:pPr>
        <w:rPr>
          <w:sz w:val="28"/>
          <w:szCs w:val="28"/>
        </w:rPr>
      </w:pPr>
    </w:p>
    <w:p w14:paraId="1A5D7845" w14:textId="279F0B1D" w:rsidR="00D638BA" w:rsidRPr="00660265" w:rsidRDefault="00D638BA" w:rsidP="00FA50C1">
      <w:pPr>
        <w:ind w:firstLineChars="200" w:firstLine="560"/>
        <w:rPr>
          <w:sz w:val="28"/>
          <w:szCs w:val="28"/>
        </w:rPr>
      </w:pPr>
      <w:r>
        <w:rPr>
          <w:sz w:val="28"/>
          <w:szCs w:val="28"/>
        </w:rPr>
        <w:t>10</w:t>
      </w:r>
      <w:r w:rsidRPr="00660265">
        <w:rPr>
          <w:sz w:val="28"/>
          <w:szCs w:val="28"/>
        </w:rPr>
        <w:t>.</w:t>
      </w:r>
      <w:proofErr w:type="gramStart"/>
      <w:r w:rsidRPr="00660265">
        <w:rPr>
          <w:rFonts w:hint="eastAsia"/>
          <w:sz w:val="28"/>
          <w:szCs w:val="28"/>
        </w:rPr>
        <w:t>如权利</w:t>
      </w:r>
      <w:proofErr w:type="gramEnd"/>
      <w:r w:rsidRPr="00660265">
        <w:rPr>
          <w:rFonts w:hint="eastAsia"/>
          <w:sz w:val="28"/>
          <w:szCs w:val="28"/>
        </w:rPr>
        <w:t>要求</w:t>
      </w:r>
      <w:r>
        <w:rPr>
          <w:sz w:val="28"/>
          <w:szCs w:val="28"/>
        </w:rPr>
        <w:t>1</w:t>
      </w:r>
      <w:r w:rsidRPr="00660265">
        <w:rPr>
          <w:rFonts w:hint="eastAsia"/>
          <w:sz w:val="28"/>
          <w:szCs w:val="28"/>
        </w:rPr>
        <w:t>所述的</w:t>
      </w:r>
      <w:bookmarkStart w:id="3" w:name="_Hlk115101306"/>
      <w:r w:rsidRPr="00660265">
        <w:rPr>
          <w:rFonts w:hint="eastAsia"/>
          <w:sz w:val="28"/>
          <w:szCs w:val="28"/>
        </w:rPr>
        <w:t>电机的驱动装置</w:t>
      </w:r>
      <w:bookmarkEnd w:id="3"/>
      <w:r w:rsidRPr="00660265">
        <w:rPr>
          <w:rFonts w:hint="eastAsia"/>
          <w:sz w:val="28"/>
          <w:szCs w:val="28"/>
        </w:rPr>
        <w:t>，其特征在于，</w:t>
      </w:r>
      <w:r>
        <w:rPr>
          <w:rFonts w:hint="eastAsia"/>
          <w:sz w:val="28"/>
          <w:szCs w:val="28"/>
        </w:rPr>
        <w:t>所述</w:t>
      </w:r>
      <w:r w:rsidR="00F15FD6">
        <w:rPr>
          <w:rFonts w:hint="eastAsia"/>
          <w:sz w:val="28"/>
          <w:szCs w:val="28"/>
        </w:rPr>
        <w:t>第一</w:t>
      </w:r>
      <w:r w:rsidR="00CF3032">
        <w:rPr>
          <w:rFonts w:hint="eastAsia"/>
          <w:sz w:val="28"/>
          <w:szCs w:val="28"/>
        </w:rPr>
        <w:t>预定时间</w:t>
      </w:r>
      <w:r w:rsidRPr="00660265">
        <w:rPr>
          <w:rFonts w:hint="eastAsia"/>
          <w:sz w:val="28"/>
          <w:szCs w:val="28"/>
        </w:rPr>
        <w:t>大于</w:t>
      </w:r>
      <w:r w:rsidRPr="00660265">
        <w:rPr>
          <w:rFonts w:hint="eastAsia"/>
          <w:sz w:val="28"/>
          <w:szCs w:val="28"/>
        </w:rPr>
        <w:t>1</w:t>
      </w:r>
      <w:r w:rsidRPr="00660265">
        <w:rPr>
          <w:sz w:val="28"/>
          <w:szCs w:val="28"/>
        </w:rPr>
        <w:t>s</w:t>
      </w:r>
      <w:r w:rsidRPr="00660265">
        <w:rPr>
          <w:rFonts w:hint="eastAsia"/>
          <w:sz w:val="28"/>
          <w:szCs w:val="28"/>
        </w:rPr>
        <w:t>。</w:t>
      </w:r>
    </w:p>
    <w:bookmarkEnd w:id="0"/>
    <w:p w14:paraId="722C82F0" w14:textId="77777777" w:rsidR="00D638BA" w:rsidRPr="00D638BA" w:rsidRDefault="00D638BA">
      <w:pPr>
        <w:spacing w:line="360" w:lineRule="auto"/>
        <w:ind w:firstLineChars="200" w:firstLine="480"/>
        <w:rPr>
          <w:sz w:val="24"/>
          <w:szCs w:val="24"/>
        </w:rPr>
      </w:pPr>
    </w:p>
    <w:bookmarkEnd w:id="1"/>
    <w:p w14:paraId="7B12DF87" w14:textId="77777777" w:rsidR="00EB051A" w:rsidRDefault="00EB051A">
      <w:pPr>
        <w:spacing w:line="360" w:lineRule="auto"/>
        <w:ind w:firstLineChars="200" w:firstLine="480"/>
        <w:rPr>
          <w:sz w:val="24"/>
          <w:szCs w:val="24"/>
        </w:rPr>
      </w:pPr>
    </w:p>
    <w:p w14:paraId="1E162DC3" w14:textId="77777777" w:rsidR="00EB051A" w:rsidRDefault="00EB051A">
      <w:pPr>
        <w:spacing w:line="360" w:lineRule="auto"/>
        <w:ind w:firstLineChars="200" w:firstLine="480"/>
        <w:rPr>
          <w:sz w:val="24"/>
          <w:szCs w:val="24"/>
        </w:rPr>
      </w:pPr>
    </w:p>
    <w:p w14:paraId="53E66516" w14:textId="77777777" w:rsidR="00EB051A" w:rsidRDefault="00EB051A">
      <w:pPr>
        <w:spacing w:line="360" w:lineRule="auto"/>
        <w:ind w:firstLineChars="200" w:firstLine="480"/>
        <w:rPr>
          <w:sz w:val="24"/>
          <w:szCs w:val="24"/>
        </w:rPr>
      </w:pPr>
    </w:p>
    <w:bookmarkEnd w:id="2"/>
    <w:p w14:paraId="48C0CF43" w14:textId="77777777" w:rsidR="00EB051A" w:rsidRDefault="00EB051A">
      <w:pPr>
        <w:spacing w:line="360" w:lineRule="auto"/>
        <w:rPr>
          <w:sz w:val="24"/>
          <w:szCs w:val="24"/>
        </w:rPr>
      </w:pPr>
    </w:p>
    <w:p w14:paraId="27DC281D" w14:textId="77777777" w:rsidR="00EB051A" w:rsidRDefault="00EB051A">
      <w:pPr>
        <w:spacing w:line="360" w:lineRule="auto"/>
        <w:ind w:firstLineChars="200" w:firstLine="480"/>
        <w:rPr>
          <w:sz w:val="24"/>
          <w:szCs w:val="24"/>
        </w:rPr>
      </w:pPr>
    </w:p>
    <w:p w14:paraId="43FBB428" w14:textId="77777777" w:rsidR="00EB051A" w:rsidRDefault="00EB051A">
      <w:pPr>
        <w:spacing w:line="360" w:lineRule="auto"/>
        <w:ind w:firstLineChars="200" w:firstLine="480"/>
        <w:rPr>
          <w:sz w:val="24"/>
          <w:szCs w:val="24"/>
        </w:rPr>
      </w:pPr>
    </w:p>
    <w:p w14:paraId="2A3B3148" w14:textId="77777777" w:rsidR="00EB051A" w:rsidRDefault="00EB051A">
      <w:pPr>
        <w:spacing w:line="360" w:lineRule="auto"/>
        <w:ind w:firstLineChars="200" w:firstLine="480"/>
        <w:rPr>
          <w:sz w:val="24"/>
          <w:szCs w:val="24"/>
        </w:rPr>
        <w:sectPr w:rsidR="00EB051A">
          <w:footerReference w:type="default" r:id="rId13"/>
          <w:pgSz w:w="11906" w:h="16838"/>
          <w:pgMar w:top="1134" w:right="1134" w:bottom="1134" w:left="1418" w:header="567" w:footer="567" w:gutter="0"/>
          <w:pgNumType w:start="1"/>
          <w:cols w:space="720"/>
          <w:docGrid w:type="lines" w:linePitch="312"/>
        </w:sectPr>
      </w:pPr>
    </w:p>
    <w:p w14:paraId="3BDE6D53" w14:textId="77777777" w:rsidR="00EB051A" w:rsidRDefault="0067318A">
      <w:pPr>
        <w:pStyle w:val="ab"/>
        <w:pBdr>
          <w:bottom w:val="single" w:sz="4" w:space="1" w:color="auto"/>
        </w:pBdr>
        <w:spacing w:line="360" w:lineRule="auto"/>
      </w:pPr>
      <w:r>
        <w:rPr>
          <w:b/>
          <w:spacing w:val="90"/>
          <w:sz w:val="36"/>
        </w:rPr>
        <w:lastRenderedPageBreak/>
        <w:t>说明书</w:t>
      </w:r>
    </w:p>
    <w:p w14:paraId="3FCE1B0C" w14:textId="77777777" w:rsidR="00F15FD6" w:rsidRDefault="00D638BA" w:rsidP="00732A2D">
      <w:pPr>
        <w:adjustRightInd w:val="0"/>
        <w:snapToGrid w:val="0"/>
        <w:spacing w:line="360" w:lineRule="auto"/>
        <w:ind w:firstLine="420"/>
        <w:jc w:val="center"/>
        <w:rPr>
          <w:b/>
          <w:sz w:val="28"/>
        </w:rPr>
      </w:pPr>
      <w:r w:rsidRPr="00D638BA">
        <w:rPr>
          <w:rFonts w:hint="eastAsia"/>
          <w:b/>
          <w:sz w:val="28"/>
        </w:rPr>
        <w:t>电机的驱动装置</w:t>
      </w:r>
    </w:p>
    <w:p w14:paraId="6528E5BF" w14:textId="77777777" w:rsidR="00F15FD6" w:rsidRDefault="00F15FD6">
      <w:pPr>
        <w:adjustRightInd w:val="0"/>
        <w:snapToGrid w:val="0"/>
        <w:spacing w:line="360" w:lineRule="auto"/>
        <w:ind w:firstLine="420"/>
        <w:rPr>
          <w:rFonts w:eastAsia="黑体"/>
          <w:sz w:val="24"/>
          <w:szCs w:val="24"/>
        </w:rPr>
      </w:pPr>
    </w:p>
    <w:p w14:paraId="3EAE4372" w14:textId="7501E7DC" w:rsidR="00EB051A" w:rsidRDefault="0067318A">
      <w:pPr>
        <w:adjustRightInd w:val="0"/>
        <w:snapToGrid w:val="0"/>
        <w:spacing w:line="360" w:lineRule="auto"/>
        <w:ind w:firstLine="420"/>
        <w:rPr>
          <w:rFonts w:eastAsia="黑体"/>
          <w:sz w:val="24"/>
          <w:szCs w:val="24"/>
        </w:rPr>
      </w:pPr>
      <w:r>
        <w:rPr>
          <w:rFonts w:eastAsia="黑体"/>
          <w:sz w:val="24"/>
          <w:szCs w:val="24"/>
        </w:rPr>
        <w:t>技术领域</w:t>
      </w:r>
    </w:p>
    <w:p w14:paraId="3E5E4EA5" w14:textId="3FBA2776" w:rsidR="00EB051A" w:rsidRDefault="0067318A">
      <w:pPr>
        <w:spacing w:line="360" w:lineRule="auto"/>
        <w:ind w:firstLineChars="200" w:firstLine="480"/>
        <w:rPr>
          <w:sz w:val="24"/>
          <w:szCs w:val="24"/>
        </w:rPr>
      </w:pPr>
      <w:r>
        <w:rPr>
          <w:sz w:val="24"/>
          <w:szCs w:val="24"/>
        </w:rPr>
        <w:t>本申请实施例涉及</w:t>
      </w:r>
      <w:r w:rsidR="00590421">
        <w:rPr>
          <w:rFonts w:hint="eastAsia"/>
          <w:sz w:val="24"/>
          <w:szCs w:val="24"/>
          <w:highlight w:val="yellow"/>
        </w:rPr>
        <w:t>电机领域</w:t>
      </w:r>
      <w:r>
        <w:rPr>
          <w:rFonts w:hint="eastAsia"/>
          <w:sz w:val="24"/>
          <w:szCs w:val="24"/>
        </w:rPr>
        <w:t>，尤其涉及一种</w:t>
      </w:r>
      <w:r w:rsidR="00D638BA" w:rsidRPr="00D638BA">
        <w:rPr>
          <w:rFonts w:hint="eastAsia"/>
          <w:sz w:val="24"/>
          <w:szCs w:val="24"/>
        </w:rPr>
        <w:t>电机的驱动装置</w:t>
      </w:r>
      <w:r>
        <w:rPr>
          <w:rFonts w:hint="eastAsia"/>
          <w:sz w:val="24"/>
          <w:szCs w:val="24"/>
        </w:rPr>
        <w:t>。</w:t>
      </w:r>
    </w:p>
    <w:p w14:paraId="42FBEECD" w14:textId="77777777" w:rsidR="00EB051A" w:rsidRDefault="00EB051A">
      <w:pPr>
        <w:spacing w:line="360" w:lineRule="auto"/>
        <w:ind w:left="480" w:firstLine="418"/>
        <w:rPr>
          <w:sz w:val="24"/>
          <w:szCs w:val="24"/>
        </w:rPr>
      </w:pPr>
    </w:p>
    <w:p w14:paraId="560506AA" w14:textId="77777777" w:rsidR="00EB051A" w:rsidRDefault="0067318A">
      <w:pPr>
        <w:adjustRightInd w:val="0"/>
        <w:snapToGrid w:val="0"/>
        <w:spacing w:line="360" w:lineRule="auto"/>
        <w:ind w:firstLine="418"/>
        <w:rPr>
          <w:rFonts w:eastAsia="黑体"/>
          <w:sz w:val="24"/>
          <w:szCs w:val="24"/>
        </w:rPr>
      </w:pPr>
      <w:r>
        <w:rPr>
          <w:rFonts w:eastAsia="黑体"/>
          <w:sz w:val="24"/>
          <w:szCs w:val="24"/>
        </w:rPr>
        <w:t>背景技术</w:t>
      </w:r>
    </w:p>
    <w:p w14:paraId="7A91BB45" w14:textId="528F8D95" w:rsidR="00EB051A" w:rsidRDefault="00DC5EB3">
      <w:pPr>
        <w:spacing w:line="360" w:lineRule="auto"/>
        <w:ind w:firstLineChars="200" w:firstLine="480"/>
        <w:rPr>
          <w:sz w:val="24"/>
          <w:szCs w:val="24"/>
        </w:rPr>
      </w:pPr>
      <w:proofErr w:type="gramStart"/>
      <w:r w:rsidRPr="00870CF5">
        <w:rPr>
          <w:rFonts w:hint="eastAsia"/>
          <w:sz w:val="24"/>
          <w:szCs w:val="24"/>
        </w:rPr>
        <w:t>五轴立式</w:t>
      </w:r>
      <w:proofErr w:type="gramEnd"/>
      <w:r w:rsidRPr="00870CF5">
        <w:rPr>
          <w:rFonts w:hint="eastAsia"/>
          <w:sz w:val="24"/>
          <w:szCs w:val="24"/>
        </w:rPr>
        <w:t>/</w:t>
      </w:r>
      <w:r w:rsidRPr="00870CF5">
        <w:rPr>
          <w:rFonts w:hint="eastAsia"/>
          <w:sz w:val="24"/>
          <w:szCs w:val="24"/>
        </w:rPr>
        <w:t>卧式加工中心</w:t>
      </w:r>
      <w:r w:rsidR="00590421" w:rsidRPr="00870CF5">
        <w:rPr>
          <w:rFonts w:hint="eastAsia"/>
          <w:sz w:val="24"/>
          <w:szCs w:val="24"/>
        </w:rPr>
        <w:t>在进行加工作业时，</w:t>
      </w:r>
      <w:r w:rsidR="00DB2029" w:rsidRPr="00870CF5">
        <w:rPr>
          <w:rFonts w:hint="eastAsia"/>
          <w:sz w:val="24"/>
          <w:szCs w:val="24"/>
        </w:rPr>
        <w:t>其</w:t>
      </w:r>
      <w:r w:rsidRPr="00870CF5">
        <w:rPr>
          <w:rFonts w:hint="eastAsia"/>
          <w:sz w:val="24"/>
          <w:szCs w:val="24"/>
        </w:rPr>
        <w:t>旋转工作台如摆动工作台</w:t>
      </w:r>
      <w:r w:rsidR="006722C9" w:rsidRPr="00870CF5">
        <w:rPr>
          <w:rFonts w:hint="eastAsia"/>
          <w:sz w:val="24"/>
          <w:szCs w:val="24"/>
        </w:rPr>
        <w:t>是由</w:t>
      </w:r>
      <w:r w:rsidRPr="00870CF5">
        <w:rPr>
          <w:rFonts w:hint="eastAsia"/>
          <w:sz w:val="24"/>
          <w:szCs w:val="24"/>
        </w:rPr>
        <w:t>力矩电机</w:t>
      </w:r>
      <w:r w:rsidR="006722C9" w:rsidRPr="00870CF5">
        <w:rPr>
          <w:rFonts w:hint="eastAsia"/>
          <w:sz w:val="24"/>
          <w:szCs w:val="24"/>
        </w:rPr>
        <w:t>进行驱动的</w:t>
      </w:r>
      <w:r w:rsidRPr="00870CF5">
        <w:rPr>
          <w:rFonts w:hint="eastAsia"/>
          <w:sz w:val="24"/>
          <w:szCs w:val="24"/>
        </w:rPr>
        <w:t>，当</w:t>
      </w:r>
      <w:r w:rsidR="006B1F46" w:rsidRPr="00870CF5">
        <w:rPr>
          <w:rFonts w:hint="eastAsia"/>
          <w:sz w:val="24"/>
          <w:szCs w:val="24"/>
        </w:rPr>
        <w:t>力矩电机的</w:t>
      </w:r>
      <w:r w:rsidR="006722C9" w:rsidRPr="00870CF5">
        <w:rPr>
          <w:rFonts w:hint="eastAsia"/>
          <w:sz w:val="24"/>
          <w:szCs w:val="24"/>
        </w:rPr>
        <w:t>动力电源发生故障无法正常供电时</w:t>
      </w:r>
      <w:r w:rsidRPr="00870CF5">
        <w:rPr>
          <w:rFonts w:hint="eastAsia"/>
          <w:sz w:val="24"/>
          <w:szCs w:val="24"/>
        </w:rPr>
        <w:t>，</w:t>
      </w:r>
      <w:r w:rsidR="006B1F46" w:rsidRPr="00870CF5">
        <w:rPr>
          <w:rFonts w:hint="eastAsia"/>
          <w:sz w:val="24"/>
          <w:szCs w:val="24"/>
        </w:rPr>
        <w:t>力矩</w:t>
      </w:r>
      <w:r w:rsidR="00EA3412" w:rsidRPr="00870CF5">
        <w:rPr>
          <w:rFonts w:hint="eastAsia"/>
          <w:sz w:val="24"/>
          <w:szCs w:val="24"/>
        </w:rPr>
        <w:t>电机由于缺少动力电压而不出力，进而使得</w:t>
      </w:r>
      <w:r w:rsidRPr="00870CF5">
        <w:rPr>
          <w:rFonts w:hint="eastAsia"/>
          <w:sz w:val="24"/>
          <w:szCs w:val="24"/>
        </w:rPr>
        <w:t>摆动工作台</w:t>
      </w:r>
      <w:r w:rsidR="006B1F46" w:rsidRPr="00870CF5">
        <w:rPr>
          <w:rFonts w:hint="eastAsia"/>
          <w:sz w:val="24"/>
          <w:szCs w:val="24"/>
        </w:rPr>
        <w:t>在重力、惯性等的作用下</w:t>
      </w:r>
      <w:r w:rsidRPr="00870CF5">
        <w:rPr>
          <w:rFonts w:hint="eastAsia"/>
          <w:sz w:val="24"/>
          <w:szCs w:val="24"/>
        </w:rPr>
        <w:t>不受控坠落，</w:t>
      </w:r>
      <w:r w:rsidRPr="00870CF5">
        <w:rPr>
          <w:rFonts w:hint="eastAsia"/>
          <w:sz w:val="24"/>
          <w:szCs w:val="24"/>
        </w:rPr>
        <w:t xml:space="preserve"> </w:t>
      </w:r>
      <w:r w:rsidRPr="00870CF5">
        <w:rPr>
          <w:rFonts w:hint="eastAsia"/>
          <w:sz w:val="24"/>
          <w:szCs w:val="24"/>
        </w:rPr>
        <w:t>导致工件</w:t>
      </w:r>
      <w:r w:rsidR="00EA3412" w:rsidRPr="00870CF5">
        <w:rPr>
          <w:rFonts w:hint="eastAsia"/>
          <w:sz w:val="24"/>
          <w:szCs w:val="24"/>
        </w:rPr>
        <w:t>、</w:t>
      </w:r>
      <w:r w:rsidRPr="00870CF5">
        <w:rPr>
          <w:rFonts w:hint="eastAsia"/>
          <w:sz w:val="24"/>
          <w:szCs w:val="24"/>
        </w:rPr>
        <w:t>刀具</w:t>
      </w:r>
      <w:r w:rsidR="00EA3412" w:rsidRPr="00870CF5">
        <w:rPr>
          <w:rFonts w:hint="eastAsia"/>
          <w:sz w:val="24"/>
          <w:szCs w:val="24"/>
        </w:rPr>
        <w:t>、</w:t>
      </w:r>
      <w:r w:rsidRPr="00870CF5">
        <w:rPr>
          <w:rFonts w:hint="eastAsia"/>
          <w:sz w:val="24"/>
          <w:szCs w:val="24"/>
        </w:rPr>
        <w:t>机床等的损坏。</w:t>
      </w:r>
    </w:p>
    <w:p w14:paraId="09C2287F" w14:textId="77777777" w:rsidR="00DA4FE9" w:rsidRDefault="00DA4FE9">
      <w:pPr>
        <w:adjustRightInd w:val="0"/>
        <w:snapToGrid w:val="0"/>
        <w:spacing w:line="360" w:lineRule="auto"/>
        <w:ind w:firstLine="418"/>
        <w:rPr>
          <w:rFonts w:eastAsia="黑体"/>
          <w:sz w:val="24"/>
          <w:szCs w:val="24"/>
        </w:rPr>
      </w:pPr>
    </w:p>
    <w:p w14:paraId="43CA4B24" w14:textId="2312227F" w:rsidR="00EB051A" w:rsidRDefault="0067318A">
      <w:pPr>
        <w:adjustRightInd w:val="0"/>
        <w:snapToGrid w:val="0"/>
        <w:spacing w:line="360" w:lineRule="auto"/>
        <w:ind w:firstLine="418"/>
        <w:rPr>
          <w:rFonts w:eastAsia="黑体"/>
          <w:sz w:val="24"/>
          <w:szCs w:val="24"/>
        </w:rPr>
      </w:pPr>
      <w:r>
        <w:rPr>
          <w:rFonts w:eastAsia="黑体" w:hint="eastAsia"/>
          <w:sz w:val="24"/>
          <w:szCs w:val="24"/>
        </w:rPr>
        <w:t>实用新型</w:t>
      </w:r>
      <w:r>
        <w:rPr>
          <w:rFonts w:eastAsia="黑体"/>
          <w:sz w:val="24"/>
          <w:szCs w:val="24"/>
        </w:rPr>
        <w:t>内容</w:t>
      </w:r>
    </w:p>
    <w:p w14:paraId="42B16E55" w14:textId="3147E053" w:rsidR="00EB051A" w:rsidRDefault="0067318A">
      <w:pPr>
        <w:spacing w:line="360" w:lineRule="auto"/>
        <w:ind w:firstLineChars="200" w:firstLine="480"/>
        <w:rPr>
          <w:sz w:val="24"/>
          <w:szCs w:val="24"/>
        </w:rPr>
      </w:pPr>
      <w:bookmarkStart w:id="4" w:name="_Hlk114668321"/>
      <w:r>
        <w:rPr>
          <w:rFonts w:hint="eastAsia"/>
          <w:sz w:val="24"/>
          <w:szCs w:val="24"/>
        </w:rPr>
        <w:t>本实用</w:t>
      </w:r>
      <w:proofErr w:type="gramStart"/>
      <w:r>
        <w:rPr>
          <w:rFonts w:hint="eastAsia"/>
          <w:sz w:val="24"/>
          <w:szCs w:val="24"/>
        </w:rPr>
        <w:t>新型要</w:t>
      </w:r>
      <w:proofErr w:type="gramEnd"/>
      <w:r>
        <w:rPr>
          <w:rFonts w:hint="eastAsia"/>
          <w:sz w:val="24"/>
          <w:szCs w:val="24"/>
        </w:rPr>
        <w:t>解决的技术问题是为了克服现有技术</w:t>
      </w:r>
      <w:r w:rsidR="003E67DD">
        <w:rPr>
          <w:rFonts w:hint="eastAsia"/>
          <w:sz w:val="24"/>
          <w:szCs w:val="24"/>
        </w:rPr>
        <w:t>动力</w:t>
      </w:r>
      <w:r w:rsidR="00E9150C">
        <w:rPr>
          <w:rFonts w:hint="eastAsia"/>
          <w:sz w:val="24"/>
          <w:szCs w:val="24"/>
        </w:rPr>
        <w:t>电源断开时电机</w:t>
      </w:r>
      <w:r w:rsidR="003E67DD">
        <w:rPr>
          <w:rFonts w:hint="eastAsia"/>
          <w:sz w:val="24"/>
          <w:szCs w:val="24"/>
        </w:rPr>
        <w:t>不出力</w:t>
      </w:r>
      <w:r w:rsidR="00E9150C">
        <w:rPr>
          <w:rFonts w:hint="eastAsia"/>
          <w:sz w:val="24"/>
          <w:szCs w:val="24"/>
        </w:rPr>
        <w:t>而导致</w:t>
      </w:r>
      <w:r w:rsidR="003E67DD">
        <w:rPr>
          <w:rFonts w:hint="eastAsia"/>
          <w:sz w:val="24"/>
          <w:szCs w:val="24"/>
        </w:rPr>
        <w:t>工作台坠落</w:t>
      </w:r>
      <w:r>
        <w:rPr>
          <w:rFonts w:hint="eastAsia"/>
          <w:sz w:val="24"/>
          <w:szCs w:val="24"/>
        </w:rPr>
        <w:t>的缺陷，提供一种</w:t>
      </w:r>
      <w:r w:rsidR="001B74B7" w:rsidRPr="001B74B7">
        <w:rPr>
          <w:rFonts w:hint="eastAsia"/>
          <w:sz w:val="24"/>
          <w:szCs w:val="24"/>
        </w:rPr>
        <w:t>电机的驱动装置</w:t>
      </w:r>
      <w:r>
        <w:rPr>
          <w:rFonts w:hint="eastAsia"/>
          <w:sz w:val="24"/>
          <w:szCs w:val="24"/>
        </w:rPr>
        <w:t>。</w:t>
      </w:r>
    </w:p>
    <w:bookmarkEnd w:id="4"/>
    <w:p w14:paraId="2BE28CF2" w14:textId="476B6BED" w:rsidR="00EB051A" w:rsidRDefault="0067318A">
      <w:pPr>
        <w:spacing w:line="360" w:lineRule="auto"/>
        <w:ind w:firstLineChars="200" w:firstLine="480"/>
        <w:rPr>
          <w:sz w:val="24"/>
          <w:szCs w:val="24"/>
        </w:rPr>
      </w:pPr>
      <w:r>
        <w:rPr>
          <w:rFonts w:hint="eastAsia"/>
          <w:sz w:val="24"/>
          <w:szCs w:val="24"/>
        </w:rPr>
        <w:t>本实用</w:t>
      </w:r>
      <w:proofErr w:type="gramStart"/>
      <w:r>
        <w:rPr>
          <w:rFonts w:hint="eastAsia"/>
          <w:sz w:val="24"/>
          <w:szCs w:val="24"/>
        </w:rPr>
        <w:t>新型是</w:t>
      </w:r>
      <w:proofErr w:type="gramEnd"/>
      <w:r>
        <w:rPr>
          <w:rFonts w:hint="eastAsia"/>
          <w:sz w:val="24"/>
          <w:szCs w:val="24"/>
        </w:rPr>
        <w:t>通过下述技术方案来解决上述技术问题：</w:t>
      </w:r>
    </w:p>
    <w:p w14:paraId="7A25F0AE" w14:textId="26F852DA" w:rsidR="00FE307B" w:rsidRPr="00FE307B" w:rsidRDefault="00FE307B" w:rsidP="00FE307B">
      <w:pPr>
        <w:spacing w:line="360" w:lineRule="auto"/>
        <w:ind w:firstLineChars="200" w:firstLine="480"/>
        <w:rPr>
          <w:sz w:val="24"/>
          <w:szCs w:val="24"/>
        </w:rPr>
      </w:pPr>
      <w:r w:rsidRPr="00FE307B">
        <w:rPr>
          <w:rFonts w:hint="eastAsia"/>
          <w:sz w:val="24"/>
          <w:szCs w:val="24"/>
        </w:rPr>
        <w:t>一种电机的驱动装置，包括：</w:t>
      </w:r>
    </w:p>
    <w:p w14:paraId="1C8F4C68" w14:textId="77777777" w:rsidR="00FE307B" w:rsidRPr="00FE307B" w:rsidRDefault="00FE307B" w:rsidP="00FE307B">
      <w:pPr>
        <w:spacing w:line="360" w:lineRule="auto"/>
        <w:ind w:firstLineChars="200" w:firstLine="480"/>
        <w:rPr>
          <w:sz w:val="24"/>
          <w:szCs w:val="24"/>
        </w:rPr>
      </w:pPr>
      <w:r w:rsidRPr="00FE307B">
        <w:rPr>
          <w:rFonts w:hint="eastAsia"/>
          <w:sz w:val="24"/>
          <w:szCs w:val="24"/>
        </w:rPr>
        <w:t>动力电源；</w:t>
      </w:r>
    </w:p>
    <w:p w14:paraId="4072FBBC" w14:textId="77777777" w:rsidR="00FE307B" w:rsidRPr="00FE307B" w:rsidRDefault="00FE307B" w:rsidP="00FE307B">
      <w:pPr>
        <w:spacing w:line="360" w:lineRule="auto"/>
        <w:ind w:firstLineChars="200" w:firstLine="480"/>
        <w:rPr>
          <w:sz w:val="24"/>
          <w:szCs w:val="24"/>
        </w:rPr>
      </w:pPr>
      <w:r w:rsidRPr="00FE307B">
        <w:rPr>
          <w:rFonts w:hint="eastAsia"/>
          <w:sz w:val="24"/>
          <w:szCs w:val="24"/>
        </w:rPr>
        <w:t>不间断电源，所述不间断电源与所述动力电源连接，所述不间断电源被配置为当所述动力电源断开时，所述不间断电源在预定第一时间内输出弱电；</w:t>
      </w:r>
    </w:p>
    <w:p w14:paraId="16303FDB" w14:textId="77777777" w:rsidR="00FE307B" w:rsidRPr="00FE307B" w:rsidRDefault="00FE307B" w:rsidP="00FE307B">
      <w:pPr>
        <w:spacing w:line="360" w:lineRule="auto"/>
        <w:ind w:firstLineChars="200" w:firstLine="480"/>
        <w:rPr>
          <w:sz w:val="24"/>
          <w:szCs w:val="24"/>
        </w:rPr>
      </w:pPr>
      <w:r w:rsidRPr="00FE307B">
        <w:rPr>
          <w:rFonts w:hint="eastAsia"/>
          <w:sz w:val="24"/>
          <w:szCs w:val="24"/>
        </w:rPr>
        <w:t>驱动单元，包括变压模块和电机模块，其中，所述变压模块与所述动力电源、所述不间断电源连接，所述电机模块与所述变压模块连接，所述电机模块用于驱动电机，所述电机模块具有制动端子接口，所述驱动单元被配置为当所述动力电源断开时，所述变压模块报警，所述制动端子接口无输出；</w:t>
      </w:r>
    </w:p>
    <w:p w14:paraId="540E5EE4" w14:textId="0153EB5F" w:rsidR="00FE307B" w:rsidRDefault="00FE307B" w:rsidP="00FE307B">
      <w:pPr>
        <w:spacing w:line="360" w:lineRule="auto"/>
        <w:ind w:firstLineChars="200" w:firstLine="480"/>
        <w:rPr>
          <w:sz w:val="24"/>
          <w:szCs w:val="24"/>
        </w:rPr>
      </w:pPr>
      <w:r w:rsidRPr="00FE307B">
        <w:rPr>
          <w:rFonts w:hint="eastAsia"/>
          <w:sz w:val="24"/>
          <w:szCs w:val="24"/>
        </w:rPr>
        <w:t>制动单元，所述制动单元与所述制动端子接口连接，所述制动单元用于对所述电机进行制动。</w:t>
      </w:r>
    </w:p>
    <w:p w14:paraId="0B795C07" w14:textId="1ABD5702" w:rsidR="000B4829" w:rsidRPr="00FE307B" w:rsidRDefault="000B4829" w:rsidP="00FE307B">
      <w:pPr>
        <w:spacing w:line="360" w:lineRule="auto"/>
        <w:ind w:firstLineChars="200" w:firstLine="480"/>
        <w:rPr>
          <w:sz w:val="24"/>
          <w:szCs w:val="24"/>
        </w:rPr>
      </w:pPr>
      <w:r w:rsidRPr="000B4829">
        <w:rPr>
          <w:rFonts w:hint="eastAsia"/>
          <w:sz w:val="24"/>
          <w:szCs w:val="24"/>
        </w:rPr>
        <w:t>本申请</w:t>
      </w:r>
      <w:r>
        <w:rPr>
          <w:rFonts w:hint="eastAsia"/>
          <w:sz w:val="24"/>
          <w:szCs w:val="24"/>
        </w:rPr>
        <w:t>的电机</w:t>
      </w:r>
      <w:r w:rsidRPr="000B4829">
        <w:rPr>
          <w:rFonts w:hint="eastAsia"/>
          <w:sz w:val="24"/>
          <w:szCs w:val="24"/>
        </w:rPr>
        <w:t>的驱动装置，当动力电源发生故障无法正常供电时，</w:t>
      </w:r>
      <w:r w:rsidR="003E67DD">
        <w:rPr>
          <w:rFonts w:hint="eastAsia"/>
          <w:sz w:val="24"/>
          <w:szCs w:val="24"/>
        </w:rPr>
        <w:t>由</w:t>
      </w:r>
      <w:r w:rsidRPr="000B4829">
        <w:rPr>
          <w:rFonts w:hint="eastAsia"/>
          <w:sz w:val="24"/>
          <w:szCs w:val="24"/>
        </w:rPr>
        <w:t>不间断电源向驱动单元提供弱电，该弱电可作为控制电源来控制电机的启动、停止、调速等。从而当动力电源发生故障无法正常供电时，在不间断电源提供的控制电压和电机的直流母线上预存的电能的作用下，电机模块</w:t>
      </w:r>
      <w:r w:rsidR="00641EEA">
        <w:rPr>
          <w:rFonts w:hint="eastAsia"/>
          <w:sz w:val="24"/>
          <w:szCs w:val="24"/>
        </w:rPr>
        <w:t>在制动时间内</w:t>
      </w:r>
      <w:r w:rsidRPr="000B4829">
        <w:rPr>
          <w:rFonts w:hint="eastAsia"/>
          <w:sz w:val="24"/>
          <w:szCs w:val="24"/>
        </w:rPr>
        <w:t>正常驱动</w:t>
      </w:r>
      <w:r w:rsidR="00641EEA">
        <w:rPr>
          <w:rFonts w:hint="eastAsia"/>
          <w:sz w:val="24"/>
          <w:szCs w:val="24"/>
        </w:rPr>
        <w:t>和</w:t>
      </w:r>
      <w:r w:rsidRPr="000B4829">
        <w:rPr>
          <w:rFonts w:hint="eastAsia"/>
          <w:sz w:val="24"/>
          <w:szCs w:val="24"/>
        </w:rPr>
        <w:t>控制电机，电机继续出力对工</w:t>
      </w:r>
      <w:r w:rsidRPr="000B4829">
        <w:rPr>
          <w:rFonts w:hint="eastAsia"/>
          <w:sz w:val="24"/>
          <w:szCs w:val="24"/>
        </w:rPr>
        <w:lastRenderedPageBreak/>
        <w:t>作台进行控制，从而避免了在制动</w:t>
      </w:r>
      <w:r w:rsidR="00641EEA" w:rsidRPr="000B4829">
        <w:rPr>
          <w:rFonts w:hint="eastAsia"/>
          <w:sz w:val="24"/>
          <w:szCs w:val="24"/>
        </w:rPr>
        <w:t>完成</w:t>
      </w:r>
      <w:r w:rsidRPr="000B4829">
        <w:rPr>
          <w:rFonts w:hint="eastAsia"/>
          <w:sz w:val="24"/>
          <w:szCs w:val="24"/>
        </w:rPr>
        <w:t>前电机失控从而导致工作台坠落</w:t>
      </w:r>
      <w:r w:rsidR="005267BC">
        <w:rPr>
          <w:rFonts w:hint="eastAsia"/>
          <w:sz w:val="24"/>
          <w:szCs w:val="24"/>
        </w:rPr>
        <w:t>，进而</w:t>
      </w:r>
      <w:r w:rsidRPr="000B4829">
        <w:rPr>
          <w:rFonts w:hint="eastAsia"/>
          <w:sz w:val="24"/>
          <w:szCs w:val="24"/>
        </w:rPr>
        <w:t>造成的财产损失和人员伤亡。</w:t>
      </w:r>
    </w:p>
    <w:p w14:paraId="465B42B8" w14:textId="768DB7FD" w:rsid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，所述制动单元被配置为当所述制动端子接口无输出时，所述制动单元对所述电机进行制动。</w:t>
      </w:r>
    </w:p>
    <w:p w14:paraId="40181692" w14:textId="51BD8F48" w:rsidR="000B4829" w:rsidRPr="00FE307B" w:rsidRDefault="000B4829" w:rsidP="00FE307B">
      <w:pPr>
        <w:spacing w:line="360" w:lineRule="auto"/>
        <w:ind w:firstLineChars="200" w:firstLine="480"/>
        <w:rPr>
          <w:sz w:val="24"/>
          <w:szCs w:val="24"/>
        </w:rPr>
      </w:pPr>
      <w:r w:rsidRPr="000B4829">
        <w:rPr>
          <w:rFonts w:hint="eastAsia"/>
          <w:sz w:val="24"/>
          <w:szCs w:val="24"/>
        </w:rPr>
        <w:t>当动力电源发生故障无法正常供电时，电机模块的制动端子接口无输出，制动单元动作以对电机进行制动，即当动力电源发生故障无法正常供电时，制动单元</w:t>
      </w:r>
      <w:r w:rsidR="005267BC">
        <w:rPr>
          <w:rFonts w:hint="eastAsia"/>
          <w:sz w:val="24"/>
          <w:szCs w:val="24"/>
        </w:rPr>
        <w:t>根据制动端子接口信号</w:t>
      </w:r>
      <w:r w:rsidRPr="000B4829">
        <w:rPr>
          <w:rFonts w:hint="eastAsia"/>
          <w:sz w:val="24"/>
          <w:szCs w:val="24"/>
        </w:rPr>
        <w:t>及时对电机进行制动，从而减少制动时间，使电机尽快停止转动。</w:t>
      </w:r>
    </w:p>
    <w:p w14:paraId="361B6A48" w14:textId="0AF82FD2"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，所述制动单元包括继电器和电磁阀，所述电机具有制动器，所述继电器的输入端与所述制动端子接口连接，所述继电器的输出端与所述电磁阀的输入端连接，所述电磁阀的输出端与所述制动器连接。</w:t>
      </w:r>
    </w:p>
    <w:p w14:paraId="40EC3A07" w14:textId="0719587E"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，所述继电器被配置为当所述制动端子接口无输出时，所述继电器断开，所述电磁阀断电，所述制动器作动以对所述电机进行制动。</w:t>
      </w:r>
    </w:p>
    <w:p w14:paraId="268BEE48" w14:textId="6ADCE5C8"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，所述电磁阀的安装位置邻接于所述制动器。</w:t>
      </w:r>
    </w:p>
    <w:p w14:paraId="61411486" w14:textId="3B67AA3B" w:rsidR="00FE307B" w:rsidRPr="00FE307B" w:rsidRDefault="006C3064" w:rsidP="00FE307B">
      <w:pPr>
        <w:spacing w:line="360" w:lineRule="auto"/>
        <w:ind w:firstLineChars="200" w:firstLine="480"/>
        <w:rPr>
          <w:sz w:val="24"/>
          <w:szCs w:val="24"/>
        </w:rPr>
      </w:pPr>
      <w:r w:rsidRPr="006C3064">
        <w:rPr>
          <w:rFonts w:hint="eastAsia"/>
          <w:sz w:val="24"/>
          <w:szCs w:val="24"/>
        </w:rPr>
        <w:t>电磁阀的安装位置邻接于制动器，从而尽量缩短电磁阀与制动器之间的连接线路的长度，从而进一步缩短制动时间。</w:t>
      </w:r>
    </w:p>
    <w:p w14:paraId="18BD46C1" w14:textId="155FF0A2"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，所述电磁阀为快速响应电磁阀，所述电磁阀的动作时间小于</w:t>
      </w:r>
      <w:r w:rsidRPr="00FE307B">
        <w:rPr>
          <w:rFonts w:hint="eastAsia"/>
          <w:sz w:val="24"/>
          <w:szCs w:val="24"/>
        </w:rPr>
        <w:t>10ms</w:t>
      </w:r>
      <w:r w:rsidRPr="00FE307B">
        <w:rPr>
          <w:rFonts w:hint="eastAsia"/>
          <w:sz w:val="24"/>
          <w:szCs w:val="24"/>
        </w:rPr>
        <w:t>。</w:t>
      </w:r>
    </w:p>
    <w:p w14:paraId="30500712" w14:textId="11F07AAE" w:rsidR="00FE307B" w:rsidRPr="00FE307B" w:rsidRDefault="006C3064" w:rsidP="00FE307B">
      <w:pPr>
        <w:spacing w:line="360" w:lineRule="auto"/>
        <w:ind w:firstLineChars="200" w:firstLine="480"/>
        <w:rPr>
          <w:sz w:val="24"/>
          <w:szCs w:val="24"/>
        </w:rPr>
      </w:pPr>
      <w:r w:rsidRPr="00FE307B">
        <w:rPr>
          <w:rFonts w:hint="eastAsia"/>
          <w:sz w:val="24"/>
          <w:szCs w:val="24"/>
        </w:rPr>
        <w:t>电磁阀的动作时间小于</w:t>
      </w:r>
      <w:r w:rsidRPr="00FE307B">
        <w:rPr>
          <w:rFonts w:hint="eastAsia"/>
          <w:sz w:val="24"/>
          <w:szCs w:val="24"/>
        </w:rPr>
        <w:t>10ms</w:t>
      </w:r>
      <w:r>
        <w:rPr>
          <w:rFonts w:hint="eastAsia"/>
          <w:sz w:val="24"/>
          <w:szCs w:val="24"/>
        </w:rPr>
        <w:t>，</w:t>
      </w:r>
      <w:r w:rsidRPr="006C3064">
        <w:rPr>
          <w:rFonts w:hint="eastAsia"/>
          <w:sz w:val="24"/>
          <w:szCs w:val="24"/>
        </w:rPr>
        <w:t>从而</w:t>
      </w:r>
      <w:r w:rsidR="003B6956">
        <w:rPr>
          <w:rFonts w:hint="eastAsia"/>
          <w:sz w:val="24"/>
          <w:szCs w:val="24"/>
        </w:rPr>
        <w:t>使</w:t>
      </w:r>
      <w:r w:rsidRPr="006C3064">
        <w:rPr>
          <w:rFonts w:hint="eastAsia"/>
          <w:sz w:val="24"/>
          <w:szCs w:val="24"/>
        </w:rPr>
        <w:t>电磁阀</w:t>
      </w:r>
      <w:r w:rsidR="003B6956">
        <w:rPr>
          <w:rFonts w:hint="eastAsia"/>
          <w:sz w:val="24"/>
          <w:szCs w:val="24"/>
        </w:rPr>
        <w:t>能够快速响应于电磁阀</w:t>
      </w:r>
      <w:r w:rsidRPr="006C3064">
        <w:rPr>
          <w:rFonts w:hint="eastAsia"/>
          <w:sz w:val="24"/>
          <w:szCs w:val="24"/>
        </w:rPr>
        <w:t>，进而缩短电机的制动时间。</w:t>
      </w:r>
    </w:p>
    <w:p w14:paraId="092C16C8" w14:textId="3C4B8937"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，所述继电器为快速响应中间继电器，所述继电器的动作时间小于</w:t>
      </w:r>
      <w:r w:rsidRPr="00FE307B">
        <w:rPr>
          <w:rFonts w:hint="eastAsia"/>
          <w:sz w:val="24"/>
          <w:szCs w:val="24"/>
        </w:rPr>
        <w:t>10ms</w:t>
      </w:r>
      <w:r w:rsidRPr="00FE307B">
        <w:rPr>
          <w:rFonts w:hint="eastAsia"/>
          <w:sz w:val="24"/>
          <w:szCs w:val="24"/>
        </w:rPr>
        <w:t>。</w:t>
      </w:r>
    </w:p>
    <w:p w14:paraId="7B72B6F1" w14:textId="519F275F" w:rsidR="00FE307B" w:rsidRPr="00FE307B" w:rsidRDefault="006C3064" w:rsidP="00FE307B">
      <w:pPr>
        <w:spacing w:line="360" w:lineRule="auto"/>
        <w:ind w:firstLineChars="200" w:firstLine="480"/>
        <w:rPr>
          <w:sz w:val="24"/>
          <w:szCs w:val="24"/>
        </w:rPr>
      </w:pPr>
      <w:r w:rsidRPr="00FE307B">
        <w:rPr>
          <w:rFonts w:hint="eastAsia"/>
          <w:sz w:val="24"/>
          <w:szCs w:val="24"/>
        </w:rPr>
        <w:t>继电器的动作时间小于</w:t>
      </w:r>
      <w:r w:rsidRPr="00FE307B">
        <w:rPr>
          <w:rFonts w:hint="eastAsia"/>
          <w:sz w:val="24"/>
          <w:szCs w:val="24"/>
        </w:rPr>
        <w:t>10ms</w:t>
      </w:r>
      <w:r>
        <w:rPr>
          <w:rFonts w:hint="eastAsia"/>
          <w:sz w:val="24"/>
          <w:szCs w:val="24"/>
        </w:rPr>
        <w:t>，</w:t>
      </w:r>
      <w:r w:rsidR="003B6956" w:rsidRPr="006C3064">
        <w:rPr>
          <w:rFonts w:hint="eastAsia"/>
          <w:sz w:val="24"/>
          <w:szCs w:val="24"/>
        </w:rPr>
        <w:t>从而</w:t>
      </w:r>
      <w:r w:rsidR="003B6956">
        <w:rPr>
          <w:rFonts w:hint="eastAsia"/>
          <w:sz w:val="24"/>
          <w:szCs w:val="24"/>
        </w:rPr>
        <w:t>使</w:t>
      </w:r>
      <w:r w:rsidR="003B6956" w:rsidRPr="00FE307B">
        <w:rPr>
          <w:rFonts w:hint="eastAsia"/>
          <w:sz w:val="24"/>
          <w:szCs w:val="24"/>
        </w:rPr>
        <w:t>继电器</w:t>
      </w:r>
      <w:r w:rsidR="003B6956">
        <w:rPr>
          <w:rFonts w:hint="eastAsia"/>
          <w:sz w:val="24"/>
          <w:szCs w:val="24"/>
        </w:rPr>
        <w:t>能够快速响应于</w:t>
      </w:r>
      <w:r w:rsidR="003B6956" w:rsidRPr="00FE307B">
        <w:rPr>
          <w:rFonts w:hint="eastAsia"/>
          <w:sz w:val="24"/>
          <w:szCs w:val="24"/>
        </w:rPr>
        <w:t>制动端子接口</w:t>
      </w:r>
      <w:r w:rsidR="003B6956">
        <w:rPr>
          <w:rFonts w:hint="eastAsia"/>
          <w:sz w:val="24"/>
          <w:szCs w:val="24"/>
        </w:rPr>
        <w:t>信号</w:t>
      </w:r>
      <w:r w:rsidR="003B6956" w:rsidRPr="006C3064">
        <w:rPr>
          <w:rFonts w:hint="eastAsia"/>
          <w:sz w:val="24"/>
          <w:szCs w:val="24"/>
        </w:rPr>
        <w:t>，</w:t>
      </w:r>
      <w:r w:rsidRPr="006C3064">
        <w:rPr>
          <w:rFonts w:hint="eastAsia"/>
          <w:sz w:val="24"/>
          <w:szCs w:val="24"/>
        </w:rPr>
        <w:t>，进而缩短电机的制动时间。</w:t>
      </w:r>
    </w:p>
    <w:p w14:paraId="7AE135E8" w14:textId="20BB6562"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，还包括储能模块，所述储能模块与所述电机模块连接，所述储能模块用于在第二预定时间内维持所述电机的母线电压。</w:t>
      </w:r>
    </w:p>
    <w:p w14:paraId="2CDDF6F3" w14:textId="61B65042" w:rsidR="00FE307B" w:rsidRPr="00FE307B" w:rsidRDefault="00652B94" w:rsidP="00FE307B">
      <w:pPr>
        <w:spacing w:line="360" w:lineRule="auto"/>
        <w:ind w:firstLineChars="200" w:firstLine="480"/>
        <w:rPr>
          <w:sz w:val="24"/>
          <w:szCs w:val="24"/>
        </w:rPr>
      </w:pPr>
      <w:r w:rsidRPr="00652B94">
        <w:rPr>
          <w:rFonts w:hint="eastAsia"/>
          <w:sz w:val="24"/>
          <w:szCs w:val="24"/>
        </w:rPr>
        <w:t>当动力电源发生故障断开时，储能模块能在第二预定时间内向电机提供动力，避免电机在制动完成之前失控。</w:t>
      </w:r>
    </w:p>
    <w:p w14:paraId="5A5790E2" w14:textId="7D8B6E2A" w:rsidR="00FE307B" w:rsidRP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，所述储能模块为电容模块，所述第二预定时间大于</w:t>
      </w:r>
      <w:r w:rsidRPr="00FE307B">
        <w:rPr>
          <w:rFonts w:hint="eastAsia"/>
          <w:sz w:val="24"/>
          <w:szCs w:val="24"/>
        </w:rPr>
        <w:t>300ms</w:t>
      </w:r>
      <w:r w:rsidRPr="00FE307B">
        <w:rPr>
          <w:rFonts w:hint="eastAsia"/>
          <w:sz w:val="24"/>
          <w:szCs w:val="24"/>
        </w:rPr>
        <w:t>。</w:t>
      </w:r>
    </w:p>
    <w:p w14:paraId="7F182C4D" w14:textId="4DD4BE85" w:rsidR="00FE307B" w:rsidRDefault="00FE307B" w:rsidP="00FE307B">
      <w:pPr>
        <w:spacing w:line="360" w:lineRule="auto"/>
        <w:ind w:firstLineChars="200" w:firstLine="480"/>
        <w:rPr>
          <w:sz w:val="24"/>
          <w:szCs w:val="24"/>
        </w:rPr>
      </w:pPr>
      <w:r>
        <w:rPr>
          <w:rFonts w:hint="eastAsia"/>
          <w:sz w:val="24"/>
          <w:szCs w:val="24"/>
        </w:rPr>
        <w:t>较佳地</w:t>
      </w:r>
      <w:r w:rsidRPr="00FE307B">
        <w:rPr>
          <w:rFonts w:hint="eastAsia"/>
          <w:sz w:val="24"/>
          <w:szCs w:val="24"/>
        </w:rPr>
        <w:t>，所述第一预定时间大于</w:t>
      </w:r>
      <w:r w:rsidRPr="00FE307B">
        <w:rPr>
          <w:rFonts w:hint="eastAsia"/>
          <w:sz w:val="24"/>
          <w:szCs w:val="24"/>
        </w:rPr>
        <w:t>1s</w:t>
      </w:r>
      <w:r w:rsidRPr="00FE307B">
        <w:rPr>
          <w:rFonts w:hint="eastAsia"/>
          <w:sz w:val="24"/>
          <w:szCs w:val="24"/>
        </w:rPr>
        <w:t>。</w:t>
      </w:r>
    </w:p>
    <w:p w14:paraId="5314E107" w14:textId="77777777" w:rsidR="003C1E31" w:rsidRPr="003C1E31" w:rsidRDefault="003C1E31" w:rsidP="003C1E31">
      <w:pPr>
        <w:spacing w:line="360" w:lineRule="auto"/>
        <w:ind w:firstLineChars="200" w:firstLine="480"/>
        <w:rPr>
          <w:sz w:val="24"/>
          <w:szCs w:val="24"/>
        </w:rPr>
      </w:pPr>
    </w:p>
    <w:p w14:paraId="7313F289" w14:textId="474B2AB5" w:rsidR="00EB051A" w:rsidRDefault="0067318A">
      <w:pPr>
        <w:spacing w:line="360" w:lineRule="auto"/>
        <w:ind w:firstLineChars="200" w:firstLine="480"/>
        <w:rPr>
          <w:sz w:val="24"/>
          <w:szCs w:val="24"/>
        </w:rPr>
      </w:pPr>
      <w:r>
        <w:rPr>
          <w:rFonts w:hint="eastAsia"/>
          <w:sz w:val="24"/>
          <w:szCs w:val="24"/>
        </w:rPr>
        <w:t>本实用新型的积极进步效果在于：</w:t>
      </w:r>
      <w:r w:rsidR="006373D9" w:rsidRPr="006373D9">
        <w:rPr>
          <w:rFonts w:hint="eastAsia"/>
          <w:sz w:val="24"/>
          <w:szCs w:val="24"/>
        </w:rPr>
        <w:t>本申请的</w:t>
      </w:r>
      <w:r w:rsidR="006373D9">
        <w:rPr>
          <w:rFonts w:hint="eastAsia"/>
          <w:sz w:val="24"/>
          <w:szCs w:val="24"/>
        </w:rPr>
        <w:t>电机的</w:t>
      </w:r>
      <w:r w:rsidR="006373D9" w:rsidRPr="006373D9">
        <w:rPr>
          <w:rFonts w:hint="eastAsia"/>
          <w:sz w:val="24"/>
          <w:szCs w:val="24"/>
        </w:rPr>
        <w:t>驱动装置，当动力电源发生故障无法正常供电时，</w:t>
      </w:r>
      <w:r w:rsidR="00F962AA">
        <w:rPr>
          <w:rFonts w:hint="eastAsia"/>
          <w:sz w:val="24"/>
          <w:szCs w:val="24"/>
        </w:rPr>
        <w:t>由</w:t>
      </w:r>
      <w:r w:rsidR="006373D9" w:rsidRPr="006373D9">
        <w:rPr>
          <w:rFonts w:hint="eastAsia"/>
          <w:sz w:val="24"/>
          <w:szCs w:val="24"/>
        </w:rPr>
        <w:t>不间断电源向驱动单元提供弱电，该弱电可作为控制电源来控制电机的启动、停止、调速等。从而当动力电源发生故障无法正常供电时，在不间断电源提</w:t>
      </w:r>
      <w:r w:rsidR="006373D9" w:rsidRPr="006373D9">
        <w:rPr>
          <w:rFonts w:hint="eastAsia"/>
          <w:sz w:val="24"/>
          <w:szCs w:val="24"/>
        </w:rPr>
        <w:lastRenderedPageBreak/>
        <w:t>供的控制电压和电机的直流母线上预存的电能的作用下，电机模块</w:t>
      </w:r>
      <w:r w:rsidR="00F962AA">
        <w:rPr>
          <w:rFonts w:hint="eastAsia"/>
          <w:sz w:val="24"/>
          <w:szCs w:val="24"/>
        </w:rPr>
        <w:t>在制动时间内</w:t>
      </w:r>
      <w:r w:rsidR="006373D9" w:rsidRPr="006373D9">
        <w:rPr>
          <w:rFonts w:hint="eastAsia"/>
          <w:sz w:val="24"/>
          <w:szCs w:val="24"/>
        </w:rPr>
        <w:t>正常驱动控制电机，电机继续出力对工作台进行控制，从而避免了在制动</w:t>
      </w:r>
      <w:r w:rsidR="00BC70D1" w:rsidRPr="006373D9">
        <w:rPr>
          <w:rFonts w:hint="eastAsia"/>
          <w:sz w:val="24"/>
          <w:szCs w:val="24"/>
        </w:rPr>
        <w:t>完成</w:t>
      </w:r>
      <w:r w:rsidR="006373D9" w:rsidRPr="006373D9">
        <w:rPr>
          <w:rFonts w:hint="eastAsia"/>
          <w:sz w:val="24"/>
          <w:szCs w:val="24"/>
        </w:rPr>
        <w:t>前电机失控从而导致工作台坠落</w:t>
      </w:r>
      <w:r w:rsidR="00BC70D1">
        <w:rPr>
          <w:rFonts w:hint="eastAsia"/>
          <w:sz w:val="24"/>
          <w:szCs w:val="24"/>
        </w:rPr>
        <w:t>，进</w:t>
      </w:r>
      <w:r w:rsidR="006373D9" w:rsidRPr="006373D9">
        <w:rPr>
          <w:rFonts w:hint="eastAsia"/>
          <w:sz w:val="24"/>
          <w:szCs w:val="24"/>
        </w:rPr>
        <w:t>而造成的财产损失和人员伤亡。</w:t>
      </w:r>
    </w:p>
    <w:p w14:paraId="5F4C6036" w14:textId="77777777" w:rsidR="00EB051A" w:rsidRDefault="00EB051A">
      <w:pPr>
        <w:spacing w:line="360" w:lineRule="auto"/>
        <w:ind w:firstLineChars="200" w:firstLine="480"/>
        <w:rPr>
          <w:sz w:val="24"/>
          <w:szCs w:val="24"/>
        </w:rPr>
      </w:pPr>
    </w:p>
    <w:p w14:paraId="1013EDEF" w14:textId="77777777" w:rsidR="00EB051A" w:rsidRDefault="0067318A">
      <w:pPr>
        <w:adjustRightInd w:val="0"/>
        <w:snapToGrid w:val="0"/>
        <w:spacing w:line="360" w:lineRule="auto"/>
        <w:rPr>
          <w:rFonts w:eastAsia="黑体"/>
          <w:sz w:val="24"/>
          <w:szCs w:val="24"/>
        </w:rPr>
      </w:pPr>
      <w:r>
        <w:rPr>
          <w:rFonts w:eastAsia="黑体"/>
          <w:sz w:val="24"/>
          <w:szCs w:val="24"/>
        </w:rPr>
        <w:t>附图说明</w:t>
      </w:r>
    </w:p>
    <w:p w14:paraId="679B9608" w14:textId="77777777" w:rsidR="00EB051A" w:rsidRDefault="0067318A">
      <w:pPr>
        <w:spacing w:line="360" w:lineRule="auto"/>
        <w:ind w:firstLineChars="200" w:firstLine="480"/>
        <w:rPr>
          <w:sz w:val="24"/>
          <w:szCs w:val="24"/>
        </w:rPr>
      </w:pPr>
      <w:r>
        <w:rPr>
          <w:rFonts w:hint="eastAsia"/>
          <w:sz w:val="24"/>
          <w:szCs w:val="24"/>
        </w:rPr>
        <w:t>以下附图仅旨在于对本申请做示意性说明和解释，并不限定本申请的范围。</w:t>
      </w:r>
    </w:p>
    <w:p w14:paraId="32558A5C" w14:textId="325B7C5A" w:rsidR="00EB7222" w:rsidRPr="002D5B39" w:rsidRDefault="00EB7222">
      <w:pPr>
        <w:spacing w:line="360" w:lineRule="auto"/>
        <w:ind w:firstLineChars="200" w:firstLine="480"/>
        <w:rPr>
          <w:sz w:val="24"/>
          <w:szCs w:val="24"/>
        </w:rPr>
      </w:pPr>
      <w:r w:rsidRPr="002D5B39">
        <w:rPr>
          <w:rFonts w:hint="eastAsia"/>
          <w:sz w:val="24"/>
          <w:szCs w:val="24"/>
        </w:rPr>
        <w:t>图</w:t>
      </w:r>
      <w:r w:rsidRPr="002D5B39">
        <w:rPr>
          <w:rFonts w:hint="eastAsia"/>
          <w:sz w:val="24"/>
          <w:szCs w:val="24"/>
        </w:rPr>
        <w:t>1</w:t>
      </w:r>
      <w:r w:rsidR="002F2467" w:rsidRPr="002D5B39">
        <w:rPr>
          <w:rFonts w:hint="eastAsia"/>
          <w:sz w:val="24"/>
          <w:szCs w:val="24"/>
        </w:rPr>
        <w:t>示出</w:t>
      </w:r>
      <w:r w:rsidRPr="002D5B39">
        <w:rPr>
          <w:rFonts w:hint="eastAsia"/>
          <w:sz w:val="24"/>
          <w:szCs w:val="24"/>
        </w:rPr>
        <w:t>了本申请实施例的驱动装置的系统架构图；</w:t>
      </w:r>
    </w:p>
    <w:p w14:paraId="618F9EA5" w14:textId="327E4AA6" w:rsidR="008B4ABE" w:rsidRPr="002D5B39" w:rsidRDefault="008B4ABE">
      <w:pPr>
        <w:spacing w:line="360" w:lineRule="auto"/>
        <w:ind w:firstLineChars="200" w:firstLine="480"/>
        <w:rPr>
          <w:sz w:val="24"/>
          <w:szCs w:val="24"/>
        </w:rPr>
      </w:pPr>
      <w:r w:rsidRPr="002D5B39">
        <w:rPr>
          <w:rFonts w:hint="eastAsia"/>
          <w:sz w:val="24"/>
          <w:szCs w:val="24"/>
        </w:rPr>
        <w:t>图</w:t>
      </w:r>
      <w:r w:rsidRPr="002D5B39">
        <w:rPr>
          <w:rFonts w:hint="eastAsia"/>
          <w:sz w:val="24"/>
          <w:szCs w:val="24"/>
        </w:rPr>
        <w:t>2</w:t>
      </w:r>
      <w:r w:rsidR="002F2467" w:rsidRPr="002D5B39">
        <w:rPr>
          <w:rFonts w:hint="eastAsia"/>
          <w:sz w:val="24"/>
          <w:szCs w:val="24"/>
        </w:rPr>
        <w:t>示出了本申请实施例的</w:t>
      </w:r>
      <w:r w:rsidR="00611971" w:rsidRPr="002D5B39">
        <w:rPr>
          <w:rFonts w:hint="eastAsia"/>
          <w:sz w:val="24"/>
          <w:szCs w:val="24"/>
        </w:rPr>
        <w:t>驱动</w:t>
      </w:r>
      <w:r w:rsidR="000E2D9F" w:rsidRPr="002D5B39">
        <w:rPr>
          <w:rFonts w:hint="eastAsia"/>
          <w:sz w:val="24"/>
          <w:szCs w:val="24"/>
        </w:rPr>
        <w:t>装置</w:t>
      </w:r>
      <w:r w:rsidR="00FE283B" w:rsidRPr="002D5B39">
        <w:rPr>
          <w:rFonts w:hint="eastAsia"/>
          <w:sz w:val="24"/>
          <w:szCs w:val="24"/>
        </w:rPr>
        <w:t>在动力电源</w:t>
      </w:r>
      <w:r w:rsidR="00B74014" w:rsidRPr="002D5B39">
        <w:rPr>
          <w:rFonts w:hint="eastAsia"/>
          <w:sz w:val="24"/>
          <w:szCs w:val="24"/>
        </w:rPr>
        <w:t>断开</w:t>
      </w:r>
      <w:r w:rsidR="00FE283B" w:rsidRPr="002D5B39">
        <w:rPr>
          <w:rFonts w:hint="eastAsia"/>
          <w:sz w:val="24"/>
          <w:szCs w:val="24"/>
        </w:rPr>
        <w:t>时</w:t>
      </w:r>
      <w:r w:rsidR="000E2D9F" w:rsidRPr="002D5B39">
        <w:rPr>
          <w:rFonts w:hint="eastAsia"/>
          <w:sz w:val="24"/>
          <w:szCs w:val="24"/>
        </w:rPr>
        <w:t>进行</w:t>
      </w:r>
      <w:r w:rsidR="00DC0C64" w:rsidRPr="002D5B39">
        <w:rPr>
          <w:rFonts w:hint="eastAsia"/>
          <w:sz w:val="24"/>
          <w:szCs w:val="24"/>
        </w:rPr>
        <w:t>电机制动</w:t>
      </w:r>
      <w:r w:rsidR="000E2D9F" w:rsidRPr="002D5B39">
        <w:rPr>
          <w:rFonts w:hint="eastAsia"/>
          <w:sz w:val="24"/>
          <w:szCs w:val="24"/>
        </w:rPr>
        <w:t>的流程图</w:t>
      </w:r>
      <w:r w:rsidR="004809A7" w:rsidRPr="002D5B39">
        <w:rPr>
          <w:rFonts w:hint="eastAsia"/>
          <w:sz w:val="24"/>
          <w:szCs w:val="24"/>
        </w:rPr>
        <w:t>；</w:t>
      </w:r>
    </w:p>
    <w:p w14:paraId="04834781" w14:textId="320296C0" w:rsidR="004809A7" w:rsidRPr="002D5B39" w:rsidRDefault="004809A7">
      <w:pPr>
        <w:spacing w:line="360" w:lineRule="auto"/>
        <w:ind w:firstLineChars="200" w:firstLine="480"/>
        <w:rPr>
          <w:sz w:val="24"/>
          <w:szCs w:val="24"/>
        </w:rPr>
      </w:pPr>
      <w:r w:rsidRPr="002D5B39">
        <w:rPr>
          <w:rFonts w:hint="eastAsia"/>
          <w:sz w:val="24"/>
          <w:szCs w:val="24"/>
        </w:rPr>
        <w:t>图</w:t>
      </w:r>
      <w:r w:rsidRPr="002D5B39">
        <w:rPr>
          <w:rFonts w:hint="eastAsia"/>
          <w:sz w:val="24"/>
          <w:szCs w:val="24"/>
        </w:rPr>
        <w:t>3</w:t>
      </w:r>
      <w:r w:rsidRPr="002D5B39">
        <w:rPr>
          <w:rFonts w:hint="eastAsia"/>
          <w:sz w:val="24"/>
          <w:szCs w:val="24"/>
        </w:rPr>
        <w:t>示出了本申请实施例的驱动装置</w:t>
      </w:r>
      <w:r w:rsidR="00FE283B" w:rsidRPr="002D5B39">
        <w:rPr>
          <w:rFonts w:hint="eastAsia"/>
          <w:sz w:val="24"/>
          <w:szCs w:val="24"/>
        </w:rPr>
        <w:t>在动力电源</w:t>
      </w:r>
      <w:r w:rsidR="00B74014" w:rsidRPr="002D5B39">
        <w:rPr>
          <w:rFonts w:hint="eastAsia"/>
          <w:sz w:val="24"/>
          <w:szCs w:val="24"/>
        </w:rPr>
        <w:t>断开</w:t>
      </w:r>
      <w:r w:rsidR="00FE283B" w:rsidRPr="002D5B39">
        <w:rPr>
          <w:rFonts w:hint="eastAsia"/>
          <w:sz w:val="24"/>
          <w:szCs w:val="24"/>
        </w:rPr>
        <w:t>时</w:t>
      </w:r>
      <w:r w:rsidRPr="002D5B39">
        <w:rPr>
          <w:rFonts w:hint="eastAsia"/>
          <w:sz w:val="24"/>
          <w:szCs w:val="24"/>
        </w:rPr>
        <w:t>进行</w:t>
      </w:r>
      <w:r w:rsidR="00DC0C64" w:rsidRPr="002D5B39">
        <w:rPr>
          <w:rFonts w:hint="eastAsia"/>
          <w:sz w:val="24"/>
          <w:szCs w:val="24"/>
        </w:rPr>
        <w:t>电机制动</w:t>
      </w:r>
      <w:r w:rsidRPr="002D5B39">
        <w:rPr>
          <w:rFonts w:hint="eastAsia"/>
          <w:sz w:val="24"/>
          <w:szCs w:val="24"/>
        </w:rPr>
        <w:t>的电路图；</w:t>
      </w:r>
    </w:p>
    <w:p w14:paraId="56D79130" w14:textId="285E126D" w:rsidR="00EB051A" w:rsidRPr="002D5B39" w:rsidRDefault="0067318A">
      <w:pPr>
        <w:spacing w:line="360" w:lineRule="auto"/>
        <w:ind w:firstLineChars="200" w:firstLine="480"/>
        <w:rPr>
          <w:sz w:val="24"/>
          <w:szCs w:val="24"/>
        </w:rPr>
      </w:pPr>
      <w:bookmarkStart w:id="5" w:name="_Hlk115185204"/>
      <w:r w:rsidRPr="002D5B39">
        <w:rPr>
          <w:rFonts w:hint="eastAsia"/>
          <w:sz w:val="24"/>
          <w:szCs w:val="24"/>
        </w:rPr>
        <w:t>图</w:t>
      </w:r>
      <w:r w:rsidR="008470AC" w:rsidRPr="002D5B39">
        <w:rPr>
          <w:sz w:val="24"/>
          <w:szCs w:val="24"/>
        </w:rPr>
        <w:t>4</w:t>
      </w:r>
      <w:r w:rsidRPr="002D5B39">
        <w:rPr>
          <w:rFonts w:hint="eastAsia"/>
          <w:sz w:val="24"/>
          <w:szCs w:val="24"/>
        </w:rPr>
        <w:t>示出了现有技术</w:t>
      </w:r>
      <w:r w:rsidR="00FE283B" w:rsidRPr="002D5B39">
        <w:rPr>
          <w:rFonts w:hint="eastAsia"/>
          <w:sz w:val="24"/>
          <w:szCs w:val="24"/>
        </w:rPr>
        <w:t>中</w:t>
      </w:r>
      <w:r w:rsidR="008470AC" w:rsidRPr="002D5B39">
        <w:rPr>
          <w:rFonts w:hint="eastAsia"/>
          <w:sz w:val="24"/>
          <w:szCs w:val="24"/>
        </w:rPr>
        <w:t>动力</w:t>
      </w:r>
      <w:r w:rsidR="00124B9D" w:rsidRPr="002D5B39">
        <w:rPr>
          <w:rFonts w:hint="eastAsia"/>
          <w:sz w:val="24"/>
          <w:szCs w:val="24"/>
        </w:rPr>
        <w:t>电源断开时电机制动的时序图</w:t>
      </w:r>
      <w:bookmarkEnd w:id="5"/>
      <w:r w:rsidRPr="002D5B39">
        <w:rPr>
          <w:rFonts w:hint="eastAsia"/>
          <w:sz w:val="24"/>
          <w:szCs w:val="24"/>
        </w:rPr>
        <w:t>；</w:t>
      </w:r>
    </w:p>
    <w:p w14:paraId="61E83EB9" w14:textId="4A11665D" w:rsidR="008470AC" w:rsidRPr="002D5B39" w:rsidRDefault="008470AC">
      <w:pPr>
        <w:spacing w:line="360" w:lineRule="auto"/>
        <w:ind w:firstLineChars="200" w:firstLine="480"/>
        <w:rPr>
          <w:sz w:val="24"/>
          <w:szCs w:val="24"/>
        </w:rPr>
      </w:pPr>
      <w:r w:rsidRPr="002D5B39">
        <w:rPr>
          <w:rFonts w:hint="eastAsia"/>
          <w:sz w:val="24"/>
          <w:szCs w:val="24"/>
        </w:rPr>
        <w:t>图</w:t>
      </w:r>
      <w:r w:rsidRPr="002D5B39">
        <w:rPr>
          <w:sz w:val="24"/>
          <w:szCs w:val="24"/>
        </w:rPr>
        <w:t>5</w:t>
      </w:r>
      <w:r w:rsidRPr="002D5B39">
        <w:rPr>
          <w:rFonts w:hint="eastAsia"/>
          <w:sz w:val="24"/>
          <w:szCs w:val="24"/>
        </w:rPr>
        <w:t>示出了本申请实施例</w:t>
      </w:r>
      <w:r w:rsidR="00250B9E" w:rsidRPr="002D5B39">
        <w:rPr>
          <w:rFonts w:hint="eastAsia"/>
          <w:sz w:val="24"/>
          <w:szCs w:val="24"/>
        </w:rPr>
        <w:t>的驱动装置在</w:t>
      </w:r>
      <w:r w:rsidRPr="002D5B39">
        <w:rPr>
          <w:rFonts w:hint="eastAsia"/>
          <w:sz w:val="24"/>
          <w:szCs w:val="24"/>
        </w:rPr>
        <w:t>动力电源断开时电机制动的时序图；</w:t>
      </w:r>
    </w:p>
    <w:p w14:paraId="3A385D6D" w14:textId="156F373A" w:rsidR="004809A7" w:rsidRPr="002D5B39" w:rsidRDefault="004809A7">
      <w:pPr>
        <w:spacing w:line="360" w:lineRule="auto"/>
        <w:ind w:firstLineChars="200" w:firstLine="480"/>
        <w:rPr>
          <w:sz w:val="24"/>
          <w:szCs w:val="24"/>
        </w:rPr>
      </w:pPr>
      <w:r w:rsidRPr="002D5B39">
        <w:rPr>
          <w:rFonts w:hint="eastAsia"/>
          <w:sz w:val="24"/>
          <w:szCs w:val="24"/>
        </w:rPr>
        <w:t>图</w:t>
      </w:r>
      <w:r w:rsidRPr="002D5B39">
        <w:rPr>
          <w:rFonts w:hint="eastAsia"/>
          <w:sz w:val="24"/>
          <w:szCs w:val="24"/>
        </w:rPr>
        <w:t>6</w:t>
      </w:r>
      <w:r w:rsidRPr="002D5B39">
        <w:rPr>
          <w:rFonts w:hint="eastAsia"/>
          <w:sz w:val="24"/>
          <w:szCs w:val="24"/>
        </w:rPr>
        <w:t>示出了现有技术</w:t>
      </w:r>
      <w:r w:rsidR="00DB4A45" w:rsidRPr="002D5B39">
        <w:rPr>
          <w:rFonts w:hint="eastAsia"/>
          <w:sz w:val="24"/>
          <w:szCs w:val="24"/>
        </w:rPr>
        <w:t>中</w:t>
      </w:r>
      <w:r w:rsidR="00B74014" w:rsidRPr="002D5B39">
        <w:rPr>
          <w:rFonts w:hint="eastAsia"/>
          <w:sz w:val="24"/>
          <w:szCs w:val="24"/>
        </w:rPr>
        <w:t>动力电源断开时</w:t>
      </w:r>
      <w:r w:rsidR="00DC0C64" w:rsidRPr="002D5B39">
        <w:rPr>
          <w:rFonts w:hint="eastAsia"/>
          <w:sz w:val="24"/>
          <w:szCs w:val="24"/>
        </w:rPr>
        <w:t>电机制动</w:t>
      </w:r>
      <w:r w:rsidR="00DB4A45" w:rsidRPr="002D5B39">
        <w:rPr>
          <w:rFonts w:hint="eastAsia"/>
          <w:sz w:val="24"/>
          <w:szCs w:val="24"/>
        </w:rPr>
        <w:t>的流程图</w:t>
      </w:r>
      <w:r w:rsidR="003E2EAE">
        <w:rPr>
          <w:rFonts w:hint="eastAsia"/>
          <w:sz w:val="24"/>
          <w:szCs w:val="24"/>
        </w:rPr>
        <w:t>；</w:t>
      </w:r>
    </w:p>
    <w:p w14:paraId="1A2B9D15" w14:textId="1BDBF4BA" w:rsidR="00F02EB5" w:rsidRPr="008470AC" w:rsidRDefault="00F02EB5">
      <w:pPr>
        <w:spacing w:line="360" w:lineRule="auto"/>
        <w:ind w:firstLineChars="200" w:firstLine="480"/>
        <w:rPr>
          <w:sz w:val="24"/>
          <w:szCs w:val="24"/>
        </w:rPr>
      </w:pPr>
      <w:r w:rsidRPr="002D5B39">
        <w:rPr>
          <w:rFonts w:hint="eastAsia"/>
          <w:sz w:val="24"/>
          <w:szCs w:val="24"/>
        </w:rPr>
        <w:t>图</w:t>
      </w:r>
      <w:r w:rsidRPr="002D5B39">
        <w:rPr>
          <w:rFonts w:hint="eastAsia"/>
          <w:sz w:val="24"/>
          <w:szCs w:val="24"/>
        </w:rPr>
        <w:t>7</w:t>
      </w:r>
      <w:r w:rsidR="00BC667E" w:rsidRPr="002D5B39">
        <w:rPr>
          <w:rFonts w:hint="eastAsia"/>
          <w:sz w:val="24"/>
          <w:szCs w:val="24"/>
        </w:rPr>
        <w:t>示出了本申请实施例的</w:t>
      </w:r>
      <w:r w:rsidR="00AA517C" w:rsidRPr="002D5B39">
        <w:rPr>
          <w:rFonts w:hint="eastAsia"/>
          <w:sz w:val="24"/>
          <w:szCs w:val="24"/>
        </w:rPr>
        <w:t>驱动装置在</w:t>
      </w:r>
      <w:r w:rsidR="00BC667E" w:rsidRPr="002D5B39">
        <w:rPr>
          <w:rFonts w:hint="eastAsia"/>
          <w:sz w:val="24"/>
          <w:szCs w:val="24"/>
        </w:rPr>
        <w:t>动力电源正常供电</w:t>
      </w:r>
      <w:r w:rsidR="00AA517C" w:rsidRPr="002D5B39">
        <w:rPr>
          <w:rFonts w:hint="eastAsia"/>
          <w:sz w:val="24"/>
          <w:szCs w:val="24"/>
        </w:rPr>
        <w:t>时的</w:t>
      </w:r>
      <w:r w:rsidR="00BC667E" w:rsidRPr="002D5B39">
        <w:rPr>
          <w:rFonts w:hint="eastAsia"/>
          <w:sz w:val="24"/>
          <w:szCs w:val="24"/>
        </w:rPr>
        <w:t>控制流程图。</w:t>
      </w:r>
    </w:p>
    <w:p w14:paraId="2BFDE587" w14:textId="77777777" w:rsidR="00EB051A" w:rsidRDefault="0067318A">
      <w:pPr>
        <w:spacing w:line="360" w:lineRule="auto"/>
        <w:ind w:firstLineChars="200" w:firstLine="480"/>
        <w:rPr>
          <w:sz w:val="24"/>
          <w:szCs w:val="24"/>
        </w:rPr>
      </w:pPr>
      <w:r>
        <w:rPr>
          <w:rFonts w:hint="eastAsia"/>
          <w:sz w:val="24"/>
          <w:szCs w:val="24"/>
        </w:rPr>
        <w:t>附图标记：</w:t>
      </w:r>
    </w:p>
    <w:p w14:paraId="48ED259E" w14:textId="512DF1B9" w:rsidR="0063494F" w:rsidRDefault="00534368">
      <w:pPr>
        <w:spacing w:line="360" w:lineRule="auto"/>
        <w:ind w:firstLineChars="200" w:firstLine="480"/>
        <w:rPr>
          <w:sz w:val="24"/>
          <w:szCs w:val="24"/>
        </w:rPr>
      </w:pPr>
      <w:r>
        <w:rPr>
          <w:rFonts w:hint="eastAsia"/>
          <w:sz w:val="24"/>
          <w:szCs w:val="24"/>
        </w:rPr>
        <w:t>动力电源</w:t>
      </w:r>
      <w:r>
        <w:rPr>
          <w:rFonts w:hint="eastAsia"/>
          <w:sz w:val="24"/>
          <w:szCs w:val="24"/>
        </w:rPr>
        <w:t>1</w:t>
      </w:r>
      <w:r>
        <w:rPr>
          <w:sz w:val="24"/>
          <w:szCs w:val="24"/>
        </w:rPr>
        <w:t>0</w:t>
      </w:r>
    </w:p>
    <w:p w14:paraId="6A9F1CE6" w14:textId="67ABB923" w:rsidR="00534368" w:rsidRPr="00BE7772" w:rsidRDefault="00534368">
      <w:pPr>
        <w:spacing w:line="360" w:lineRule="auto"/>
        <w:ind w:firstLineChars="200" w:firstLine="480"/>
        <w:rPr>
          <w:sz w:val="24"/>
          <w:szCs w:val="24"/>
        </w:rPr>
      </w:pPr>
      <w:r w:rsidRPr="00BE7772">
        <w:rPr>
          <w:rFonts w:hint="eastAsia"/>
          <w:sz w:val="24"/>
          <w:szCs w:val="24"/>
        </w:rPr>
        <w:t>不间断电源</w:t>
      </w:r>
      <w:r w:rsidRPr="00BE7772">
        <w:rPr>
          <w:rFonts w:hint="eastAsia"/>
          <w:sz w:val="24"/>
          <w:szCs w:val="24"/>
        </w:rPr>
        <w:t>2</w:t>
      </w:r>
      <w:r w:rsidRPr="00BE7772">
        <w:rPr>
          <w:sz w:val="24"/>
          <w:szCs w:val="24"/>
        </w:rPr>
        <w:t>0</w:t>
      </w:r>
    </w:p>
    <w:p w14:paraId="41EA71AB" w14:textId="4DFD0AA5" w:rsidR="00534368" w:rsidRPr="00BE7772" w:rsidRDefault="00534368">
      <w:pPr>
        <w:spacing w:line="360" w:lineRule="auto"/>
        <w:ind w:firstLineChars="200" w:firstLine="480"/>
        <w:rPr>
          <w:sz w:val="24"/>
          <w:szCs w:val="24"/>
        </w:rPr>
      </w:pPr>
      <w:r w:rsidRPr="00BE7772">
        <w:rPr>
          <w:rFonts w:hint="eastAsia"/>
          <w:sz w:val="24"/>
          <w:szCs w:val="24"/>
        </w:rPr>
        <w:t>驱动单元</w:t>
      </w:r>
      <w:r w:rsidRPr="00BE7772">
        <w:rPr>
          <w:rFonts w:hint="eastAsia"/>
          <w:sz w:val="24"/>
          <w:szCs w:val="24"/>
        </w:rPr>
        <w:t>3</w:t>
      </w:r>
      <w:r w:rsidRPr="00BE7772">
        <w:rPr>
          <w:sz w:val="24"/>
          <w:szCs w:val="24"/>
        </w:rPr>
        <w:t>0</w:t>
      </w:r>
    </w:p>
    <w:p w14:paraId="7F8E461C" w14:textId="7397B156" w:rsidR="00534368" w:rsidRPr="00BE7772" w:rsidRDefault="00534368">
      <w:pPr>
        <w:spacing w:line="360" w:lineRule="auto"/>
        <w:ind w:firstLineChars="200" w:firstLine="480"/>
        <w:rPr>
          <w:sz w:val="24"/>
          <w:szCs w:val="24"/>
        </w:rPr>
      </w:pPr>
      <w:r w:rsidRPr="00BE7772">
        <w:rPr>
          <w:rFonts w:hint="eastAsia"/>
          <w:sz w:val="24"/>
          <w:szCs w:val="24"/>
        </w:rPr>
        <w:t>电源模块</w:t>
      </w:r>
      <w:r w:rsidRPr="00BE7772">
        <w:rPr>
          <w:rFonts w:hint="eastAsia"/>
          <w:sz w:val="24"/>
          <w:szCs w:val="24"/>
        </w:rPr>
        <w:t>3</w:t>
      </w:r>
      <w:r w:rsidRPr="00BE7772">
        <w:rPr>
          <w:sz w:val="24"/>
          <w:szCs w:val="24"/>
        </w:rPr>
        <w:t>1</w:t>
      </w:r>
    </w:p>
    <w:p w14:paraId="1D7B30D2" w14:textId="32E757D4" w:rsidR="00534368" w:rsidRPr="00BE7772" w:rsidRDefault="00534368">
      <w:pPr>
        <w:spacing w:line="360" w:lineRule="auto"/>
        <w:ind w:firstLineChars="200" w:firstLine="480"/>
        <w:rPr>
          <w:sz w:val="24"/>
          <w:szCs w:val="24"/>
        </w:rPr>
      </w:pPr>
      <w:r w:rsidRPr="00BE7772">
        <w:rPr>
          <w:rFonts w:hint="eastAsia"/>
          <w:sz w:val="24"/>
          <w:szCs w:val="24"/>
        </w:rPr>
        <w:t>电机模块</w:t>
      </w:r>
      <w:r w:rsidRPr="00BE7772">
        <w:rPr>
          <w:rFonts w:hint="eastAsia"/>
          <w:sz w:val="24"/>
          <w:szCs w:val="24"/>
        </w:rPr>
        <w:t>3</w:t>
      </w:r>
      <w:r w:rsidRPr="00BE7772">
        <w:rPr>
          <w:sz w:val="24"/>
          <w:szCs w:val="24"/>
        </w:rPr>
        <w:t>2</w:t>
      </w:r>
    </w:p>
    <w:p w14:paraId="70213D26" w14:textId="11C04FB8" w:rsidR="00534368" w:rsidRPr="00BE7772" w:rsidRDefault="001530A4">
      <w:pPr>
        <w:spacing w:line="360" w:lineRule="auto"/>
        <w:ind w:firstLineChars="200" w:firstLine="480"/>
        <w:rPr>
          <w:sz w:val="24"/>
          <w:szCs w:val="24"/>
        </w:rPr>
      </w:pPr>
      <w:r w:rsidRPr="00BE7772">
        <w:rPr>
          <w:rFonts w:hint="eastAsia"/>
          <w:sz w:val="24"/>
          <w:szCs w:val="24"/>
        </w:rPr>
        <w:t>储能</w:t>
      </w:r>
      <w:r w:rsidR="00534368" w:rsidRPr="00BE7772">
        <w:rPr>
          <w:rFonts w:hint="eastAsia"/>
          <w:sz w:val="24"/>
          <w:szCs w:val="24"/>
        </w:rPr>
        <w:t>模块</w:t>
      </w:r>
      <w:r w:rsidR="00534368" w:rsidRPr="00BE7772">
        <w:rPr>
          <w:rFonts w:hint="eastAsia"/>
          <w:sz w:val="24"/>
          <w:szCs w:val="24"/>
        </w:rPr>
        <w:t>3</w:t>
      </w:r>
      <w:r w:rsidR="00534368" w:rsidRPr="00BE7772">
        <w:rPr>
          <w:sz w:val="24"/>
          <w:szCs w:val="24"/>
        </w:rPr>
        <w:t>3</w:t>
      </w:r>
    </w:p>
    <w:p w14:paraId="1FD63150" w14:textId="1536AE35" w:rsidR="00534368" w:rsidRPr="00BE7772" w:rsidRDefault="00534368">
      <w:pPr>
        <w:spacing w:line="360" w:lineRule="auto"/>
        <w:ind w:firstLineChars="200" w:firstLine="480"/>
        <w:rPr>
          <w:sz w:val="24"/>
          <w:szCs w:val="24"/>
        </w:rPr>
      </w:pPr>
      <w:r w:rsidRPr="00BE7772">
        <w:rPr>
          <w:rFonts w:hint="eastAsia"/>
          <w:sz w:val="24"/>
          <w:szCs w:val="24"/>
        </w:rPr>
        <w:t>电机</w:t>
      </w:r>
      <w:r w:rsidR="0082153B" w:rsidRPr="00BE7772">
        <w:rPr>
          <w:rFonts w:hint="eastAsia"/>
          <w:sz w:val="24"/>
          <w:szCs w:val="24"/>
        </w:rPr>
        <w:t>4</w:t>
      </w:r>
      <w:r w:rsidR="0082153B" w:rsidRPr="00BE7772">
        <w:rPr>
          <w:sz w:val="24"/>
          <w:szCs w:val="24"/>
        </w:rPr>
        <w:t>0</w:t>
      </w:r>
    </w:p>
    <w:p w14:paraId="024648DF" w14:textId="77777777" w:rsidR="00BD0736" w:rsidRPr="00BE7772" w:rsidRDefault="00BD0736" w:rsidP="00BD0736">
      <w:pPr>
        <w:spacing w:line="360" w:lineRule="auto"/>
        <w:ind w:firstLineChars="200" w:firstLine="480"/>
        <w:rPr>
          <w:sz w:val="24"/>
          <w:szCs w:val="24"/>
        </w:rPr>
      </w:pPr>
      <w:r w:rsidRPr="00BE7772">
        <w:rPr>
          <w:rFonts w:hint="eastAsia"/>
          <w:sz w:val="24"/>
          <w:szCs w:val="24"/>
        </w:rPr>
        <w:t>数控单元</w:t>
      </w:r>
      <w:r w:rsidRPr="00BE7772">
        <w:rPr>
          <w:sz w:val="24"/>
          <w:szCs w:val="24"/>
        </w:rPr>
        <w:t>50</w:t>
      </w:r>
    </w:p>
    <w:p w14:paraId="4B0800CD" w14:textId="0CF352A5" w:rsidR="00604434" w:rsidRPr="00BE7772" w:rsidRDefault="00604434" w:rsidP="00604434">
      <w:pPr>
        <w:spacing w:line="360" w:lineRule="auto"/>
        <w:ind w:firstLineChars="200" w:firstLine="480"/>
        <w:rPr>
          <w:sz w:val="24"/>
          <w:szCs w:val="24"/>
        </w:rPr>
      </w:pPr>
      <w:r w:rsidRPr="00BE7772">
        <w:rPr>
          <w:rFonts w:hint="eastAsia"/>
          <w:sz w:val="24"/>
          <w:szCs w:val="24"/>
        </w:rPr>
        <w:t>继电器</w:t>
      </w:r>
      <w:r w:rsidRPr="00BE7772">
        <w:rPr>
          <w:sz w:val="24"/>
          <w:szCs w:val="24"/>
        </w:rPr>
        <w:t>81</w:t>
      </w:r>
    </w:p>
    <w:p w14:paraId="0D13A56C" w14:textId="060D270F" w:rsidR="00604434" w:rsidRPr="00BE7772" w:rsidRDefault="00604434" w:rsidP="00604434">
      <w:pPr>
        <w:spacing w:line="360" w:lineRule="auto"/>
        <w:ind w:firstLineChars="200" w:firstLine="480"/>
        <w:rPr>
          <w:sz w:val="24"/>
          <w:szCs w:val="24"/>
        </w:rPr>
      </w:pPr>
      <w:r w:rsidRPr="00BE7772">
        <w:rPr>
          <w:rFonts w:hint="eastAsia"/>
          <w:sz w:val="24"/>
          <w:szCs w:val="24"/>
        </w:rPr>
        <w:t>电磁阀</w:t>
      </w:r>
      <w:r w:rsidRPr="00BE7772">
        <w:rPr>
          <w:sz w:val="24"/>
          <w:szCs w:val="24"/>
        </w:rPr>
        <w:t>82</w:t>
      </w:r>
    </w:p>
    <w:p w14:paraId="7FFD70D5" w14:textId="5620FFEF" w:rsidR="00990C9C" w:rsidRPr="00BE7772" w:rsidRDefault="00604434">
      <w:pPr>
        <w:spacing w:line="360" w:lineRule="auto"/>
        <w:ind w:firstLineChars="200" w:firstLine="480"/>
        <w:rPr>
          <w:sz w:val="24"/>
          <w:szCs w:val="24"/>
        </w:rPr>
      </w:pPr>
      <w:r w:rsidRPr="00BE7772">
        <w:rPr>
          <w:rFonts w:hint="eastAsia"/>
          <w:sz w:val="24"/>
          <w:szCs w:val="24"/>
        </w:rPr>
        <w:t>制动器</w:t>
      </w:r>
      <w:r w:rsidRPr="00BE7772">
        <w:rPr>
          <w:rFonts w:hint="eastAsia"/>
          <w:sz w:val="24"/>
          <w:szCs w:val="24"/>
        </w:rPr>
        <w:t>9</w:t>
      </w:r>
      <w:r w:rsidRPr="00BE7772">
        <w:rPr>
          <w:sz w:val="24"/>
          <w:szCs w:val="24"/>
        </w:rPr>
        <w:t>0</w:t>
      </w:r>
    </w:p>
    <w:p w14:paraId="71DBD1D5" w14:textId="6EEF0D1D" w:rsidR="00D903C5" w:rsidRPr="00BE7772" w:rsidRDefault="00BD0736">
      <w:pPr>
        <w:spacing w:line="360" w:lineRule="auto"/>
        <w:ind w:firstLineChars="200" w:firstLine="480"/>
        <w:rPr>
          <w:sz w:val="24"/>
          <w:szCs w:val="24"/>
        </w:rPr>
      </w:pPr>
      <w:r w:rsidRPr="00BE7772">
        <w:rPr>
          <w:rFonts w:hint="eastAsia"/>
          <w:sz w:val="24"/>
          <w:szCs w:val="24"/>
        </w:rPr>
        <w:t>动力</w:t>
      </w:r>
      <w:r w:rsidR="00D903C5" w:rsidRPr="00BE7772">
        <w:rPr>
          <w:rFonts w:hint="eastAsia"/>
          <w:sz w:val="24"/>
          <w:szCs w:val="24"/>
        </w:rPr>
        <w:t>电源故障</w:t>
      </w:r>
      <w:r w:rsidR="00903C72" w:rsidRPr="00BE7772">
        <w:rPr>
          <w:sz w:val="24"/>
          <w:szCs w:val="24"/>
        </w:rPr>
        <w:t>7</w:t>
      </w:r>
      <w:r w:rsidR="00D903C5" w:rsidRPr="00BE7772">
        <w:rPr>
          <w:sz w:val="24"/>
          <w:szCs w:val="24"/>
        </w:rPr>
        <w:t>01</w:t>
      </w:r>
    </w:p>
    <w:p w14:paraId="2B46BD89" w14:textId="3F4ACA46" w:rsidR="00D903C5" w:rsidRPr="00BE7772" w:rsidRDefault="00D903C5">
      <w:pPr>
        <w:spacing w:line="360" w:lineRule="auto"/>
        <w:ind w:firstLineChars="200" w:firstLine="480"/>
        <w:rPr>
          <w:sz w:val="24"/>
          <w:szCs w:val="24"/>
        </w:rPr>
      </w:pPr>
      <w:r w:rsidRPr="00BE7772">
        <w:rPr>
          <w:rFonts w:hint="eastAsia"/>
          <w:sz w:val="24"/>
          <w:szCs w:val="24"/>
        </w:rPr>
        <w:t>电源模块报警</w:t>
      </w:r>
      <w:r w:rsidR="00903C72" w:rsidRPr="00BE7772">
        <w:rPr>
          <w:sz w:val="24"/>
          <w:szCs w:val="24"/>
        </w:rPr>
        <w:t>7</w:t>
      </w:r>
      <w:r w:rsidRPr="00BE7772">
        <w:rPr>
          <w:sz w:val="24"/>
          <w:szCs w:val="24"/>
        </w:rPr>
        <w:t>02</w:t>
      </w:r>
    </w:p>
    <w:p w14:paraId="7C0B3C5B" w14:textId="0C3DBB7D" w:rsidR="00D903C5" w:rsidRPr="00BE7772" w:rsidRDefault="00C821F9">
      <w:pPr>
        <w:spacing w:line="360" w:lineRule="auto"/>
        <w:ind w:firstLineChars="200" w:firstLine="480"/>
        <w:rPr>
          <w:sz w:val="24"/>
          <w:szCs w:val="24"/>
        </w:rPr>
      </w:pPr>
      <w:r>
        <w:rPr>
          <w:rFonts w:hint="eastAsia"/>
          <w:sz w:val="24"/>
          <w:szCs w:val="24"/>
        </w:rPr>
        <w:t>制动端子接口</w:t>
      </w:r>
      <w:r w:rsidR="00BD0736" w:rsidRPr="00BE7772">
        <w:rPr>
          <w:rFonts w:hint="eastAsia"/>
          <w:sz w:val="24"/>
          <w:szCs w:val="24"/>
        </w:rPr>
        <w:t>B</w:t>
      </w:r>
      <w:r w:rsidR="00BD0736" w:rsidRPr="00BE7772">
        <w:rPr>
          <w:sz w:val="24"/>
          <w:szCs w:val="24"/>
        </w:rPr>
        <w:t>R</w:t>
      </w:r>
      <w:r w:rsidR="0026020D" w:rsidRPr="00BE7772">
        <w:rPr>
          <w:sz w:val="24"/>
          <w:szCs w:val="24"/>
        </w:rPr>
        <w:t>+</w:t>
      </w:r>
      <w:r w:rsidR="0026020D" w:rsidRPr="00BE7772">
        <w:rPr>
          <w:rFonts w:hint="eastAsia"/>
          <w:sz w:val="24"/>
          <w:szCs w:val="24"/>
        </w:rPr>
        <w:t>B</w:t>
      </w:r>
      <w:r w:rsidR="0026020D" w:rsidRPr="00BE7772">
        <w:rPr>
          <w:sz w:val="24"/>
          <w:szCs w:val="24"/>
        </w:rPr>
        <w:t>R-</w:t>
      </w:r>
      <w:r w:rsidR="00D903C5" w:rsidRPr="00BE7772">
        <w:rPr>
          <w:rFonts w:hint="eastAsia"/>
          <w:sz w:val="24"/>
          <w:szCs w:val="24"/>
        </w:rPr>
        <w:t>无输出</w:t>
      </w:r>
      <w:r w:rsidR="00903C72" w:rsidRPr="00BE7772">
        <w:rPr>
          <w:sz w:val="24"/>
          <w:szCs w:val="24"/>
        </w:rPr>
        <w:t>7</w:t>
      </w:r>
      <w:r w:rsidR="00D903C5" w:rsidRPr="00BE7772">
        <w:rPr>
          <w:sz w:val="24"/>
          <w:szCs w:val="24"/>
        </w:rPr>
        <w:t>03</w:t>
      </w:r>
    </w:p>
    <w:p w14:paraId="746CA4B0" w14:textId="02E9879D" w:rsidR="0026020D" w:rsidRPr="00BE7772" w:rsidRDefault="0026020D">
      <w:pPr>
        <w:spacing w:line="360" w:lineRule="auto"/>
        <w:ind w:firstLineChars="200" w:firstLine="480"/>
        <w:rPr>
          <w:sz w:val="24"/>
          <w:szCs w:val="24"/>
        </w:rPr>
      </w:pPr>
      <w:r w:rsidRPr="00BE7772">
        <w:rPr>
          <w:rFonts w:hint="eastAsia"/>
          <w:sz w:val="24"/>
          <w:szCs w:val="24"/>
        </w:rPr>
        <w:t>继电器断开</w:t>
      </w:r>
      <w:r w:rsidRPr="00BE7772">
        <w:rPr>
          <w:rFonts w:hint="eastAsia"/>
          <w:sz w:val="24"/>
          <w:szCs w:val="24"/>
        </w:rPr>
        <w:t>7</w:t>
      </w:r>
      <w:r w:rsidRPr="00BE7772">
        <w:rPr>
          <w:sz w:val="24"/>
          <w:szCs w:val="24"/>
        </w:rPr>
        <w:t>04</w:t>
      </w:r>
    </w:p>
    <w:p w14:paraId="3D0B1FFD" w14:textId="63D6FA22" w:rsidR="00D903C5" w:rsidRPr="00BE7772" w:rsidRDefault="00903C72">
      <w:pPr>
        <w:spacing w:line="360" w:lineRule="auto"/>
        <w:ind w:firstLineChars="200" w:firstLine="480"/>
        <w:rPr>
          <w:sz w:val="24"/>
          <w:szCs w:val="24"/>
        </w:rPr>
      </w:pPr>
      <w:r w:rsidRPr="00BE7772">
        <w:rPr>
          <w:rFonts w:hint="eastAsia"/>
          <w:sz w:val="24"/>
          <w:szCs w:val="24"/>
        </w:rPr>
        <w:t>电磁阀断开</w:t>
      </w:r>
      <w:r w:rsidRPr="00BE7772">
        <w:rPr>
          <w:sz w:val="24"/>
          <w:szCs w:val="24"/>
        </w:rPr>
        <w:t>70</w:t>
      </w:r>
      <w:r w:rsidR="0026020D" w:rsidRPr="00BE7772">
        <w:rPr>
          <w:sz w:val="24"/>
          <w:szCs w:val="24"/>
        </w:rPr>
        <w:t>5</w:t>
      </w:r>
    </w:p>
    <w:p w14:paraId="5DD43816" w14:textId="3E28B7B6" w:rsidR="00903C72" w:rsidRPr="00BE7772" w:rsidRDefault="00903C72">
      <w:pPr>
        <w:spacing w:line="360" w:lineRule="auto"/>
        <w:ind w:firstLineChars="200" w:firstLine="480"/>
        <w:rPr>
          <w:sz w:val="24"/>
          <w:szCs w:val="24"/>
        </w:rPr>
      </w:pPr>
      <w:r w:rsidRPr="00BE7772">
        <w:rPr>
          <w:rFonts w:hint="eastAsia"/>
          <w:sz w:val="24"/>
          <w:szCs w:val="24"/>
        </w:rPr>
        <w:t>制动器</w:t>
      </w:r>
      <w:r w:rsidR="00270AAA" w:rsidRPr="00BE7772">
        <w:rPr>
          <w:rFonts w:hint="eastAsia"/>
          <w:sz w:val="24"/>
          <w:szCs w:val="24"/>
        </w:rPr>
        <w:t>动作</w:t>
      </w:r>
      <w:r w:rsidR="00A24735" w:rsidRPr="00BE7772">
        <w:rPr>
          <w:rFonts w:hint="eastAsia"/>
          <w:sz w:val="24"/>
          <w:szCs w:val="24"/>
        </w:rPr>
        <w:t>以</w:t>
      </w:r>
      <w:r w:rsidR="0026020D" w:rsidRPr="00BE7772">
        <w:rPr>
          <w:rFonts w:hint="eastAsia"/>
          <w:sz w:val="24"/>
          <w:szCs w:val="24"/>
        </w:rPr>
        <w:t>对电机进行制动</w:t>
      </w:r>
      <w:r w:rsidR="0026020D" w:rsidRPr="00BE7772">
        <w:rPr>
          <w:sz w:val="24"/>
          <w:szCs w:val="24"/>
        </w:rPr>
        <w:t>706</w:t>
      </w:r>
    </w:p>
    <w:p w14:paraId="6AAFBD6D" w14:textId="42AAA1F9" w:rsidR="009904DB" w:rsidRPr="00BE7772" w:rsidRDefault="0026020D" w:rsidP="009904DB">
      <w:pPr>
        <w:spacing w:line="360" w:lineRule="auto"/>
        <w:ind w:firstLineChars="200" w:firstLine="480"/>
        <w:rPr>
          <w:sz w:val="24"/>
          <w:szCs w:val="24"/>
        </w:rPr>
      </w:pPr>
      <w:r w:rsidRPr="00BE7772">
        <w:rPr>
          <w:rFonts w:hint="eastAsia"/>
          <w:sz w:val="24"/>
          <w:szCs w:val="24"/>
        </w:rPr>
        <w:lastRenderedPageBreak/>
        <w:t>动力</w:t>
      </w:r>
      <w:r w:rsidR="009904DB" w:rsidRPr="00BE7772">
        <w:rPr>
          <w:rFonts w:hint="eastAsia"/>
          <w:sz w:val="24"/>
          <w:szCs w:val="24"/>
        </w:rPr>
        <w:t>电源正常供电</w:t>
      </w:r>
      <w:r w:rsidR="009904DB" w:rsidRPr="00BE7772">
        <w:rPr>
          <w:sz w:val="24"/>
          <w:szCs w:val="24"/>
        </w:rPr>
        <w:t>711</w:t>
      </w:r>
    </w:p>
    <w:p w14:paraId="7302E47F" w14:textId="022E3FDF" w:rsidR="009904DB" w:rsidRPr="00BE7772" w:rsidRDefault="009904DB" w:rsidP="009904DB">
      <w:pPr>
        <w:spacing w:line="360" w:lineRule="auto"/>
        <w:ind w:firstLineChars="200" w:firstLine="480"/>
        <w:rPr>
          <w:sz w:val="24"/>
          <w:szCs w:val="24"/>
        </w:rPr>
      </w:pPr>
      <w:r w:rsidRPr="00BE7772">
        <w:rPr>
          <w:rFonts w:hint="eastAsia"/>
          <w:sz w:val="24"/>
          <w:szCs w:val="24"/>
        </w:rPr>
        <w:t>电源模块未报警</w:t>
      </w:r>
      <w:r w:rsidRPr="00BE7772">
        <w:rPr>
          <w:sz w:val="24"/>
          <w:szCs w:val="24"/>
        </w:rPr>
        <w:t>712</w:t>
      </w:r>
    </w:p>
    <w:p w14:paraId="5104DD8A" w14:textId="3E66497F" w:rsidR="009904DB" w:rsidRPr="00BE7772" w:rsidRDefault="00C821F9" w:rsidP="009904DB">
      <w:pPr>
        <w:spacing w:line="360" w:lineRule="auto"/>
        <w:ind w:firstLineChars="200" w:firstLine="480"/>
        <w:rPr>
          <w:sz w:val="24"/>
          <w:szCs w:val="24"/>
        </w:rPr>
      </w:pPr>
      <w:r>
        <w:rPr>
          <w:rFonts w:hint="eastAsia"/>
          <w:sz w:val="24"/>
          <w:szCs w:val="24"/>
        </w:rPr>
        <w:t>制动端子接口</w:t>
      </w:r>
      <w:r w:rsidR="00BE7772" w:rsidRPr="00BE7772">
        <w:rPr>
          <w:rFonts w:hint="eastAsia"/>
          <w:sz w:val="24"/>
          <w:szCs w:val="24"/>
        </w:rPr>
        <w:t>B</w:t>
      </w:r>
      <w:r w:rsidR="00BE7772" w:rsidRPr="00BE7772">
        <w:rPr>
          <w:sz w:val="24"/>
          <w:szCs w:val="24"/>
        </w:rPr>
        <w:t>R+</w:t>
      </w:r>
      <w:r w:rsidR="00BE7772" w:rsidRPr="00BE7772">
        <w:rPr>
          <w:rFonts w:hint="eastAsia"/>
          <w:sz w:val="24"/>
          <w:szCs w:val="24"/>
        </w:rPr>
        <w:t>B</w:t>
      </w:r>
      <w:r w:rsidR="00BE7772" w:rsidRPr="00BE7772">
        <w:rPr>
          <w:sz w:val="24"/>
          <w:szCs w:val="24"/>
        </w:rPr>
        <w:t>R-</w:t>
      </w:r>
      <w:r w:rsidR="009904DB" w:rsidRPr="00BE7772">
        <w:rPr>
          <w:rFonts w:hint="eastAsia"/>
          <w:sz w:val="24"/>
          <w:szCs w:val="24"/>
        </w:rPr>
        <w:t>正常输出</w:t>
      </w:r>
      <w:r w:rsidR="009904DB" w:rsidRPr="00BE7772">
        <w:rPr>
          <w:sz w:val="24"/>
          <w:szCs w:val="24"/>
        </w:rPr>
        <w:t>713</w:t>
      </w:r>
    </w:p>
    <w:p w14:paraId="1D2510D4" w14:textId="63243B0A" w:rsidR="00270AAA" w:rsidRPr="00BE7772" w:rsidRDefault="00270AAA" w:rsidP="00270AAA">
      <w:pPr>
        <w:spacing w:line="360" w:lineRule="auto"/>
        <w:ind w:firstLineChars="200" w:firstLine="480"/>
        <w:rPr>
          <w:sz w:val="24"/>
          <w:szCs w:val="24"/>
        </w:rPr>
      </w:pPr>
      <w:r w:rsidRPr="00BE7772">
        <w:rPr>
          <w:rFonts w:hint="eastAsia"/>
          <w:sz w:val="24"/>
          <w:szCs w:val="24"/>
        </w:rPr>
        <w:t>继电器接通</w:t>
      </w:r>
      <w:r w:rsidRPr="00BE7772">
        <w:rPr>
          <w:rFonts w:hint="eastAsia"/>
          <w:sz w:val="24"/>
          <w:szCs w:val="24"/>
        </w:rPr>
        <w:t>7</w:t>
      </w:r>
      <w:r w:rsidRPr="00BE7772">
        <w:rPr>
          <w:sz w:val="24"/>
          <w:szCs w:val="24"/>
        </w:rPr>
        <w:t>14</w:t>
      </w:r>
    </w:p>
    <w:p w14:paraId="42B3C548" w14:textId="5CB9736C" w:rsidR="009904DB" w:rsidRPr="00BE7772" w:rsidRDefault="009904DB" w:rsidP="009904DB">
      <w:pPr>
        <w:spacing w:line="360" w:lineRule="auto"/>
        <w:ind w:firstLineChars="200" w:firstLine="480"/>
        <w:rPr>
          <w:sz w:val="24"/>
          <w:szCs w:val="24"/>
        </w:rPr>
      </w:pPr>
      <w:r w:rsidRPr="00BE7772">
        <w:rPr>
          <w:rFonts w:hint="eastAsia"/>
          <w:sz w:val="24"/>
          <w:szCs w:val="24"/>
        </w:rPr>
        <w:t>电磁阀接通</w:t>
      </w:r>
      <w:r w:rsidR="00270AAA" w:rsidRPr="00BE7772">
        <w:rPr>
          <w:sz w:val="24"/>
          <w:szCs w:val="24"/>
        </w:rPr>
        <w:t>715</w:t>
      </w:r>
    </w:p>
    <w:p w14:paraId="05A4464F" w14:textId="47CD8213" w:rsidR="009904DB" w:rsidRPr="00BE7772" w:rsidRDefault="009904DB" w:rsidP="009904DB">
      <w:pPr>
        <w:spacing w:line="360" w:lineRule="auto"/>
        <w:ind w:firstLineChars="200" w:firstLine="480"/>
        <w:rPr>
          <w:sz w:val="24"/>
          <w:szCs w:val="24"/>
        </w:rPr>
      </w:pPr>
      <w:r w:rsidRPr="00BE7772">
        <w:rPr>
          <w:rFonts w:hint="eastAsia"/>
          <w:sz w:val="24"/>
          <w:szCs w:val="24"/>
        </w:rPr>
        <w:t>制动器</w:t>
      </w:r>
      <w:proofErr w:type="gramStart"/>
      <w:r w:rsidR="00270AAA" w:rsidRPr="00BE7772">
        <w:rPr>
          <w:rFonts w:hint="eastAsia"/>
          <w:sz w:val="24"/>
          <w:szCs w:val="24"/>
        </w:rPr>
        <w:t>不</w:t>
      </w:r>
      <w:proofErr w:type="gramEnd"/>
      <w:r w:rsidR="00270AAA" w:rsidRPr="00BE7772">
        <w:rPr>
          <w:rFonts w:hint="eastAsia"/>
          <w:sz w:val="24"/>
          <w:szCs w:val="24"/>
        </w:rPr>
        <w:t>动作，电机正常运行</w:t>
      </w:r>
      <w:r w:rsidR="00270AAA" w:rsidRPr="00BE7772">
        <w:rPr>
          <w:sz w:val="24"/>
          <w:szCs w:val="24"/>
        </w:rPr>
        <w:t>716</w:t>
      </w:r>
    </w:p>
    <w:p w14:paraId="6EB43554" w14:textId="36E74125" w:rsidR="00E50249" w:rsidRPr="00BE7772" w:rsidRDefault="00A24735" w:rsidP="009904DB">
      <w:pPr>
        <w:spacing w:line="360" w:lineRule="auto"/>
        <w:ind w:firstLineChars="200" w:firstLine="480"/>
        <w:rPr>
          <w:sz w:val="24"/>
          <w:szCs w:val="24"/>
        </w:rPr>
      </w:pPr>
      <w:r w:rsidRPr="00BE7772">
        <w:rPr>
          <w:rFonts w:hint="eastAsia"/>
          <w:sz w:val="24"/>
          <w:szCs w:val="24"/>
        </w:rPr>
        <w:t>动力</w:t>
      </w:r>
      <w:r w:rsidR="00E50249" w:rsidRPr="00BE7772">
        <w:rPr>
          <w:rFonts w:hint="eastAsia"/>
          <w:sz w:val="24"/>
          <w:szCs w:val="24"/>
        </w:rPr>
        <w:t>电源正常供电</w:t>
      </w:r>
      <w:r w:rsidR="00E50249" w:rsidRPr="00BE7772">
        <w:rPr>
          <w:rFonts w:hint="eastAsia"/>
          <w:sz w:val="24"/>
          <w:szCs w:val="24"/>
        </w:rPr>
        <w:t>A</w:t>
      </w:r>
      <w:r w:rsidR="00E50249" w:rsidRPr="00BE7772">
        <w:rPr>
          <w:sz w:val="24"/>
          <w:szCs w:val="24"/>
        </w:rPr>
        <w:t>1</w:t>
      </w:r>
    </w:p>
    <w:p w14:paraId="30C54B58" w14:textId="7E599819" w:rsidR="00E50249" w:rsidRPr="00BE7772" w:rsidRDefault="00A24735" w:rsidP="009904DB">
      <w:pPr>
        <w:spacing w:line="360" w:lineRule="auto"/>
        <w:ind w:firstLineChars="200" w:firstLine="480"/>
        <w:rPr>
          <w:sz w:val="24"/>
          <w:szCs w:val="24"/>
        </w:rPr>
      </w:pPr>
      <w:r w:rsidRPr="00BE7772">
        <w:rPr>
          <w:rFonts w:hint="eastAsia"/>
          <w:sz w:val="24"/>
          <w:szCs w:val="24"/>
        </w:rPr>
        <w:t>动力</w:t>
      </w:r>
      <w:r w:rsidR="00E50249" w:rsidRPr="00BE7772">
        <w:rPr>
          <w:rFonts w:hint="eastAsia"/>
          <w:sz w:val="24"/>
          <w:szCs w:val="24"/>
        </w:rPr>
        <w:t>电源故障</w:t>
      </w:r>
      <w:r w:rsidR="00E50249" w:rsidRPr="00BE7772">
        <w:rPr>
          <w:rFonts w:hint="eastAsia"/>
          <w:sz w:val="24"/>
          <w:szCs w:val="24"/>
        </w:rPr>
        <w:t>A</w:t>
      </w:r>
      <w:r w:rsidR="00E50249" w:rsidRPr="00BE7772">
        <w:rPr>
          <w:sz w:val="24"/>
          <w:szCs w:val="24"/>
        </w:rPr>
        <w:t>2</w:t>
      </w:r>
    </w:p>
    <w:p w14:paraId="2EA39D42" w14:textId="3BB38426" w:rsidR="009904DB" w:rsidRPr="00BE7772" w:rsidRDefault="00F23A92">
      <w:pPr>
        <w:spacing w:line="360" w:lineRule="auto"/>
        <w:ind w:firstLineChars="200" w:firstLine="480"/>
        <w:rPr>
          <w:sz w:val="24"/>
          <w:szCs w:val="24"/>
        </w:rPr>
      </w:pPr>
      <w:r w:rsidRPr="00BE7772">
        <w:rPr>
          <w:rFonts w:hint="eastAsia"/>
          <w:sz w:val="24"/>
          <w:szCs w:val="24"/>
        </w:rPr>
        <w:t>电机出力</w:t>
      </w:r>
      <w:r w:rsidR="00E50249" w:rsidRPr="00BE7772">
        <w:rPr>
          <w:sz w:val="24"/>
          <w:szCs w:val="24"/>
        </w:rPr>
        <w:t>B1</w:t>
      </w:r>
    </w:p>
    <w:p w14:paraId="35BF0999" w14:textId="245EFEE6" w:rsidR="00E50249" w:rsidRPr="00BE7772" w:rsidRDefault="00F23A92">
      <w:pPr>
        <w:spacing w:line="360" w:lineRule="auto"/>
        <w:ind w:firstLineChars="200" w:firstLine="480"/>
        <w:rPr>
          <w:sz w:val="24"/>
          <w:szCs w:val="24"/>
        </w:rPr>
      </w:pPr>
      <w:r w:rsidRPr="00BE7772">
        <w:rPr>
          <w:rFonts w:hint="eastAsia"/>
          <w:sz w:val="24"/>
          <w:szCs w:val="24"/>
        </w:rPr>
        <w:t>电机不出力</w:t>
      </w:r>
      <w:r w:rsidR="00E50249" w:rsidRPr="00BE7772">
        <w:rPr>
          <w:rFonts w:hint="eastAsia"/>
          <w:sz w:val="24"/>
          <w:szCs w:val="24"/>
        </w:rPr>
        <w:t>B</w:t>
      </w:r>
      <w:r w:rsidR="00E50249" w:rsidRPr="00BE7772">
        <w:rPr>
          <w:sz w:val="24"/>
          <w:szCs w:val="24"/>
        </w:rPr>
        <w:t>2</w:t>
      </w:r>
    </w:p>
    <w:p w14:paraId="699ACE09" w14:textId="727C3E84" w:rsidR="00E50249" w:rsidRPr="00BE7772" w:rsidRDefault="00C821F9">
      <w:pPr>
        <w:spacing w:line="360" w:lineRule="auto"/>
        <w:ind w:firstLineChars="200" w:firstLine="480"/>
        <w:rPr>
          <w:sz w:val="24"/>
          <w:szCs w:val="24"/>
        </w:rPr>
      </w:pPr>
      <w:r>
        <w:rPr>
          <w:rFonts w:hint="eastAsia"/>
          <w:sz w:val="24"/>
          <w:szCs w:val="24"/>
        </w:rPr>
        <w:t>制动端子接口</w:t>
      </w:r>
      <w:r w:rsidR="00BE7772" w:rsidRPr="00BE7772">
        <w:rPr>
          <w:rFonts w:hint="eastAsia"/>
          <w:sz w:val="24"/>
          <w:szCs w:val="24"/>
        </w:rPr>
        <w:t>B</w:t>
      </w:r>
      <w:r w:rsidR="00BE7772" w:rsidRPr="00BE7772">
        <w:rPr>
          <w:sz w:val="24"/>
          <w:szCs w:val="24"/>
        </w:rPr>
        <w:t>R+</w:t>
      </w:r>
      <w:r w:rsidR="00BE7772" w:rsidRPr="00BE7772">
        <w:rPr>
          <w:rFonts w:hint="eastAsia"/>
          <w:sz w:val="24"/>
          <w:szCs w:val="24"/>
        </w:rPr>
        <w:t>B</w:t>
      </w:r>
      <w:r w:rsidR="00BE7772" w:rsidRPr="00BE7772">
        <w:rPr>
          <w:sz w:val="24"/>
          <w:szCs w:val="24"/>
        </w:rPr>
        <w:t>R-</w:t>
      </w:r>
      <w:r w:rsidR="00F23A92" w:rsidRPr="00BE7772">
        <w:rPr>
          <w:rFonts w:hint="eastAsia"/>
          <w:sz w:val="24"/>
          <w:szCs w:val="24"/>
        </w:rPr>
        <w:t>正常输出</w:t>
      </w:r>
      <w:r w:rsidR="00E50249" w:rsidRPr="00BE7772">
        <w:rPr>
          <w:rFonts w:hint="eastAsia"/>
          <w:sz w:val="24"/>
          <w:szCs w:val="24"/>
        </w:rPr>
        <w:t>C</w:t>
      </w:r>
      <w:r w:rsidR="00E50249" w:rsidRPr="00BE7772">
        <w:rPr>
          <w:sz w:val="24"/>
          <w:szCs w:val="24"/>
        </w:rPr>
        <w:t>1</w:t>
      </w:r>
    </w:p>
    <w:p w14:paraId="0FC371A9" w14:textId="0C4565C9" w:rsidR="00E50249" w:rsidRPr="00BE7772" w:rsidRDefault="00C821F9">
      <w:pPr>
        <w:spacing w:line="360" w:lineRule="auto"/>
        <w:ind w:firstLineChars="200" w:firstLine="480"/>
        <w:rPr>
          <w:sz w:val="24"/>
          <w:szCs w:val="24"/>
        </w:rPr>
      </w:pPr>
      <w:r>
        <w:rPr>
          <w:rFonts w:hint="eastAsia"/>
          <w:sz w:val="24"/>
          <w:szCs w:val="24"/>
        </w:rPr>
        <w:t>制动端子接口</w:t>
      </w:r>
      <w:r w:rsidR="00BE7772" w:rsidRPr="00BE7772">
        <w:rPr>
          <w:rFonts w:hint="eastAsia"/>
          <w:sz w:val="24"/>
          <w:szCs w:val="24"/>
        </w:rPr>
        <w:t>B</w:t>
      </w:r>
      <w:r w:rsidR="00BE7772" w:rsidRPr="00BE7772">
        <w:rPr>
          <w:sz w:val="24"/>
          <w:szCs w:val="24"/>
        </w:rPr>
        <w:t>R+</w:t>
      </w:r>
      <w:r w:rsidR="00BE7772" w:rsidRPr="00BE7772">
        <w:rPr>
          <w:rFonts w:hint="eastAsia"/>
          <w:sz w:val="24"/>
          <w:szCs w:val="24"/>
        </w:rPr>
        <w:t>B</w:t>
      </w:r>
      <w:r w:rsidR="00BE7772" w:rsidRPr="00BE7772">
        <w:rPr>
          <w:sz w:val="24"/>
          <w:szCs w:val="24"/>
        </w:rPr>
        <w:t>R-</w:t>
      </w:r>
      <w:r w:rsidR="00F23A92" w:rsidRPr="00BE7772">
        <w:rPr>
          <w:rFonts w:hint="eastAsia"/>
          <w:sz w:val="24"/>
          <w:szCs w:val="24"/>
        </w:rPr>
        <w:t>无输出</w:t>
      </w:r>
      <w:r w:rsidR="00E50249" w:rsidRPr="00BE7772">
        <w:rPr>
          <w:rFonts w:hint="eastAsia"/>
          <w:sz w:val="24"/>
          <w:szCs w:val="24"/>
        </w:rPr>
        <w:t>C</w:t>
      </w:r>
      <w:r w:rsidR="00E50249" w:rsidRPr="00BE7772">
        <w:rPr>
          <w:sz w:val="24"/>
          <w:szCs w:val="24"/>
        </w:rPr>
        <w:t>2</w:t>
      </w:r>
    </w:p>
    <w:p w14:paraId="5905D36D" w14:textId="1DA73F44" w:rsidR="00E50249" w:rsidRPr="00BE7772" w:rsidRDefault="008A7E50">
      <w:pPr>
        <w:spacing w:line="360" w:lineRule="auto"/>
        <w:ind w:firstLineChars="200" w:firstLine="480"/>
        <w:rPr>
          <w:sz w:val="24"/>
          <w:szCs w:val="24"/>
        </w:rPr>
      </w:pPr>
      <w:r w:rsidRPr="00BE7772">
        <w:rPr>
          <w:rFonts w:hint="eastAsia"/>
          <w:sz w:val="24"/>
          <w:szCs w:val="24"/>
        </w:rPr>
        <w:t>制动未完成</w:t>
      </w:r>
      <w:r w:rsidR="00E50249" w:rsidRPr="00BE7772">
        <w:rPr>
          <w:rFonts w:hint="eastAsia"/>
          <w:sz w:val="24"/>
          <w:szCs w:val="24"/>
        </w:rPr>
        <w:t>D</w:t>
      </w:r>
      <w:r w:rsidR="00E50249" w:rsidRPr="00BE7772">
        <w:rPr>
          <w:sz w:val="24"/>
          <w:szCs w:val="24"/>
        </w:rPr>
        <w:t>1</w:t>
      </w:r>
    </w:p>
    <w:p w14:paraId="23B8CFCE" w14:textId="74F7DE10" w:rsidR="00E50249" w:rsidRPr="00BE7772" w:rsidRDefault="008A7E50">
      <w:pPr>
        <w:spacing w:line="360" w:lineRule="auto"/>
        <w:ind w:firstLineChars="200" w:firstLine="480"/>
        <w:rPr>
          <w:sz w:val="24"/>
          <w:szCs w:val="24"/>
        </w:rPr>
      </w:pPr>
      <w:r w:rsidRPr="00BE7772">
        <w:rPr>
          <w:rFonts w:hint="eastAsia"/>
          <w:sz w:val="24"/>
          <w:szCs w:val="24"/>
        </w:rPr>
        <w:t>制动完成</w:t>
      </w:r>
      <w:r w:rsidR="00E50249" w:rsidRPr="00BE7772">
        <w:rPr>
          <w:rFonts w:hint="eastAsia"/>
          <w:sz w:val="24"/>
          <w:szCs w:val="24"/>
        </w:rPr>
        <w:t>D</w:t>
      </w:r>
      <w:r w:rsidR="00E50249" w:rsidRPr="00BE7772">
        <w:rPr>
          <w:sz w:val="24"/>
          <w:szCs w:val="24"/>
        </w:rPr>
        <w:t>2</w:t>
      </w:r>
    </w:p>
    <w:p w14:paraId="22E1D206" w14:textId="77777777" w:rsidR="00F02EB5" w:rsidRDefault="00F02EB5">
      <w:pPr>
        <w:spacing w:line="360" w:lineRule="auto"/>
        <w:ind w:firstLineChars="200" w:firstLine="480"/>
        <w:rPr>
          <w:sz w:val="24"/>
          <w:szCs w:val="24"/>
        </w:rPr>
      </w:pPr>
    </w:p>
    <w:p w14:paraId="153170E2" w14:textId="77777777" w:rsidR="00EB051A" w:rsidRDefault="0067318A">
      <w:pPr>
        <w:adjustRightInd w:val="0"/>
        <w:snapToGrid w:val="0"/>
        <w:spacing w:line="360" w:lineRule="auto"/>
        <w:rPr>
          <w:rFonts w:eastAsia="黑体"/>
          <w:sz w:val="24"/>
          <w:szCs w:val="24"/>
        </w:rPr>
      </w:pPr>
      <w:r>
        <w:rPr>
          <w:rFonts w:eastAsia="黑体"/>
          <w:sz w:val="24"/>
          <w:szCs w:val="24"/>
        </w:rPr>
        <w:t>具体实施方式</w:t>
      </w:r>
    </w:p>
    <w:p w14:paraId="24C453B6" w14:textId="3F30C607" w:rsidR="00EB051A" w:rsidRDefault="0067318A">
      <w:pPr>
        <w:spacing w:line="360" w:lineRule="auto"/>
        <w:ind w:firstLineChars="200" w:firstLine="480"/>
        <w:rPr>
          <w:sz w:val="24"/>
          <w:szCs w:val="24"/>
        </w:rPr>
      </w:pPr>
      <w:r>
        <w:rPr>
          <w:sz w:val="24"/>
          <w:szCs w:val="24"/>
        </w:rPr>
        <w:t>为</w:t>
      </w:r>
      <w:r>
        <w:rPr>
          <w:rFonts w:hint="eastAsia"/>
          <w:sz w:val="24"/>
          <w:szCs w:val="24"/>
        </w:rPr>
        <w:t>了对本申请实施例的技术特征、目的和效果有更加清楚的理解，现对照附图说明本申请实施例的具体实施方式。</w:t>
      </w:r>
    </w:p>
    <w:p w14:paraId="58A669AF" w14:textId="44A2C124" w:rsidR="00EB051A" w:rsidRDefault="001B2A81">
      <w:pPr>
        <w:spacing w:line="360" w:lineRule="auto"/>
        <w:ind w:firstLineChars="200" w:firstLine="480"/>
        <w:rPr>
          <w:sz w:val="24"/>
          <w:szCs w:val="24"/>
        </w:rPr>
      </w:pPr>
      <w:r>
        <w:rPr>
          <w:rFonts w:hint="eastAsia"/>
          <w:sz w:val="24"/>
          <w:szCs w:val="24"/>
        </w:rPr>
        <w:t>现有技术中，</w:t>
      </w:r>
      <w:r w:rsidR="00844361">
        <w:rPr>
          <w:rFonts w:hint="eastAsia"/>
          <w:sz w:val="24"/>
          <w:szCs w:val="24"/>
        </w:rPr>
        <w:t>动力电源</w:t>
      </w:r>
      <w:r>
        <w:rPr>
          <w:rFonts w:hint="eastAsia"/>
          <w:sz w:val="24"/>
          <w:szCs w:val="24"/>
        </w:rPr>
        <w:t>向</w:t>
      </w:r>
      <w:r w:rsidR="009F46D5">
        <w:rPr>
          <w:rFonts w:hint="eastAsia"/>
          <w:sz w:val="24"/>
          <w:szCs w:val="24"/>
        </w:rPr>
        <w:t>驱动单元</w:t>
      </w:r>
      <w:r w:rsidR="009F46D5">
        <w:rPr>
          <w:rFonts w:hint="eastAsia"/>
          <w:sz w:val="24"/>
          <w:szCs w:val="24"/>
        </w:rPr>
        <w:t>30</w:t>
      </w:r>
      <w:r w:rsidR="00066460">
        <w:rPr>
          <w:rFonts w:hint="eastAsia"/>
          <w:sz w:val="24"/>
          <w:szCs w:val="24"/>
        </w:rPr>
        <w:t>输出</w:t>
      </w:r>
      <w:r w:rsidR="00646B92">
        <w:rPr>
          <w:rFonts w:hint="eastAsia"/>
          <w:sz w:val="24"/>
          <w:szCs w:val="24"/>
        </w:rPr>
        <w:t>动力</w:t>
      </w:r>
      <w:r w:rsidR="00782EB7">
        <w:rPr>
          <w:rFonts w:hint="eastAsia"/>
          <w:sz w:val="24"/>
          <w:szCs w:val="24"/>
        </w:rPr>
        <w:t>电压</w:t>
      </w:r>
      <w:r w:rsidR="003278B8">
        <w:rPr>
          <w:rFonts w:hint="eastAsia"/>
          <w:sz w:val="24"/>
          <w:szCs w:val="24"/>
        </w:rPr>
        <w:t>（如</w:t>
      </w:r>
      <w:r w:rsidR="003278B8">
        <w:rPr>
          <w:rFonts w:hint="eastAsia"/>
          <w:sz w:val="24"/>
          <w:szCs w:val="24"/>
        </w:rPr>
        <w:t>3</w:t>
      </w:r>
      <w:r w:rsidR="003278B8">
        <w:rPr>
          <w:sz w:val="24"/>
          <w:szCs w:val="24"/>
        </w:rPr>
        <w:t>80V</w:t>
      </w:r>
      <w:r w:rsidR="003278B8">
        <w:rPr>
          <w:rFonts w:hint="eastAsia"/>
          <w:sz w:val="24"/>
          <w:szCs w:val="24"/>
        </w:rPr>
        <w:t>电压）</w:t>
      </w:r>
      <w:r w:rsidR="00851AC7">
        <w:rPr>
          <w:rFonts w:hint="eastAsia"/>
          <w:sz w:val="24"/>
          <w:szCs w:val="24"/>
        </w:rPr>
        <w:t>以驱动电机</w:t>
      </w:r>
      <w:r w:rsidR="00907E28">
        <w:rPr>
          <w:rFonts w:hint="eastAsia"/>
          <w:sz w:val="24"/>
          <w:szCs w:val="24"/>
        </w:rPr>
        <w:t>。当</w:t>
      </w:r>
      <w:r w:rsidR="00844361">
        <w:rPr>
          <w:rFonts w:hint="eastAsia"/>
          <w:sz w:val="24"/>
          <w:szCs w:val="24"/>
        </w:rPr>
        <w:t>动力电源</w:t>
      </w:r>
      <w:r w:rsidR="00907E28">
        <w:rPr>
          <w:rFonts w:hint="eastAsia"/>
          <w:sz w:val="24"/>
          <w:szCs w:val="24"/>
        </w:rPr>
        <w:t>突然断开时，</w:t>
      </w:r>
      <w:r w:rsidR="00066460">
        <w:rPr>
          <w:rFonts w:hint="eastAsia"/>
          <w:sz w:val="24"/>
          <w:szCs w:val="24"/>
        </w:rPr>
        <w:t>制动器对</w:t>
      </w:r>
      <w:r w:rsidR="00E02A94">
        <w:rPr>
          <w:rFonts w:hint="eastAsia"/>
          <w:sz w:val="24"/>
          <w:szCs w:val="24"/>
        </w:rPr>
        <w:t>电机进行制动，但是</w:t>
      </w:r>
      <w:r w:rsidR="00112961">
        <w:rPr>
          <w:rFonts w:hint="eastAsia"/>
          <w:sz w:val="24"/>
          <w:szCs w:val="24"/>
        </w:rPr>
        <w:t>从开始制动到电机停止转动需要</w:t>
      </w:r>
      <w:r w:rsidR="00E02A94">
        <w:rPr>
          <w:rFonts w:hint="eastAsia"/>
          <w:sz w:val="24"/>
          <w:szCs w:val="24"/>
        </w:rPr>
        <w:t>一定的</w:t>
      </w:r>
      <w:r w:rsidR="00112961">
        <w:rPr>
          <w:rFonts w:hint="eastAsia"/>
          <w:sz w:val="24"/>
          <w:szCs w:val="24"/>
        </w:rPr>
        <w:t>制动</w:t>
      </w:r>
      <w:r w:rsidR="00E02A94">
        <w:rPr>
          <w:rFonts w:hint="eastAsia"/>
          <w:sz w:val="24"/>
          <w:szCs w:val="24"/>
        </w:rPr>
        <w:t>时间</w:t>
      </w:r>
      <w:r w:rsidR="00782EB7">
        <w:rPr>
          <w:rFonts w:hint="eastAsia"/>
          <w:sz w:val="24"/>
          <w:szCs w:val="24"/>
        </w:rPr>
        <w:t>（</w:t>
      </w:r>
      <w:r w:rsidR="003F1C18">
        <w:rPr>
          <w:rFonts w:hint="eastAsia"/>
          <w:sz w:val="24"/>
          <w:szCs w:val="24"/>
        </w:rPr>
        <w:t>制动时间为从制动器开始动作对电机进行制动到完成制动的时间</w:t>
      </w:r>
      <w:r w:rsidR="00782EB7">
        <w:rPr>
          <w:rFonts w:hint="eastAsia"/>
          <w:sz w:val="24"/>
          <w:szCs w:val="24"/>
        </w:rPr>
        <w:t>）</w:t>
      </w:r>
      <w:r w:rsidR="00E02A94">
        <w:rPr>
          <w:rFonts w:hint="eastAsia"/>
          <w:sz w:val="24"/>
          <w:szCs w:val="24"/>
        </w:rPr>
        <w:t>，</w:t>
      </w:r>
      <w:r w:rsidR="00782EB7">
        <w:rPr>
          <w:rFonts w:hint="eastAsia"/>
          <w:sz w:val="24"/>
          <w:szCs w:val="24"/>
        </w:rPr>
        <w:t>其中</w:t>
      </w:r>
      <w:r w:rsidR="00112961">
        <w:rPr>
          <w:rFonts w:hint="eastAsia"/>
          <w:sz w:val="24"/>
          <w:szCs w:val="24"/>
        </w:rPr>
        <w:t>制动时间</w:t>
      </w:r>
      <w:r w:rsidR="00115F5C">
        <w:rPr>
          <w:rFonts w:hint="eastAsia"/>
          <w:sz w:val="24"/>
          <w:szCs w:val="24"/>
        </w:rPr>
        <w:t>一般为</w:t>
      </w:r>
      <w:r w:rsidR="00782EB7">
        <w:rPr>
          <w:sz w:val="24"/>
          <w:szCs w:val="24"/>
        </w:rPr>
        <w:t>150</w:t>
      </w:r>
      <w:r w:rsidR="00782EB7">
        <w:rPr>
          <w:rFonts w:hint="eastAsia"/>
          <w:sz w:val="24"/>
          <w:szCs w:val="24"/>
        </w:rPr>
        <w:t>毫</w:t>
      </w:r>
      <w:r w:rsidR="00EE250D">
        <w:rPr>
          <w:rFonts w:hint="eastAsia"/>
          <w:sz w:val="24"/>
          <w:szCs w:val="24"/>
        </w:rPr>
        <w:t>秒。在</w:t>
      </w:r>
      <w:r w:rsidR="00115F5C">
        <w:rPr>
          <w:rFonts w:hint="eastAsia"/>
          <w:sz w:val="24"/>
          <w:szCs w:val="24"/>
        </w:rPr>
        <w:t>制动时间</w:t>
      </w:r>
      <w:r w:rsidR="00EE250D">
        <w:rPr>
          <w:rFonts w:hint="eastAsia"/>
          <w:sz w:val="24"/>
          <w:szCs w:val="24"/>
        </w:rPr>
        <w:t>内，由于</w:t>
      </w:r>
      <w:r w:rsidR="00115F5C">
        <w:rPr>
          <w:rFonts w:hint="eastAsia"/>
          <w:sz w:val="24"/>
          <w:szCs w:val="24"/>
        </w:rPr>
        <w:t>动力</w:t>
      </w:r>
      <w:r w:rsidR="00FB7201">
        <w:rPr>
          <w:rFonts w:hint="eastAsia"/>
          <w:sz w:val="24"/>
          <w:szCs w:val="24"/>
        </w:rPr>
        <w:t>电源</w:t>
      </w:r>
      <w:r w:rsidR="00112961">
        <w:rPr>
          <w:rFonts w:hint="eastAsia"/>
          <w:sz w:val="24"/>
          <w:szCs w:val="24"/>
        </w:rPr>
        <w:t>的</w:t>
      </w:r>
      <w:r w:rsidR="00FB7201">
        <w:rPr>
          <w:rFonts w:hint="eastAsia"/>
          <w:sz w:val="24"/>
          <w:szCs w:val="24"/>
        </w:rPr>
        <w:t>断开，电机失去动力</w:t>
      </w:r>
      <w:r w:rsidR="00683ED3">
        <w:rPr>
          <w:rFonts w:hint="eastAsia"/>
          <w:sz w:val="24"/>
          <w:szCs w:val="24"/>
        </w:rPr>
        <w:t>（虽然当动力电源断开后，电机的直流母线上预存的电能可以短暂的向电机提供动力电压，但是由于缺少</w:t>
      </w:r>
      <w:r w:rsidR="00866E05">
        <w:rPr>
          <w:rFonts w:hint="eastAsia"/>
          <w:sz w:val="24"/>
          <w:szCs w:val="24"/>
        </w:rPr>
        <w:t>控制电压，此时电机仍然无法运行</w:t>
      </w:r>
      <w:r w:rsidR="00683ED3">
        <w:rPr>
          <w:rFonts w:hint="eastAsia"/>
          <w:sz w:val="24"/>
          <w:szCs w:val="24"/>
        </w:rPr>
        <w:t>）</w:t>
      </w:r>
      <w:r w:rsidR="00FB7201">
        <w:rPr>
          <w:rFonts w:hint="eastAsia"/>
          <w:sz w:val="24"/>
          <w:szCs w:val="24"/>
        </w:rPr>
        <w:t>，此时电机处于不出力的状态，</w:t>
      </w:r>
      <w:r w:rsidR="00866E05">
        <w:rPr>
          <w:rFonts w:hint="eastAsia"/>
          <w:sz w:val="24"/>
          <w:szCs w:val="24"/>
        </w:rPr>
        <w:t>即电机无法控制工作台，因此</w:t>
      </w:r>
      <w:r w:rsidR="00FB7201">
        <w:rPr>
          <w:rFonts w:hint="eastAsia"/>
          <w:sz w:val="24"/>
          <w:szCs w:val="24"/>
        </w:rPr>
        <w:t>在惯性、重力的作用下</w:t>
      </w:r>
      <w:r w:rsidR="00115F5C">
        <w:rPr>
          <w:rFonts w:hint="eastAsia"/>
          <w:sz w:val="24"/>
          <w:szCs w:val="24"/>
        </w:rPr>
        <w:t>，</w:t>
      </w:r>
      <w:r w:rsidR="00C46AEE">
        <w:rPr>
          <w:rFonts w:hint="eastAsia"/>
          <w:sz w:val="24"/>
          <w:szCs w:val="24"/>
        </w:rPr>
        <w:t>工作台失控</w:t>
      </w:r>
      <w:r w:rsidR="00866E05">
        <w:rPr>
          <w:rFonts w:hint="eastAsia"/>
          <w:sz w:val="24"/>
          <w:szCs w:val="24"/>
        </w:rPr>
        <w:t>而</w:t>
      </w:r>
      <w:r w:rsidR="00115F5C">
        <w:rPr>
          <w:rFonts w:hint="eastAsia"/>
          <w:sz w:val="24"/>
          <w:szCs w:val="24"/>
        </w:rPr>
        <w:t>坠落，进而引发事故，造成财产损失和人员伤亡。</w:t>
      </w:r>
    </w:p>
    <w:p w14:paraId="7AF6CE61" w14:textId="68E37280" w:rsidR="00AE29CB" w:rsidRDefault="00AE29CB" w:rsidP="00AE29CB">
      <w:pPr>
        <w:spacing w:line="360" w:lineRule="auto"/>
        <w:ind w:firstLineChars="200" w:firstLine="480"/>
        <w:rPr>
          <w:sz w:val="24"/>
          <w:szCs w:val="24"/>
        </w:rPr>
      </w:pPr>
      <w:r>
        <w:rPr>
          <w:rFonts w:hint="eastAsia"/>
          <w:sz w:val="24"/>
          <w:szCs w:val="24"/>
        </w:rPr>
        <w:t>现结合图</w:t>
      </w:r>
      <w:r w:rsidR="00195F81">
        <w:rPr>
          <w:sz w:val="24"/>
          <w:szCs w:val="24"/>
        </w:rPr>
        <w:t>4</w:t>
      </w:r>
      <w:r w:rsidR="00195F81">
        <w:rPr>
          <w:rFonts w:hint="eastAsia"/>
          <w:sz w:val="24"/>
          <w:szCs w:val="24"/>
        </w:rPr>
        <w:t>和图</w:t>
      </w:r>
      <w:r w:rsidR="008F74FD">
        <w:rPr>
          <w:sz w:val="24"/>
          <w:szCs w:val="24"/>
        </w:rPr>
        <w:t>6</w:t>
      </w:r>
      <w:r w:rsidR="00195F81">
        <w:rPr>
          <w:rFonts w:hint="eastAsia"/>
          <w:sz w:val="24"/>
          <w:szCs w:val="24"/>
        </w:rPr>
        <w:t>对</w:t>
      </w:r>
      <w:r w:rsidR="00866E05">
        <w:rPr>
          <w:rFonts w:hint="eastAsia"/>
          <w:sz w:val="24"/>
          <w:szCs w:val="24"/>
        </w:rPr>
        <w:t>上述</w:t>
      </w:r>
      <w:r w:rsidR="00195F81">
        <w:rPr>
          <w:rFonts w:hint="eastAsia"/>
          <w:sz w:val="24"/>
          <w:szCs w:val="24"/>
        </w:rPr>
        <w:t>现有技术的制动过程</w:t>
      </w:r>
      <w:r w:rsidR="00866E05">
        <w:rPr>
          <w:rFonts w:hint="eastAsia"/>
          <w:sz w:val="24"/>
          <w:szCs w:val="24"/>
        </w:rPr>
        <w:t>予以</w:t>
      </w:r>
      <w:r w:rsidR="00195F81">
        <w:rPr>
          <w:rFonts w:hint="eastAsia"/>
          <w:sz w:val="24"/>
          <w:szCs w:val="24"/>
        </w:rPr>
        <w:t>说明。其中</w:t>
      </w:r>
      <w:r w:rsidR="00195F81" w:rsidRPr="00C63C62">
        <w:rPr>
          <w:rFonts w:hint="eastAsia"/>
          <w:sz w:val="24"/>
          <w:szCs w:val="24"/>
        </w:rPr>
        <w:t>图</w:t>
      </w:r>
      <w:r w:rsidR="00195F81" w:rsidRPr="00C63C62">
        <w:rPr>
          <w:rFonts w:hint="eastAsia"/>
          <w:sz w:val="24"/>
          <w:szCs w:val="24"/>
        </w:rPr>
        <w:t>4</w:t>
      </w:r>
      <w:r w:rsidR="00195F81">
        <w:rPr>
          <w:rFonts w:hint="eastAsia"/>
          <w:sz w:val="24"/>
          <w:szCs w:val="24"/>
        </w:rPr>
        <w:t>为</w:t>
      </w:r>
      <w:r w:rsidR="00195F81" w:rsidRPr="00C63C62">
        <w:rPr>
          <w:rFonts w:hint="eastAsia"/>
          <w:sz w:val="24"/>
          <w:szCs w:val="24"/>
        </w:rPr>
        <w:t>现有技术的动力电源断开时电机制动的时序图</w:t>
      </w:r>
      <w:r w:rsidR="00195F81">
        <w:rPr>
          <w:rFonts w:hint="eastAsia"/>
          <w:sz w:val="24"/>
          <w:szCs w:val="24"/>
        </w:rPr>
        <w:t>，</w:t>
      </w:r>
      <w:r w:rsidR="004D6833">
        <w:rPr>
          <w:rFonts w:hint="eastAsia"/>
          <w:sz w:val="24"/>
          <w:szCs w:val="24"/>
        </w:rPr>
        <w:t>图</w:t>
      </w:r>
      <w:r w:rsidR="008F74FD">
        <w:rPr>
          <w:sz w:val="24"/>
          <w:szCs w:val="24"/>
        </w:rPr>
        <w:t>6</w:t>
      </w:r>
      <w:r w:rsidR="004D6833">
        <w:rPr>
          <w:rFonts w:hint="eastAsia"/>
          <w:sz w:val="24"/>
          <w:szCs w:val="24"/>
        </w:rPr>
        <w:t>为</w:t>
      </w:r>
      <w:r w:rsidR="004D6833" w:rsidRPr="00C63C62">
        <w:rPr>
          <w:rFonts w:hint="eastAsia"/>
          <w:sz w:val="24"/>
          <w:szCs w:val="24"/>
        </w:rPr>
        <w:t>现有技术的动力电源断开时电机制动的</w:t>
      </w:r>
      <w:r w:rsidR="004D6833">
        <w:rPr>
          <w:rFonts w:hint="eastAsia"/>
          <w:sz w:val="24"/>
          <w:szCs w:val="24"/>
        </w:rPr>
        <w:t>流程</w:t>
      </w:r>
      <w:r w:rsidR="004D6833" w:rsidRPr="00C63C62">
        <w:rPr>
          <w:rFonts w:hint="eastAsia"/>
          <w:sz w:val="24"/>
          <w:szCs w:val="24"/>
        </w:rPr>
        <w:t>图</w:t>
      </w:r>
      <w:r w:rsidR="004D6833">
        <w:rPr>
          <w:rFonts w:hint="eastAsia"/>
          <w:sz w:val="24"/>
          <w:szCs w:val="24"/>
        </w:rPr>
        <w:t>。</w:t>
      </w:r>
      <w:r>
        <w:rPr>
          <w:rFonts w:hint="eastAsia"/>
          <w:sz w:val="24"/>
          <w:szCs w:val="24"/>
        </w:rPr>
        <w:t>如图</w:t>
      </w:r>
      <w:r w:rsidR="008F74FD">
        <w:rPr>
          <w:sz w:val="24"/>
          <w:szCs w:val="24"/>
        </w:rPr>
        <w:t>6</w:t>
      </w:r>
      <w:r>
        <w:rPr>
          <w:rFonts w:hint="eastAsia"/>
          <w:sz w:val="24"/>
          <w:szCs w:val="24"/>
        </w:rPr>
        <w:t>所示，</w:t>
      </w:r>
      <w:r w:rsidR="004D6833">
        <w:rPr>
          <w:rFonts w:hint="eastAsia"/>
          <w:sz w:val="24"/>
          <w:szCs w:val="24"/>
        </w:rPr>
        <w:t>现有技术中，</w:t>
      </w:r>
      <w:r>
        <w:rPr>
          <w:rFonts w:hint="eastAsia"/>
          <w:sz w:val="24"/>
          <w:szCs w:val="24"/>
        </w:rPr>
        <w:t>继电器是由</w:t>
      </w:r>
      <w:r w:rsidR="009F46D5">
        <w:rPr>
          <w:rFonts w:hint="eastAsia"/>
          <w:sz w:val="24"/>
          <w:szCs w:val="24"/>
        </w:rPr>
        <w:t>数控单元</w:t>
      </w:r>
      <w:r w:rsidR="009F46D5">
        <w:rPr>
          <w:rFonts w:hint="eastAsia"/>
          <w:sz w:val="24"/>
          <w:szCs w:val="24"/>
        </w:rPr>
        <w:t>50</w:t>
      </w:r>
      <w:r>
        <w:rPr>
          <w:rFonts w:hint="eastAsia"/>
          <w:sz w:val="24"/>
          <w:szCs w:val="24"/>
        </w:rPr>
        <w:t>控制的。当动力电源发生故障无法正常供电时，</w:t>
      </w:r>
      <w:r w:rsidR="009F46D5">
        <w:rPr>
          <w:rFonts w:hint="eastAsia"/>
          <w:sz w:val="24"/>
          <w:szCs w:val="24"/>
        </w:rPr>
        <w:t>数控单元</w:t>
      </w:r>
      <w:r w:rsidR="009F46D5">
        <w:rPr>
          <w:rFonts w:hint="eastAsia"/>
          <w:sz w:val="24"/>
          <w:szCs w:val="24"/>
        </w:rPr>
        <w:t>50</w:t>
      </w:r>
      <w:r>
        <w:rPr>
          <w:rFonts w:hint="eastAsia"/>
          <w:sz w:val="24"/>
          <w:szCs w:val="24"/>
        </w:rPr>
        <w:t>控制</w:t>
      </w:r>
      <w:r w:rsidR="009F46D5">
        <w:rPr>
          <w:rFonts w:hint="eastAsia"/>
          <w:sz w:val="24"/>
          <w:szCs w:val="24"/>
        </w:rPr>
        <w:t>继电器断开</w:t>
      </w:r>
      <w:r w:rsidR="009F46D5">
        <w:rPr>
          <w:rFonts w:hint="eastAsia"/>
          <w:sz w:val="24"/>
          <w:szCs w:val="24"/>
        </w:rPr>
        <w:t>704</w:t>
      </w:r>
      <w:r>
        <w:rPr>
          <w:rFonts w:hint="eastAsia"/>
          <w:sz w:val="24"/>
          <w:szCs w:val="24"/>
        </w:rPr>
        <w:t>，电磁阀断电，制动器</w:t>
      </w:r>
      <w:r w:rsidR="00740FA0">
        <w:rPr>
          <w:rFonts w:hint="eastAsia"/>
          <w:sz w:val="24"/>
          <w:szCs w:val="24"/>
        </w:rPr>
        <w:t>动作</w:t>
      </w:r>
      <w:r>
        <w:rPr>
          <w:rFonts w:hint="eastAsia"/>
          <w:sz w:val="24"/>
          <w:szCs w:val="24"/>
        </w:rPr>
        <w:t>对电机进行制动。自制动器开始制动到完成制动需要一定的</w:t>
      </w:r>
      <w:r w:rsidR="00866E05">
        <w:rPr>
          <w:rFonts w:hint="eastAsia"/>
          <w:sz w:val="24"/>
          <w:szCs w:val="24"/>
        </w:rPr>
        <w:t>制动</w:t>
      </w:r>
      <w:r>
        <w:rPr>
          <w:rFonts w:hint="eastAsia"/>
          <w:sz w:val="24"/>
          <w:szCs w:val="24"/>
        </w:rPr>
        <w:t>时间（一般为</w:t>
      </w:r>
      <w:r w:rsidR="00557D21">
        <w:rPr>
          <w:sz w:val="24"/>
          <w:szCs w:val="24"/>
        </w:rPr>
        <w:t>150</w:t>
      </w:r>
      <w:r w:rsidR="00557D21">
        <w:rPr>
          <w:rFonts w:hint="eastAsia"/>
          <w:sz w:val="24"/>
          <w:szCs w:val="24"/>
        </w:rPr>
        <w:t>毫</w:t>
      </w:r>
      <w:r w:rsidR="004D6833">
        <w:rPr>
          <w:rFonts w:hint="eastAsia"/>
          <w:sz w:val="24"/>
          <w:szCs w:val="24"/>
        </w:rPr>
        <w:t>秒</w:t>
      </w:r>
      <w:r>
        <w:rPr>
          <w:rFonts w:hint="eastAsia"/>
          <w:sz w:val="24"/>
          <w:szCs w:val="24"/>
        </w:rPr>
        <w:t>），而</w:t>
      </w:r>
      <w:r w:rsidR="00866E05">
        <w:rPr>
          <w:rFonts w:hint="eastAsia"/>
          <w:sz w:val="24"/>
          <w:szCs w:val="24"/>
        </w:rPr>
        <w:t>在制动</w:t>
      </w:r>
      <w:r w:rsidR="004D6833">
        <w:rPr>
          <w:rFonts w:hint="eastAsia"/>
          <w:sz w:val="24"/>
          <w:szCs w:val="24"/>
        </w:rPr>
        <w:t>时间内</w:t>
      </w:r>
      <w:r>
        <w:rPr>
          <w:rFonts w:hint="eastAsia"/>
          <w:sz w:val="24"/>
          <w:szCs w:val="24"/>
        </w:rPr>
        <w:t>，</w:t>
      </w:r>
      <w:r>
        <w:rPr>
          <w:rFonts w:hint="eastAsia"/>
          <w:sz w:val="24"/>
          <w:szCs w:val="24"/>
        </w:rPr>
        <w:lastRenderedPageBreak/>
        <w:t>由于缺少</w:t>
      </w:r>
      <w:r>
        <w:rPr>
          <w:rFonts w:hint="eastAsia"/>
          <w:sz w:val="24"/>
          <w:szCs w:val="24"/>
        </w:rPr>
        <w:t>2</w:t>
      </w:r>
      <w:r>
        <w:rPr>
          <w:sz w:val="24"/>
          <w:szCs w:val="24"/>
        </w:rPr>
        <w:t>4V</w:t>
      </w:r>
      <w:r>
        <w:rPr>
          <w:rFonts w:hint="eastAsia"/>
          <w:sz w:val="24"/>
          <w:szCs w:val="24"/>
        </w:rPr>
        <w:t>控制电压</w:t>
      </w:r>
      <w:r w:rsidRPr="004F0439">
        <w:rPr>
          <w:rFonts w:hint="eastAsia"/>
          <w:sz w:val="24"/>
          <w:szCs w:val="24"/>
        </w:rPr>
        <w:t>，</w:t>
      </w:r>
      <w:r w:rsidR="009F46D5">
        <w:rPr>
          <w:rFonts w:hint="eastAsia"/>
          <w:sz w:val="24"/>
          <w:szCs w:val="24"/>
        </w:rPr>
        <w:t>电机模块</w:t>
      </w:r>
      <w:r w:rsidR="009F46D5">
        <w:rPr>
          <w:rFonts w:hint="eastAsia"/>
          <w:sz w:val="24"/>
          <w:szCs w:val="24"/>
        </w:rPr>
        <w:t>32</w:t>
      </w:r>
      <w:r w:rsidR="00061ACF">
        <w:rPr>
          <w:rFonts w:hint="eastAsia"/>
          <w:sz w:val="24"/>
          <w:szCs w:val="24"/>
        </w:rPr>
        <w:t>失电而</w:t>
      </w:r>
      <w:r>
        <w:rPr>
          <w:rFonts w:hint="eastAsia"/>
          <w:sz w:val="24"/>
          <w:szCs w:val="24"/>
        </w:rPr>
        <w:t>无法</w:t>
      </w:r>
      <w:r w:rsidRPr="004F0439">
        <w:rPr>
          <w:rFonts w:hint="eastAsia"/>
          <w:sz w:val="24"/>
          <w:szCs w:val="24"/>
        </w:rPr>
        <w:t>驱动电机，</w:t>
      </w:r>
      <w:r>
        <w:rPr>
          <w:rFonts w:hint="eastAsia"/>
          <w:sz w:val="24"/>
          <w:szCs w:val="24"/>
        </w:rPr>
        <w:t>即在</w:t>
      </w:r>
      <w:r w:rsidR="00866E05">
        <w:rPr>
          <w:rFonts w:hint="eastAsia"/>
          <w:sz w:val="24"/>
          <w:szCs w:val="24"/>
        </w:rPr>
        <w:t>制动时间</w:t>
      </w:r>
      <w:r w:rsidR="00061ACF">
        <w:rPr>
          <w:rFonts w:hint="eastAsia"/>
          <w:sz w:val="24"/>
          <w:szCs w:val="24"/>
        </w:rPr>
        <w:t>内</w:t>
      </w:r>
      <w:r>
        <w:rPr>
          <w:rFonts w:hint="eastAsia"/>
          <w:sz w:val="24"/>
          <w:szCs w:val="24"/>
        </w:rPr>
        <w:t>，</w:t>
      </w:r>
      <w:r w:rsidR="009F46D5">
        <w:rPr>
          <w:rFonts w:hint="eastAsia"/>
          <w:sz w:val="24"/>
          <w:szCs w:val="24"/>
        </w:rPr>
        <w:t>电机模块</w:t>
      </w:r>
      <w:r w:rsidR="009F46D5">
        <w:rPr>
          <w:rFonts w:hint="eastAsia"/>
          <w:sz w:val="24"/>
          <w:szCs w:val="24"/>
        </w:rPr>
        <w:t>32</w:t>
      </w:r>
      <w:r>
        <w:rPr>
          <w:rFonts w:hint="eastAsia"/>
          <w:sz w:val="24"/>
          <w:szCs w:val="24"/>
        </w:rPr>
        <w:t>无法控制电机，</w:t>
      </w:r>
      <w:r w:rsidR="0057397E">
        <w:rPr>
          <w:rFonts w:hint="eastAsia"/>
          <w:sz w:val="24"/>
          <w:szCs w:val="24"/>
        </w:rPr>
        <w:t>进而电机不出力无法控制工作台，</w:t>
      </w:r>
      <w:r w:rsidR="00B159B3">
        <w:rPr>
          <w:rFonts w:hint="eastAsia"/>
          <w:sz w:val="24"/>
          <w:szCs w:val="24"/>
        </w:rPr>
        <w:t>并且此时制动器尚未对电机完成制动</w:t>
      </w:r>
      <w:r w:rsidR="00740FA0">
        <w:rPr>
          <w:rFonts w:hint="eastAsia"/>
          <w:sz w:val="24"/>
          <w:szCs w:val="24"/>
        </w:rPr>
        <w:t>（即电机未刹车）</w:t>
      </w:r>
      <w:r w:rsidR="00B159B3">
        <w:rPr>
          <w:rFonts w:hint="eastAsia"/>
          <w:sz w:val="24"/>
          <w:szCs w:val="24"/>
        </w:rPr>
        <w:t>，</w:t>
      </w:r>
      <w:r>
        <w:rPr>
          <w:rFonts w:hint="eastAsia"/>
          <w:sz w:val="24"/>
          <w:szCs w:val="24"/>
        </w:rPr>
        <w:t>因此在惯性、重力等的作用下，工作台坠落。</w:t>
      </w:r>
    </w:p>
    <w:p w14:paraId="0AF15E86" w14:textId="1017A6D1" w:rsidR="0099677E" w:rsidRDefault="006A577F" w:rsidP="00AE29CB">
      <w:pPr>
        <w:spacing w:line="360" w:lineRule="auto"/>
        <w:ind w:firstLineChars="200" w:firstLine="480"/>
        <w:rPr>
          <w:sz w:val="24"/>
          <w:szCs w:val="24"/>
        </w:rPr>
      </w:pPr>
      <w:r>
        <w:rPr>
          <w:rFonts w:hint="eastAsia"/>
          <w:sz w:val="24"/>
          <w:szCs w:val="24"/>
        </w:rPr>
        <w:t>具体地，</w:t>
      </w:r>
      <w:r w:rsidR="00AE29CB">
        <w:rPr>
          <w:rFonts w:hint="eastAsia"/>
          <w:sz w:val="24"/>
          <w:szCs w:val="24"/>
        </w:rPr>
        <w:t>如图</w:t>
      </w:r>
      <w:r w:rsidR="00AE29CB">
        <w:rPr>
          <w:rFonts w:hint="eastAsia"/>
          <w:sz w:val="24"/>
          <w:szCs w:val="24"/>
        </w:rPr>
        <w:t>4</w:t>
      </w:r>
      <w:r w:rsidR="00AE29CB">
        <w:rPr>
          <w:rFonts w:hint="eastAsia"/>
          <w:sz w:val="24"/>
          <w:szCs w:val="24"/>
        </w:rPr>
        <w:t>所示，在现有技术中，</w:t>
      </w:r>
      <w:r w:rsidR="00AE29CB" w:rsidRPr="004F0439">
        <w:rPr>
          <w:rFonts w:hint="eastAsia"/>
          <w:sz w:val="24"/>
          <w:szCs w:val="24"/>
        </w:rPr>
        <w:t>当动力电源在</w:t>
      </w:r>
      <w:r w:rsidR="00AE29CB" w:rsidRPr="004F0439">
        <w:rPr>
          <w:rFonts w:hint="eastAsia"/>
          <w:sz w:val="24"/>
          <w:szCs w:val="24"/>
        </w:rPr>
        <w:t>t1</w:t>
      </w:r>
      <w:r>
        <w:rPr>
          <w:rFonts w:hint="eastAsia"/>
          <w:sz w:val="24"/>
          <w:szCs w:val="24"/>
        </w:rPr>
        <w:t>时刻</w:t>
      </w:r>
      <w:r w:rsidR="00AE29CB" w:rsidRPr="004F0439">
        <w:rPr>
          <w:rFonts w:hint="eastAsia"/>
          <w:sz w:val="24"/>
          <w:szCs w:val="24"/>
        </w:rPr>
        <w:t>发生故障而无法正常供电时，制动器在</w:t>
      </w:r>
      <w:r w:rsidR="00AE29CB" w:rsidRPr="004F0439">
        <w:rPr>
          <w:rFonts w:hint="eastAsia"/>
          <w:sz w:val="24"/>
          <w:szCs w:val="24"/>
        </w:rPr>
        <w:t>t2</w:t>
      </w:r>
      <w:r>
        <w:rPr>
          <w:rFonts w:hint="eastAsia"/>
          <w:sz w:val="24"/>
          <w:szCs w:val="24"/>
        </w:rPr>
        <w:t>时刻</w:t>
      </w:r>
      <w:r w:rsidR="00AE29CB" w:rsidRPr="004F0439">
        <w:rPr>
          <w:rFonts w:hint="eastAsia"/>
          <w:sz w:val="24"/>
          <w:szCs w:val="24"/>
        </w:rPr>
        <w:t>开始对电机进行制动，在</w:t>
      </w:r>
      <w:r w:rsidR="00AE29CB" w:rsidRPr="004F0439">
        <w:rPr>
          <w:rFonts w:hint="eastAsia"/>
          <w:sz w:val="24"/>
          <w:szCs w:val="24"/>
        </w:rPr>
        <w:t>t3</w:t>
      </w:r>
      <w:r w:rsidR="00AE29CB" w:rsidRPr="004F0439">
        <w:rPr>
          <w:rFonts w:hint="eastAsia"/>
          <w:sz w:val="24"/>
          <w:szCs w:val="24"/>
        </w:rPr>
        <w:t>时完成对电机的制动，</w:t>
      </w:r>
      <w:r w:rsidR="004F393C">
        <w:rPr>
          <w:rFonts w:hint="eastAsia"/>
          <w:sz w:val="24"/>
          <w:szCs w:val="24"/>
        </w:rPr>
        <w:t>其中</w:t>
      </w:r>
      <w:r w:rsidR="0057397E" w:rsidRPr="0057397E">
        <w:rPr>
          <w:sz w:val="24"/>
          <w:szCs w:val="24"/>
        </w:rPr>
        <w:t>t2</w:t>
      </w:r>
      <w:r w:rsidR="00D06BB0">
        <w:rPr>
          <w:rFonts w:hint="eastAsia"/>
          <w:sz w:val="24"/>
          <w:szCs w:val="24"/>
        </w:rPr>
        <w:t>~</w:t>
      </w:r>
      <w:r w:rsidR="00D06BB0" w:rsidRPr="00D06BB0">
        <w:rPr>
          <w:sz w:val="24"/>
          <w:szCs w:val="24"/>
        </w:rPr>
        <w:t xml:space="preserve"> </w:t>
      </w:r>
      <w:r w:rsidR="00D06BB0" w:rsidRPr="0057397E">
        <w:rPr>
          <w:sz w:val="24"/>
          <w:szCs w:val="24"/>
        </w:rPr>
        <w:t>t3</w:t>
      </w:r>
      <w:r w:rsidR="00D06BB0">
        <w:rPr>
          <w:rFonts w:hint="eastAsia"/>
          <w:sz w:val="24"/>
          <w:szCs w:val="24"/>
        </w:rPr>
        <w:t>的时间段</w:t>
      </w:r>
      <w:r w:rsidR="00962E28">
        <w:rPr>
          <w:rFonts w:hint="eastAsia"/>
          <w:sz w:val="24"/>
          <w:szCs w:val="24"/>
        </w:rPr>
        <w:t>即为</w:t>
      </w:r>
      <w:r w:rsidR="00D06BB0">
        <w:rPr>
          <w:rFonts w:hint="eastAsia"/>
          <w:sz w:val="24"/>
          <w:szCs w:val="24"/>
        </w:rPr>
        <w:t>制动时间，如图</w:t>
      </w:r>
      <w:r w:rsidR="00D06BB0">
        <w:rPr>
          <w:rFonts w:hint="eastAsia"/>
          <w:sz w:val="24"/>
          <w:szCs w:val="24"/>
        </w:rPr>
        <w:t>4</w:t>
      </w:r>
      <w:r w:rsidR="00D06BB0">
        <w:rPr>
          <w:rFonts w:hint="eastAsia"/>
          <w:sz w:val="24"/>
          <w:szCs w:val="24"/>
        </w:rPr>
        <w:t>所示，制动时间为</w:t>
      </w:r>
      <w:r w:rsidR="00FF40A9">
        <w:rPr>
          <w:sz w:val="24"/>
          <w:szCs w:val="24"/>
        </w:rPr>
        <w:t>150ms</w:t>
      </w:r>
      <w:r w:rsidR="00FF40A9">
        <w:rPr>
          <w:rFonts w:hint="eastAsia"/>
          <w:sz w:val="24"/>
          <w:szCs w:val="24"/>
        </w:rPr>
        <w:t>。</w:t>
      </w:r>
      <w:r w:rsidR="00AE29CB" w:rsidRPr="004F0439">
        <w:rPr>
          <w:rFonts w:hint="eastAsia"/>
          <w:sz w:val="24"/>
          <w:szCs w:val="24"/>
        </w:rPr>
        <w:t>而在</w:t>
      </w:r>
      <w:r w:rsidR="00D06BB0" w:rsidRPr="0057397E">
        <w:rPr>
          <w:sz w:val="24"/>
          <w:szCs w:val="24"/>
        </w:rPr>
        <w:t>t2</w:t>
      </w:r>
      <w:r w:rsidR="00D06BB0">
        <w:rPr>
          <w:rFonts w:hint="eastAsia"/>
          <w:sz w:val="24"/>
          <w:szCs w:val="24"/>
        </w:rPr>
        <w:t>~</w:t>
      </w:r>
      <w:r w:rsidR="00D06BB0" w:rsidRPr="00D06BB0">
        <w:rPr>
          <w:sz w:val="24"/>
          <w:szCs w:val="24"/>
        </w:rPr>
        <w:t xml:space="preserve"> </w:t>
      </w:r>
      <w:r w:rsidR="00D06BB0" w:rsidRPr="0057397E">
        <w:rPr>
          <w:sz w:val="24"/>
          <w:szCs w:val="24"/>
        </w:rPr>
        <w:t>t3</w:t>
      </w:r>
      <w:r w:rsidR="00D06BB0">
        <w:rPr>
          <w:rFonts w:hint="eastAsia"/>
          <w:sz w:val="24"/>
          <w:szCs w:val="24"/>
        </w:rPr>
        <w:t>的制动时间</w:t>
      </w:r>
      <w:r w:rsidR="00FF40A9">
        <w:rPr>
          <w:rFonts w:hint="eastAsia"/>
          <w:sz w:val="24"/>
          <w:szCs w:val="24"/>
        </w:rPr>
        <w:t>内</w:t>
      </w:r>
      <w:r w:rsidR="00AE29CB" w:rsidRPr="004F0439">
        <w:rPr>
          <w:rFonts w:hint="eastAsia"/>
          <w:sz w:val="24"/>
          <w:szCs w:val="24"/>
        </w:rPr>
        <w:t>，</w:t>
      </w:r>
      <w:r w:rsidR="00AE29CB">
        <w:rPr>
          <w:rFonts w:hint="eastAsia"/>
          <w:sz w:val="24"/>
          <w:szCs w:val="24"/>
        </w:rPr>
        <w:t>由于缺少</w:t>
      </w:r>
      <w:r w:rsidR="00AE29CB">
        <w:rPr>
          <w:rFonts w:hint="eastAsia"/>
          <w:sz w:val="24"/>
          <w:szCs w:val="24"/>
        </w:rPr>
        <w:t>2</w:t>
      </w:r>
      <w:r w:rsidR="00AE29CB">
        <w:rPr>
          <w:sz w:val="24"/>
          <w:szCs w:val="24"/>
        </w:rPr>
        <w:t>4V</w:t>
      </w:r>
      <w:r w:rsidR="00AE29CB">
        <w:rPr>
          <w:rFonts w:hint="eastAsia"/>
          <w:sz w:val="24"/>
          <w:szCs w:val="24"/>
        </w:rPr>
        <w:t>控制电压</w:t>
      </w:r>
      <w:r w:rsidR="00AE29CB" w:rsidRPr="004F0439">
        <w:rPr>
          <w:rFonts w:hint="eastAsia"/>
          <w:sz w:val="24"/>
          <w:szCs w:val="24"/>
        </w:rPr>
        <w:t>，</w:t>
      </w:r>
      <w:r w:rsidR="009F46D5">
        <w:rPr>
          <w:rFonts w:hint="eastAsia"/>
          <w:sz w:val="24"/>
          <w:szCs w:val="24"/>
        </w:rPr>
        <w:t>电机模块</w:t>
      </w:r>
      <w:r w:rsidR="009F46D5">
        <w:rPr>
          <w:rFonts w:hint="eastAsia"/>
          <w:sz w:val="24"/>
          <w:szCs w:val="24"/>
        </w:rPr>
        <w:t>32</w:t>
      </w:r>
      <w:r w:rsidR="00AE29CB">
        <w:rPr>
          <w:rFonts w:hint="eastAsia"/>
          <w:sz w:val="24"/>
          <w:szCs w:val="24"/>
        </w:rPr>
        <w:t>无法</w:t>
      </w:r>
      <w:r w:rsidR="00AE29CB" w:rsidRPr="004F0439">
        <w:rPr>
          <w:rFonts w:hint="eastAsia"/>
          <w:sz w:val="24"/>
          <w:szCs w:val="24"/>
        </w:rPr>
        <w:t>正常驱动电机，</w:t>
      </w:r>
      <w:r w:rsidR="00B159B3">
        <w:rPr>
          <w:rFonts w:hint="eastAsia"/>
          <w:sz w:val="24"/>
          <w:szCs w:val="24"/>
        </w:rPr>
        <w:t>并且此时制动器尚未对电机完成制动</w:t>
      </w:r>
      <w:r w:rsidR="00314F34">
        <w:rPr>
          <w:rFonts w:hint="eastAsia"/>
          <w:sz w:val="24"/>
          <w:szCs w:val="24"/>
        </w:rPr>
        <w:t>（即电机未刹车）</w:t>
      </w:r>
      <w:r w:rsidR="00B159B3">
        <w:rPr>
          <w:rFonts w:hint="eastAsia"/>
          <w:sz w:val="24"/>
          <w:szCs w:val="24"/>
        </w:rPr>
        <w:t>，</w:t>
      </w:r>
      <w:r w:rsidR="00AE29CB">
        <w:rPr>
          <w:rFonts w:hint="eastAsia"/>
          <w:sz w:val="24"/>
          <w:szCs w:val="24"/>
        </w:rPr>
        <w:t>因此在惯性、重力等的作用下，工作台坠落。</w:t>
      </w:r>
    </w:p>
    <w:p w14:paraId="1001402B" w14:textId="60BDC566" w:rsidR="0099677E" w:rsidRDefault="00E33AF6" w:rsidP="00AE29CB">
      <w:pPr>
        <w:spacing w:line="360" w:lineRule="auto"/>
        <w:ind w:firstLineChars="200" w:firstLine="480"/>
        <w:rPr>
          <w:sz w:val="24"/>
          <w:szCs w:val="24"/>
        </w:rPr>
      </w:pPr>
      <w:r w:rsidRPr="00E33AF6">
        <w:rPr>
          <w:rFonts w:hint="eastAsia"/>
          <w:sz w:val="24"/>
          <w:szCs w:val="24"/>
        </w:rPr>
        <w:t>为了克服</w:t>
      </w:r>
      <w:r>
        <w:rPr>
          <w:rFonts w:hint="eastAsia"/>
          <w:sz w:val="24"/>
          <w:szCs w:val="24"/>
        </w:rPr>
        <w:t>上述</w:t>
      </w:r>
      <w:r w:rsidRPr="00E33AF6">
        <w:rPr>
          <w:rFonts w:hint="eastAsia"/>
          <w:sz w:val="24"/>
          <w:szCs w:val="24"/>
        </w:rPr>
        <w:t>缺陷，</w:t>
      </w:r>
      <w:r>
        <w:rPr>
          <w:rFonts w:hint="eastAsia"/>
          <w:sz w:val="24"/>
          <w:szCs w:val="24"/>
        </w:rPr>
        <w:t>本申请实施</w:t>
      </w:r>
      <w:proofErr w:type="gramStart"/>
      <w:r>
        <w:rPr>
          <w:rFonts w:hint="eastAsia"/>
          <w:sz w:val="24"/>
          <w:szCs w:val="24"/>
        </w:rPr>
        <w:t>例</w:t>
      </w:r>
      <w:r w:rsidRPr="00E33AF6">
        <w:rPr>
          <w:rFonts w:hint="eastAsia"/>
          <w:sz w:val="24"/>
          <w:szCs w:val="24"/>
        </w:rPr>
        <w:t>提供</w:t>
      </w:r>
      <w:proofErr w:type="gramEnd"/>
      <w:r w:rsidRPr="00E33AF6">
        <w:rPr>
          <w:rFonts w:hint="eastAsia"/>
          <w:sz w:val="24"/>
          <w:szCs w:val="24"/>
        </w:rPr>
        <w:t>一种电机的驱动装置</w:t>
      </w:r>
      <w:r w:rsidR="00A91964">
        <w:rPr>
          <w:rFonts w:hint="eastAsia"/>
          <w:sz w:val="24"/>
          <w:szCs w:val="24"/>
        </w:rPr>
        <w:t>。</w:t>
      </w:r>
    </w:p>
    <w:p w14:paraId="3380F2CE" w14:textId="6668D820" w:rsidR="00600179" w:rsidRDefault="00C46AEE" w:rsidP="00AE29CB">
      <w:pPr>
        <w:spacing w:line="360" w:lineRule="auto"/>
        <w:ind w:firstLineChars="200" w:firstLine="480"/>
        <w:rPr>
          <w:sz w:val="24"/>
          <w:szCs w:val="24"/>
        </w:rPr>
      </w:pPr>
      <w:r>
        <w:rPr>
          <w:rFonts w:hint="eastAsia"/>
          <w:sz w:val="24"/>
          <w:szCs w:val="24"/>
        </w:rPr>
        <w:t>图</w:t>
      </w:r>
      <w:r>
        <w:rPr>
          <w:rFonts w:hint="eastAsia"/>
          <w:sz w:val="24"/>
          <w:szCs w:val="24"/>
        </w:rPr>
        <w:t>1</w:t>
      </w:r>
      <w:r>
        <w:rPr>
          <w:rFonts w:hint="eastAsia"/>
          <w:sz w:val="24"/>
          <w:szCs w:val="24"/>
        </w:rPr>
        <w:t>示出了本申请实施例的驱动装置的系统架构图。本</w:t>
      </w:r>
      <w:r w:rsidR="00600179">
        <w:rPr>
          <w:rFonts w:hint="eastAsia"/>
          <w:sz w:val="24"/>
          <w:szCs w:val="24"/>
        </w:rPr>
        <w:t>实施例的电机的驱动装置</w:t>
      </w:r>
      <w:r w:rsidR="00600179" w:rsidRPr="00600179">
        <w:rPr>
          <w:rFonts w:hint="eastAsia"/>
          <w:sz w:val="24"/>
          <w:szCs w:val="24"/>
        </w:rPr>
        <w:t>包括</w:t>
      </w:r>
      <w:r w:rsidR="00DC452A" w:rsidRPr="00600179">
        <w:rPr>
          <w:rFonts w:hint="eastAsia"/>
          <w:sz w:val="24"/>
          <w:szCs w:val="24"/>
        </w:rPr>
        <w:t>动力电源</w:t>
      </w:r>
      <w:r w:rsidR="00DC452A">
        <w:rPr>
          <w:rFonts w:hint="eastAsia"/>
          <w:sz w:val="24"/>
          <w:szCs w:val="24"/>
        </w:rPr>
        <w:t>、</w:t>
      </w:r>
      <w:r w:rsidR="009F46D5">
        <w:rPr>
          <w:rFonts w:hint="eastAsia"/>
          <w:sz w:val="24"/>
          <w:szCs w:val="24"/>
        </w:rPr>
        <w:t>不间断电源</w:t>
      </w:r>
      <w:r w:rsidR="009F46D5">
        <w:rPr>
          <w:rFonts w:hint="eastAsia"/>
          <w:sz w:val="24"/>
          <w:szCs w:val="24"/>
        </w:rPr>
        <w:t>20</w:t>
      </w:r>
      <w:r w:rsidR="00DC452A">
        <w:rPr>
          <w:rFonts w:hint="eastAsia"/>
          <w:sz w:val="24"/>
          <w:szCs w:val="24"/>
        </w:rPr>
        <w:t>、</w:t>
      </w:r>
      <w:r w:rsidR="009F46D5">
        <w:rPr>
          <w:rFonts w:hint="eastAsia"/>
          <w:sz w:val="24"/>
          <w:szCs w:val="24"/>
        </w:rPr>
        <w:t>驱动单元</w:t>
      </w:r>
      <w:r w:rsidR="009F46D5">
        <w:rPr>
          <w:rFonts w:hint="eastAsia"/>
          <w:sz w:val="24"/>
          <w:szCs w:val="24"/>
        </w:rPr>
        <w:t>30</w:t>
      </w:r>
      <w:r w:rsidR="00DC452A">
        <w:rPr>
          <w:rFonts w:hint="eastAsia"/>
          <w:sz w:val="24"/>
          <w:szCs w:val="24"/>
        </w:rPr>
        <w:t>和</w:t>
      </w:r>
      <w:r w:rsidR="00DC452A" w:rsidRPr="00600179">
        <w:rPr>
          <w:rFonts w:hint="eastAsia"/>
          <w:sz w:val="24"/>
          <w:szCs w:val="24"/>
        </w:rPr>
        <w:t>制动单元</w:t>
      </w:r>
      <w:r w:rsidR="00CF3EC1">
        <w:rPr>
          <w:rFonts w:hint="eastAsia"/>
          <w:sz w:val="24"/>
          <w:szCs w:val="24"/>
        </w:rPr>
        <w:t>，其中，</w:t>
      </w:r>
      <w:r w:rsidR="009F46D5">
        <w:rPr>
          <w:rFonts w:hint="eastAsia"/>
          <w:sz w:val="24"/>
          <w:szCs w:val="24"/>
        </w:rPr>
        <w:t>驱动单元</w:t>
      </w:r>
      <w:r w:rsidR="009F46D5">
        <w:rPr>
          <w:rFonts w:hint="eastAsia"/>
          <w:sz w:val="24"/>
          <w:szCs w:val="24"/>
        </w:rPr>
        <w:t>30</w:t>
      </w:r>
      <w:r w:rsidR="00CF3EC1" w:rsidRPr="00386348">
        <w:rPr>
          <w:rFonts w:hint="eastAsia"/>
          <w:sz w:val="24"/>
          <w:szCs w:val="24"/>
        </w:rPr>
        <w:t>用于驱动电机</w:t>
      </w:r>
      <w:r w:rsidR="00CF3EC1">
        <w:rPr>
          <w:rFonts w:hint="eastAsia"/>
          <w:sz w:val="24"/>
          <w:szCs w:val="24"/>
        </w:rPr>
        <w:t>，</w:t>
      </w:r>
      <w:r w:rsidR="00CF3EC1" w:rsidRPr="00600179">
        <w:rPr>
          <w:rFonts w:hint="eastAsia"/>
          <w:sz w:val="24"/>
          <w:szCs w:val="24"/>
        </w:rPr>
        <w:t>制动单元</w:t>
      </w:r>
      <w:r w:rsidR="00CF3EC1" w:rsidRPr="00386348">
        <w:rPr>
          <w:rFonts w:hint="eastAsia"/>
          <w:sz w:val="24"/>
          <w:szCs w:val="24"/>
        </w:rPr>
        <w:t>用于对电机进行制动</w:t>
      </w:r>
      <w:r w:rsidR="006A5261">
        <w:rPr>
          <w:rFonts w:hint="eastAsia"/>
          <w:sz w:val="24"/>
          <w:szCs w:val="24"/>
        </w:rPr>
        <w:t>。如图</w:t>
      </w:r>
      <w:r w:rsidR="006A5261">
        <w:rPr>
          <w:rFonts w:hint="eastAsia"/>
          <w:sz w:val="24"/>
          <w:szCs w:val="24"/>
        </w:rPr>
        <w:t>1</w:t>
      </w:r>
      <w:r w:rsidR="006A5261">
        <w:rPr>
          <w:rFonts w:hint="eastAsia"/>
          <w:sz w:val="24"/>
          <w:szCs w:val="24"/>
        </w:rPr>
        <w:t>所示，</w:t>
      </w:r>
      <w:r w:rsidR="009F46D5">
        <w:rPr>
          <w:rFonts w:hint="eastAsia"/>
          <w:sz w:val="24"/>
          <w:szCs w:val="24"/>
        </w:rPr>
        <w:t>不间断电源</w:t>
      </w:r>
      <w:r w:rsidR="009F46D5">
        <w:rPr>
          <w:rFonts w:hint="eastAsia"/>
          <w:sz w:val="24"/>
          <w:szCs w:val="24"/>
        </w:rPr>
        <w:t>20</w:t>
      </w:r>
      <w:r w:rsidR="006A5261" w:rsidRPr="00600179">
        <w:rPr>
          <w:rFonts w:hint="eastAsia"/>
          <w:sz w:val="24"/>
          <w:szCs w:val="24"/>
        </w:rPr>
        <w:t>与动力电源连接</w:t>
      </w:r>
      <w:r w:rsidR="006A5261">
        <w:rPr>
          <w:rFonts w:hint="eastAsia"/>
          <w:sz w:val="24"/>
          <w:szCs w:val="24"/>
        </w:rPr>
        <w:t>，</w:t>
      </w:r>
      <w:r w:rsidR="009F46D5">
        <w:rPr>
          <w:rFonts w:hint="eastAsia"/>
          <w:sz w:val="24"/>
          <w:szCs w:val="24"/>
        </w:rPr>
        <w:t>驱动单元</w:t>
      </w:r>
      <w:r w:rsidR="009F46D5">
        <w:rPr>
          <w:rFonts w:hint="eastAsia"/>
          <w:sz w:val="24"/>
          <w:szCs w:val="24"/>
        </w:rPr>
        <w:t>30</w:t>
      </w:r>
      <w:r w:rsidR="006A5261" w:rsidRPr="006A5261">
        <w:rPr>
          <w:rFonts w:hint="eastAsia"/>
          <w:sz w:val="24"/>
          <w:szCs w:val="24"/>
        </w:rPr>
        <w:t>包括变压模块和</w:t>
      </w:r>
      <w:r w:rsidR="009F46D5">
        <w:rPr>
          <w:rFonts w:hint="eastAsia"/>
          <w:sz w:val="24"/>
          <w:szCs w:val="24"/>
        </w:rPr>
        <w:t>电机模块</w:t>
      </w:r>
      <w:r w:rsidR="009F46D5">
        <w:rPr>
          <w:rFonts w:hint="eastAsia"/>
          <w:sz w:val="24"/>
          <w:szCs w:val="24"/>
        </w:rPr>
        <w:t>32</w:t>
      </w:r>
      <w:r w:rsidR="006A5261" w:rsidRPr="006A5261">
        <w:rPr>
          <w:rFonts w:hint="eastAsia"/>
          <w:sz w:val="24"/>
          <w:szCs w:val="24"/>
        </w:rPr>
        <w:t>，其中变压模块与动力电源、</w:t>
      </w:r>
      <w:r w:rsidR="009F46D5">
        <w:rPr>
          <w:rFonts w:hint="eastAsia"/>
          <w:sz w:val="24"/>
          <w:szCs w:val="24"/>
        </w:rPr>
        <w:t>不间断电源</w:t>
      </w:r>
      <w:r w:rsidR="009F46D5">
        <w:rPr>
          <w:rFonts w:hint="eastAsia"/>
          <w:sz w:val="24"/>
          <w:szCs w:val="24"/>
        </w:rPr>
        <w:t>20</w:t>
      </w:r>
      <w:r w:rsidR="006A5261" w:rsidRPr="006A5261">
        <w:rPr>
          <w:rFonts w:hint="eastAsia"/>
          <w:sz w:val="24"/>
          <w:szCs w:val="24"/>
        </w:rPr>
        <w:t>连接，</w:t>
      </w:r>
      <w:r w:rsidR="009F46D5">
        <w:rPr>
          <w:rFonts w:hint="eastAsia"/>
          <w:sz w:val="24"/>
          <w:szCs w:val="24"/>
        </w:rPr>
        <w:t>电机模块</w:t>
      </w:r>
      <w:r w:rsidR="009F46D5">
        <w:rPr>
          <w:rFonts w:hint="eastAsia"/>
          <w:sz w:val="24"/>
          <w:szCs w:val="24"/>
        </w:rPr>
        <w:t>32</w:t>
      </w:r>
      <w:r w:rsidR="006A5261" w:rsidRPr="006A5261">
        <w:rPr>
          <w:rFonts w:hint="eastAsia"/>
          <w:sz w:val="24"/>
          <w:szCs w:val="24"/>
        </w:rPr>
        <w:t>与变压模块连接，</w:t>
      </w:r>
      <w:r w:rsidR="009F46D5">
        <w:rPr>
          <w:rFonts w:hint="eastAsia"/>
          <w:sz w:val="24"/>
          <w:szCs w:val="24"/>
        </w:rPr>
        <w:t>电机模块</w:t>
      </w:r>
      <w:r w:rsidR="009F46D5">
        <w:rPr>
          <w:rFonts w:hint="eastAsia"/>
          <w:sz w:val="24"/>
          <w:szCs w:val="24"/>
        </w:rPr>
        <w:t>32</w:t>
      </w:r>
      <w:r w:rsidR="00386348" w:rsidRPr="00386348">
        <w:rPr>
          <w:rFonts w:hint="eastAsia"/>
          <w:sz w:val="24"/>
          <w:szCs w:val="24"/>
        </w:rPr>
        <w:t>具有制动端子接口，</w:t>
      </w:r>
      <w:r w:rsidR="00396570" w:rsidRPr="00386348">
        <w:rPr>
          <w:rFonts w:hint="eastAsia"/>
          <w:sz w:val="24"/>
          <w:szCs w:val="24"/>
        </w:rPr>
        <w:t>制动单元与制动端子接口连接</w:t>
      </w:r>
      <w:r w:rsidR="00396570">
        <w:rPr>
          <w:rFonts w:hint="eastAsia"/>
          <w:sz w:val="24"/>
          <w:szCs w:val="24"/>
        </w:rPr>
        <w:t>。其中，</w:t>
      </w:r>
      <w:r w:rsidR="009F46D5">
        <w:rPr>
          <w:rFonts w:hint="eastAsia"/>
          <w:sz w:val="24"/>
          <w:szCs w:val="24"/>
        </w:rPr>
        <w:t>驱动单元</w:t>
      </w:r>
      <w:r w:rsidR="009F46D5">
        <w:rPr>
          <w:rFonts w:hint="eastAsia"/>
          <w:sz w:val="24"/>
          <w:szCs w:val="24"/>
        </w:rPr>
        <w:t>30</w:t>
      </w:r>
      <w:r w:rsidR="00386348" w:rsidRPr="00386348">
        <w:rPr>
          <w:rFonts w:hint="eastAsia"/>
          <w:sz w:val="24"/>
          <w:szCs w:val="24"/>
        </w:rPr>
        <w:t>被配置为当动力电源断开时，变压模块报警，制动端子接口无输出</w:t>
      </w:r>
      <w:r w:rsidR="00386348">
        <w:rPr>
          <w:rFonts w:hint="eastAsia"/>
          <w:sz w:val="24"/>
          <w:szCs w:val="24"/>
        </w:rPr>
        <w:t>。</w:t>
      </w:r>
      <w:r w:rsidR="009F46D5">
        <w:rPr>
          <w:rFonts w:hint="eastAsia"/>
          <w:sz w:val="24"/>
          <w:szCs w:val="24"/>
        </w:rPr>
        <w:t>不间断电源</w:t>
      </w:r>
      <w:r w:rsidR="009F46D5">
        <w:rPr>
          <w:rFonts w:hint="eastAsia"/>
          <w:sz w:val="24"/>
          <w:szCs w:val="24"/>
        </w:rPr>
        <w:t>20</w:t>
      </w:r>
      <w:r w:rsidR="00396570">
        <w:rPr>
          <w:rFonts w:hint="eastAsia"/>
          <w:sz w:val="24"/>
          <w:szCs w:val="24"/>
        </w:rPr>
        <w:t>被配置为</w:t>
      </w:r>
      <w:r w:rsidR="00600179" w:rsidRPr="00600179">
        <w:rPr>
          <w:rFonts w:hint="eastAsia"/>
          <w:sz w:val="24"/>
          <w:szCs w:val="24"/>
        </w:rPr>
        <w:t>，</w:t>
      </w:r>
      <w:r w:rsidR="00333CE0">
        <w:rPr>
          <w:rFonts w:hint="eastAsia"/>
          <w:sz w:val="24"/>
          <w:szCs w:val="24"/>
        </w:rPr>
        <w:t>当动力电源正常供电时，</w:t>
      </w:r>
      <w:r w:rsidR="009F46D5">
        <w:rPr>
          <w:rFonts w:hint="eastAsia"/>
          <w:sz w:val="24"/>
          <w:szCs w:val="24"/>
        </w:rPr>
        <w:t>不间断电源</w:t>
      </w:r>
      <w:r w:rsidR="009F46D5">
        <w:rPr>
          <w:rFonts w:hint="eastAsia"/>
          <w:sz w:val="24"/>
          <w:szCs w:val="24"/>
        </w:rPr>
        <w:t>20</w:t>
      </w:r>
      <w:r w:rsidR="00E84168">
        <w:rPr>
          <w:rFonts w:hint="eastAsia"/>
          <w:sz w:val="24"/>
          <w:szCs w:val="24"/>
        </w:rPr>
        <w:t>将动力电源输出的电能直接输出到</w:t>
      </w:r>
      <w:r w:rsidR="009F46D5">
        <w:rPr>
          <w:rFonts w:hint="eastAsia"/>
          <w:sz w:val="24"/>
          <w:szCs w:val="24"/>
        </w:rPr>
        <w:t>驱动单元</w:t>
      </w:r>
      <w:r w:rsidR="009F46D5">
        <w:rPr>
          <w:rFonts w:hint="eastAsia"/>
          <w:sz w:val="24"/>
          <w:szCs w:val="24"/>
        </w:rPr>
        <w:t>30</w:t>
      </w:r>
      <w:r w:rsidR="00E84168">
        <w:rPr>
          <w:rFonts w:hint="eastAsia"/>
          <w:sz w:val="24"/>
          <w:szCs w:val="24"/>
        </w:rPr>
        <w:t>；</w:t>
      </w:r>
      <w:r w:rsidR="00600179" w:rsidRPr="00600179">
        <w:rPr>
          <w:rFonts w:hint="eastAsia"/>
          <w:sz w:val="24"/>
          <w:szCs w:val="24"/>
        </w:rPr>
        <w:t>当动力电源断开时，</w:t>
      </w:r>
      <w:r w:rsidR="009F46D5">
        <w:rPr>
          <w:rFonts w:hint="eastAsia"/>
          <w:sz w:val="24"/>
          <w:szCs w:val="24"/>
        </w:rPr>
        <w:t>不间断电源</w:t>
      </w:r>
      <w:r w:rsidR="009F46D5">
        <w:rPr>
          <w:rFonts w:hint="eastAsia"/>
          <w:sz w:val="24"/>
          <w:szCs w:val="24"/>
        </w:rPr>
        <w:t>20</w:t>
      </w:r>
      <w:r w:rsidR="00600179" w:rsidRPr="00600179">
        <w:rPr>
          <w:rFonts w:hint="eastAsia"/>
          <w:sz w:val="24"/>
          <w:szCs w:val="24"/>
        </w:rPr>
        <w:t>在预定第一时间内输出弱电</w:t>
      </w:r>
      <w:r w:rsidR="00FF5249">
        <w:rPr>
          <w:rFonts w:hint="eastAsia"/>
          <w:sz w:val="24"/>
          <w:szCs w:val="24"/>
        </w:rPr>
        <w:t>，</w:t>
      </w:r>
      <w:r w:rsidR="00F30BE1">
        <w:rPr>
          <w:rFonts w:hint="eastAsia"/>
          <w:sz w:val="24"/>
          <w:szCs w:val="24"/>
        </w:rPr>
        <w:t>如</w:t>
      </w:r>
      <w:r w:rsidR="00F30BE1">
        <w:rPr>
          <w:rFonts w:hint="eastAsia"/>
          <w:sz w:val="24"/>
          <w:szCs w:val="24"/>
        </w:rPr>
        <w:t>2</w:t>
      </w:r>
      <w:r w:rsidR="00F30BE1">
        <w:rPr>
          <w:sz w:val="24"/>
          <w:szCs w:val="24"/>
        </w:rPr>
        <w:t>4V</w:t>
      </w:r>
      <w:r w:rsidR="00CF3EC1">
        <w:rPr>
          <w:rFonts w:hint="eastAsia"/>
          <w:sz w:val="24"/>
          <w:szCs w:val="24"/>
        </w:rPr>
        <w:t>控制</w:t>
      </w:r>
      <w:r w:rsidR="00F30BE1">
        <w:rPr>
          <w:rFonts w:hint="eastAsia"/>
          <w:sz w:val="24"/>
          <w:szCs w:val="24"/>
        </w:rPr>
        <w:t>电压</w:t>
      </w:r>
      <w:r w:rsidR="00CF3EC1">
        <w:rPr>
          <w:rFonts w:hint="eastAsia"/>
          <w:sz w:val="24"/>
          <w:szCs w:val="24"/>
        </w:rPr>
        <w:t>。</w:t>
      </w:r>
    </w:p>
    <w:p w14:paraId="775027DB" w14:textId="795E3791" w:rsidR="00A478FC" w:rsidRPr="00600179" w:rsidRDefault="00A478FC" w:rsidP="00600179">
      <w:pPr>
        <w:spacing w:line="360" w:lineRule="auto"/>
        <w:ind w:firstLineChars="200" w:firstLine="480"/>
        <w:rPr>
          <w:sz w:val="24"/>
          <w:szCs w:val="24"/>
        </w:rPr>
      </w:pPr>
      <w:r>
        <w:rPr>
          <w:rFonts w:hint="eastAsia"/>
          <w:sz w:val="24"/>
          <w:szCs w:val="24"/>
        </w:rPr>
        <w:t>本申请实施例的驱动装置，当动力电源发生故障无法正常供电时</w:t>
      </w:r>
      <w:r w:rsidR="00F30BE1">
        <w:rPr>
          <w:rFonts w:hint="eastAsia"/>
          <w:sz w:val="24"/>
          <w:szCs w:val="24"/>
        </w:rPr>
        <w:t>，</w:t>
      </w:r>
      <w:r w:rsidR="009F46D5">
        <w:rPr>
          <w:rFonts w:hint="eastAsia"/>
          <w:sz w:val="24"/>
          <w:szCs w:val="24"/>
        </w:rPr>
        <w:t>不间断电源</w:t>
      </w:r>
      <w:r w:rsidR="009F46D5">
        <w:rPr>
          <w:rFonts w:hint="eastAsia"/>
          <w:sz w:val="24"/>
          <w:szCs w:val="24"/>
        </w:rPr>
        <w:t>20</w:t>
      </w:r>
      <w:r w:rsidR="00F30BE1">
        <w:rPr>
          <w:rFonts w:hint="eastAsia"/>
          <w:sz w:val="24"/>
          <w:szCs w:val="24"/>
        </w:rPr>
        <w:t>向</w:t>
      </w:r>
      <w:r w:rsidR="009F46D5">
        <w:rPr>
          <w:rFonts w:hint="eastAsia"/>
          <w:sz w:val="24"/>
          <w:szCs w:val="24"/>
        </w:rPr>
        <w:t>驱动单元</w:t>
      </w:r>
      <w:r w:rsidR="009F46D5">
        <w:rPr>
          <w:rFonts w:hint="eastAsia"/>
          <w:sz w:val="24"/>
          <w:szCs w:val="24"/>
        </w:rPr>
        <w:t>30</w:t>
      </w:r>
      <w:r w:rsidR="00F30BE1">
        <w:rPr>
          <w:rFonts w:hint="eastAsia"/>
          <w:sz w:val="24"/>
          <w:szCs w:val="24"/>
        </w:rPr>
        <w:t>提供弱电，</w:t>
      </w:r>
      <w:r w:rsidR="00A91A55">
        <w:rPr>
          <w:rFonts w:hint="eastAsia"/>
          <w:sz w:val="24"/>
          <w:szCs w:val="24"/>
        </w:rPr>
        <w:t>该弱电作为控制电源来</w:t>
      </w:r>
      <w:r w:rsidR="00C97559">
        <w:rPr>
          <w:rFonts w:hint="eastAsia"/>
          <w:sz w:val="24"/>
          <w:szCs w:val="24"/>
        </w:rPr>
        <w:t>控制电机的启动、停止、调速等</w:t>
      </w:r>
      <w:r w:rsidR="00A91A55">
        <w:rPr>
          <w:rFonts w:hint="eastAsia"/>
          <w:sz w:val="24"/>
          <w:szCs w:val="24"/>
        </w:rPr>
        <w:t>。从而</w:t>
      </w:r>
      <w:r w:rsidR="00B01148">
        <w:rPr>
          <w:rFonts w:hint="eastAsia"/>
          <w:sz w:val="24"/>
          <w:szCs w:val="24"/>
        </w:rPr>
        <w:t>当动力电源发生故障无法正常供电时，</w:t>
      </w:r>
      <w:r w:rsidR="003C4001">
        <w:rPr>
          <w:rFonts w:hint="eastAsia"/>
          <w:sz w:val="24"/>
          <w:szCs w:val="24"/>
        </w:rPr>
        <w:t>在</w:t>
      </w:r>
      <w:r w:rsidR="009F46D5">
        <w:rPr>
          <w:rFonts w:hint="eastAsia"/>
          <w:sz w:val="24"/>
          <w:szCs w:val="24"/>
        </w:rPr>
        <w:t>不间断电源</w:t>
      </w:r>
      <w:r w:rsidR="009F46D5">
        <w:rPr>
          <w:rFonts w:hint="eastAsia"/>
          <w:sz w:val="24"/>
          <w:szCs w:val="24"/>
        </w:rPr>
        <w:t>20</w:t>
      </w:r>
      <w:r w:rsidR="003C4001">
        <w:rPr>
          <w:rFonts w:hint="eastAsia"/>
          <w:sz w:val="24"/>
          <w:szCs w:val="24"/>
        </w:rPr>
        <w:t>提供的控制电压和电机的直流母线上预存的</w:t>
      </w:r>
      <w:r w:rsidR="00A91A55">
        <w:rPr>
          <w:rFonts w:hint="eastAsia"/>
          <w:sz w:val="24"/>
          <w:szCs w:val="24"/>
        </w:rPr>
        <w:t>电能</w:t>
      </w:r>
      <w:r w:rsidR="003C4001">
        <w:rPr>
          <w:rFonts w:hint="eastAsia"/>
          <w:sz w:val="24"/>
          <w:szCs w:val="24"/>
        </w:rPr>
        <w:t>的作用下，</w:t>
      </w:r>
      <w:r w:rsidR="009F46D5">
        <w:rPr>
          <w:rFonts w:hint="eastAsia"/>
          <w:sz w:val="24"/>
          <w:szCs w:val="24"/>
        </w:rPr>
        <w:t>电机模块</w:t>
      </w:r>
      <w:r w:rsidR="009F46D5">
        <w:rPr>
          <w:rFonts w:hint="eastAsia"/>
          <w:sz w:val="24"/>
          <w:szCs w:val="24"/>
        </w:rPr>
        <w:t>32</w:t>
      </w:r>
      <w:r w:rsidR="00BA54C1">
        <w:rPr>
          <w:rFonts w:hint="eastAsia"/>
          <w:sz w:val="24"/>
          <w:szCs w:val="24"/>
        </w:rPr>
        <w:t>正常驱动控制电机，</w:t>
      </w:r>
      <w:r w:rsidR="003A583E">
        <w:rPr>
          <w:rFonts w:hint="eastAsia"/>
          <w:sz w:val="24"/>
          <w:szCs w:val="24"/>
        </w:rPr>
        <w:t>电机继续出力对工作台进行控制，</w:t>
      </w:r>
      <w:r w:rsidR="00C02783">
        <w:rPr>
          <w:rFonts w:hint="eastAsia"/>
          <w:sz w:val="24"/>
          <w:szCs w:val="24"/>
        </w:rPr>
        <w:t>从而</w:t>
      </w:r>
      <w:r w:rsidR="003A583E">
        <w:rPr>
          <w:rFonts w:hint="eastAsia"/>
          <w:sz w:val="24"/>
          <w:szCs w:val="24"/>
        </w:rPr>
        <w:t>避免</w:t>
      </w:r>
      <w:r w:rsidR="00C02783">
        <w:rPr>
          <w:rFonts w:hint="eastAsia"/>
          <w:sz w:val="24"/>
          <w:szCs w:val="24"/>
        </w:rPr>
        <w:t>了</w:t>
      </w:r>
      <w:r w:rsidR="003A583E">
        <w:rPr>
          <w:rFonts w:hint="eastAsia"/>
          <w:sz w:val="24"/>
          <w:szCs w:val="24"/>
        </w:rPr>
        <w:t>在制动</w:t>
      </w:r>
      <w:r w:rsidR="00E1355B">
        <w:rPr>
          <w:rFonts w:hint="eastAsia"/>
          <w:sz w:val="24"/>
          <w:szCs w:val="24"/>
        </w:rPr>
        <w:t>完成</w:t>
      </w:r>
      <w:r w:rsidR="003A583E">
        <w:rPr>
          <w:rFonts w:hint="eastAsia"/>
          <w:sz w:val="24"/>
          <w:szCs w:val="24"/>
        </w:rPr>
        <w:t>前电机失控从而导致工作台坠落</w:t>
      </w:r>
      <w:r w:rsidR="004B1923">
        <w:rPr>
          <w:rFonts w:hint="eastAsia"/>
          <w:sz w:val="24"/>
          <w:szCs w:val="24"/>
        </w:rPr>
        <w:t>，从而</w:t>
      </w:r>
      <w:r w:rsidR="003A583E">
        <w:rPr>
          <w:rFonts w:hint="eastAsia"/>
          <w:sz w:val="24"/>
          <w:szCs w:val="24"/>
        </w:rPr>
        <w:t>造成的财产损失和人员伤亡。</w:t>
      </w:r>
    </w:p>
    <w:p w14:paraId="55531F3A" w14:textId="2E86B043" w:rsidR="00600179" w:rsidRPr="00600179" w:rsidRDefault="00860C77" w:rsidP="00600179">
      <w:pPr>
        <w:spacing w:line="360" w:lineRule="auto"/>
        <w:ind w:firstLineChars="200" w:firstLine="480"/>
        <w:rPr>
          <w:sz w:val="24"/>
          <w:szCs w:val="24"/>
        </w:rPr>
      </w:pPr>
      <w:r>
        <w:rPr>
          <w:rFonts w:hint="eastAsia"/>
          <w:sz w:val="24"/>
          <w:szCs w:val="24"/>
        </w:rPr>
        <w:t>具体地</w:t>
      </w:r>
      <w:r w:rsidR="00600179" w:rsidRPr="00600179">
        <w:rPr>
          <w:rFonts w:hint="eastAsia"/>
          <w:sz w:val="24"/>
          <w:szCs w:val="24"/>
        </w:rPr>
        <w:t>，制动单元被配置为当制动端子接口无输出时，制动单元对电机进行制动。</w:t>
      </w:r>
      <w:r w:rsidR="004B1443">
        <w:rPr>
          <w:rFonts w:hint="eastAsia"/>
          <w:sz w:val="24"/>
          <w:szCs w:val="24"/>
        </w:rPr>
        <w:t>当动力电源发生故障</w:t>
      </w:r>
      <w:r w:rsidR="004F4636">
        <w:rPr>
          <w:rFonts w:hint="eastAsia"/>
          <w:sz w:val="24"/>
          <w:szCs w:val="24"/>
        </w:rPr>
        <w:t>无法</w:t>
      </w:r>
      <w:r w:rsidR="004B1443">
        <w:rPr>
          <w:rFonts w:hint="eastAsia"/>
          <w:sz w:val="24"/>
          <w:szCs w:val="24"/>
        </w:rPr>
        <w:t>正常供电时，</w:t>
      </w:r>
      <w:r w:rsidR="009F46D5">
        <w:rPr>
          <w:rFonts w:hint="eastAsia"/>
          <w:sz w:val="24"/>
          <w:szCs w:val="24"/>
        </w:rPr>
        <w:t>电机模块</w:t>
      </w:r>
      <w:r w:rsidR="009F46D5">
        <w:rPr>
          <w:rFonts w:hint="eastAsia"/>
          <w:sz w:val="24"/>
          <w:szCs w:val="24"/>
        </w:rPr>
        <w:t>32</w:t>
      </w:r>
      <w:r w:rsidR="004B1443">
        <w:rPr>
          <w:rFonts w:hint="eastAsia"/>
          <w:sz w:val="24"/>
          <w:szCs w:val="24"/>
        </w:rPr>
        <w:t>的制动端子接口无输出，制动单元</w:t>
      </w:r>
      <w:r w:rsidR="004F4636">
        <w:rPr>
          <w:rFonts w:hint="eastAsia"/>
          <w:sz w:val="24"/>
          <w:szCs w:val="24"/>
        </w:rPr>
        <w:t>动作以</w:t>
      </w:r>
      <w:r w:rsidR="004B1443">
        <w:rPr>
          <w:rFonts w:hint="eastAsia"/>
          <w:sz w:val="24"/>
          <w:szCs w:val="24"/>
        </w:rPr>
        <w:t>对电机进行制动</w:t>
      </w:r>
      <w:r w:rsidR="004F4636">
        <w:rPr>
          <w:rFonts w:hint="eastAsia"/>
          <w:sz w:val="24"/>
          <w:szCs w:val="24"/>
        </w:rPr>
        <w:t>，即当动力电源发生故障无法正常供电时，</w:t>
      </w:r>
      <w:r w:rsidR="00C02783">
        <w:rPr>
          <w:rFonts w:hint="eastAsia"/>
          <w:sz w:val="24"/>
          <w:szCs w:val="24"/>
        </w:rPr>
        <w:t>制动单元</w:t>
      </w:r>
      <w:r w:rsidR="000B36B7">
        <w:rPr>
          <w:rFonts w:hint="eastAsia"/>
          <w:sz w:val="24"/>
          <w:szCs w:val="24"/>
        </w:rPr>
        <w:t>及时</w:t>
      </w:r>
      <w:r w:rsidR="0047190B">
        <w:rPr>
          <w:rFonts w:hint="eastAsia"/>
          <w:sz w:val="24"/>
          <w:szCs w:val="24"/>
        </w:rPr>
        <w:t>根据制动端子接口信号</w:t>
      </w:r>
      <w:r w:rsidR="000B36B7">
        <w:rPr>
          <w:rFonts w:hint="eastAsia"/>
          <w:sz w:val="24"/>
          <w:szCs w:val="24"/>
        </w:rPr>
        <w:t>对电机进行制动，从而减少制动时间，使电机尽快停止</w:t>
      </w:r>
      <w:r w:rsidR="000A2016">
        <w:rPr>
          <w:rFonts w:hint="eastAsia"/>
          <w:sz w:val="24"/>
          <w:szCs w:val="24"/>
        </w:rPr>
        <w:t>转动</w:t>
      </w:r>
      <w:r w:rsidR="000B36B7">
        <w:rPr>
          <w:rFonts w:hint="eastAsia"/>
          <w:sz w:val="24"/>
          <w:szCs w:val="24"/>
        </w:rPr>
        <w:t>。</w:t>
      </w:r>
    </w:p>
    <w:p w14:paraId="70E1E7E8" w14:textId="5E2CBD70" w:rsidR="00600179" w:rsidRDefault="000B36B7" w:rsidP="00600179">
      <w:pPr>
        <w:spacing w:line="360" w:lineRule="auto"/>
        <w:ind w:firstLineChars="200" w:firstLine="480"/>
        <w:rPr>
          <w:sz w:val="24"/>
          <w:szCs w:val="24"/>
        </w:rPr>
      </w:pPr>
      <w:r>
        <w:rPr>
          <w:rFonts w:hint="eastAsia"/>
          <w:sz w:val="24"/>
          <w:szCs w:val="24"/>
        </w:rPr>
        <w:t>如图</w:t>
      </w:r>
      <w:r w:rsidR="00DE6382">
        <w:rPr>
          <w:rFonts w:hint="eastAsia"/>
          <w:sz w:val="24"/>
          <w:szCs w:val="24"/>
        </w:rPr>
        <w:t>3</w:t>
      </w:r>
      <w:r w:rsidR="00B0187A">
        <w:rPr>
          <w:rFonts w:hint="eastAsia"/>
          <w:sz w:val="24"/>
          <w:szCs w:val="24"/>
        </w:rPr>
        <w:t>所示</w:t>
      </w:r>
      <w:r w:rsidR="00600179" w:rsidRPr="00600179">
        <w:rPr>
          <w:rFonts w:hint="eastAsia"/>
          <w:sz w:val="24"/>
          <w:szCs w:val="24"/>
        </w:rPr>
        <w:t>，制动单元包括继电器和电磁阀，电机具有制动器，继电器的输入端与制动端子接口连接，继电器的输出端与电磁阀的输入端连接，电磁阀的输出端与制动器连接。</w:t>
      </w:r>
    </w:p>
    <w:p w14:paraId="536CC5F3" w14:textId="1B1E71BD" w:rsidR="00600179" w:rsidRPr="00600179" w:rsidRDefault="00B0187A" w:rsidP="00B0187A">
      <w:pPr>
        <w:spacing w:line="360" w:lineRule="auto"/>
        <w:ind w:firstLineChars="200" w:firstLine="480"/>
        <w:rPr>
          <w:sz w:val="24"/>
          <w:szCs w:val="24"/>
        </w:rPr>
      </w:pPr>
      <w:r>
        <w:rPr>
          <w:rFonts w:hint="eastAsia"/>
          <w:sz w:val="24"/>
          <w:szCs w:val="24"/>
        </w:rPr>
        <w:lastRenderedPageBreak/>
        <w:t>具体地，如图</w:t>
      </w:r>
      <w:r>
        <w:rPr>
          <w:rFonts w:hint="eastAsia"/>
          <w:sz w:val="24"/>
          <w:szCs w:val="24"/>
        </w:rPr>
        <w:t>3</w:t>
      </w:r>
      <w:r>
        <w:rPr>
          <w:rFonts w:hint="eastAsia"/>
          <w:sz w:val="24"/>
          <w:szCs w:val="24"/>
        </w:rPr>
        <w:t>所示，继电器为常开继电器，即</w:t>
      </w:r>
      <w:r w:rsidR="00600179" w:rsidRPr="00600179">
        <w:rPr>
          <w:rFonts w:hint="eastAsia"/>
          <w:sz w:val="24"/>
          <w:szCs w:val="24"/>
        </w:rPr>
        <w:t>当制动端子接口无输出时，</w:t>
      </w:r>
      <w:r w:rsidR="009F46D5">
        <w:rPr>
          <w:rFonts w:hint="eastAsia"/>
          <w:sz w:val="24"/>
          <w:szCs w:val="24"/>
        </w:rPr>
        <w:t>继电器断开</w:t>
      </w:r>
      <w:r w:rsidR="009F46D5">
        <w:rPr>
          <w:rFonts w:hint="eastAsia"/>
          <w:sz w:val="24"/>
          <w:szCs w:val="24"/>
        </w:rPr>
        <w:t>704</w:t>
      </w:r>
      <w:r w:rsidR="00600179" w:rsidRPr="00600179">
        <w:rPr>
          <w:rFonts w:hint="eastAsia"/>
          <w:sz w:val="24"/>
          <w:szCs w:val="24"/>
        </w:rPr>
        <w:t>，电磁阀断电，制动器作动以对电机进行制动。</w:t>
      </w:r>
    </w:p>
    <w:p w14:paraId="16707FDB" w14:textId="31CE520F" w:rsidR="00600179" w:rsidRPr="00600179" w:rsidRDefault="00F2492A" w:rsidP="00600179">
      <w:pPr>
        <w:spacing w:line="360" w:lineRule="auto"/>
        <w:ind w:firstLineChars="200" w:firstLine="480"/>
        <w:rPr>
          <w:sz w:val="24"/>
          <w:szCs w:val="24"/>
        </w:rPr>
      </w:pPr>
      <w:r>
        <w:rPr>
          <w:rFonts w:hint="eastAsia"/>
          <w:sz w:val="24"/>
          <w:szCs w:val="24"/>
        </w:rPr>
        <w:t>在一种可实现的实施方式中</w:t>
      </w:r>
      <w:r w:rsidR="00600179" w:rsidRPr="00600179">
        <w:rPr>
          <w:rFonts w:hint="eastAsia"/>
          <w:sz w:val="24"/>
          <w:szCs w:val="24"/>
        </w:rPr>
        <w:t>，电磁阀的安装位置邻接于制动器</w:t>
      </w:r>
      <w:r w:rsidR="00BF66A7">
        <w:rPr>
          <w:rFonts w:hint="eastAsia"/>
          <w:sz w:val="24"/>
          <w:szCs w:val="24"/>
        </w:rPr>
        <w:t>，从而尽量缩短</w:t>
      </w:r>
      <w:r w:rsidR="000A2016">
        <w:rPr>
          <w:rFonts w:hint="eastAsia"/>
          <w:sz w:val="24"/>
          <w:szCs w:val="24"/>
        </w:rPr>
        <w:t>电磁阀与</w:t>
      </w:r>
      <w:r w:rsidR="007B3851">
        <w:rPr>
          <w:rFonts w:hint="eastAsia"/>
          <w:sz w:val="24"/>
          <w:szCs w:val="24"/>
        </w:rPr>
        <w:t>制动器之间的</w:t>
      </w:r>
      <w:r w:rsidR="00BF66A7">
        <w:rPr>
          <w:rFonts w:hint="eastAsia"/>
          <w:sz w:val="24"/>
          <w:szCs w:val="24"/>
        </w:rPr>
        <w:t>连接线路的长度，</w:t>
      </w:r>
      <w:r w:rsidR="007B3851">
        <w:rPr>
          <w:rFonts w:hint="eastAsia"/>
          <w:sz w:val="24"/>
          <w:szCs w:val="24"/>
        </w:rPr>
        <w:t>从而</w:t>
      </w:r>
      <w:r w:rsidR="00BF66A7">
        <w:rPr>
          <w:rFonts w:hint="eastAsia"/>
          <w:sz w:val="24"/>
          <w:szCs w:val="24"/>
        </w:rPr>
        <w:t>进一步缩短制动时间。</w:t>
      </w:r>
    </w:p>
    <w:p w14:paraId="3FCDF7D5" w14:textId="0ECA5E39" w:rsidR="00600179" w:rsidRPr="00BF66A7" w:rsidRDefault="00BF66A7" w:rsidP="00600179">
      <w:pPr>
        <w:spacing w:line="360" w:lineRule="auto"/>
        <w:ind w:firstLineChars="200" w:firstLine="480"/>
        <w:rPr>
          <w:sz w:val="24"/>
          <w:szCs w:val="24"/>
        </w:rPr>
      </w:pPr>
      <w:r>
        <w:rPr>
          <w:rFonts w:hint="eastAsia"/>
          <w:sz w:val="24"/>
          <w:szCs w:val="24"/>
        </w:rPr>
        <w:t>在一种可实现的实施方式中</w:t>
      </w:r>
      <w:r w:rsidRPr="00600179">
        <w:rPr>
          <w:rFonts w:hint="eastAsia"/>
          <w:sz w:val="24"/>
          <w:szCs w:val="24"/>
        </w:rPr>
        <w:t>，</w:t>
      </w:r>
      <w:r w:rsidR="00600179" w:rsidRPr="00600179">
        <w:rPr>
          <w:rFonts w:hint="eastAsia"/>
          <w:sz w:val="24"/>
          <w:szCs w:val="24"/>
        </w:rPr>
        <w:t>电磁阀为快速响应电磁阀，电磁阀的动作时间小于</w:t>
      </w:r>
      <w:r w:rsidR="00600179" w:rsidRPr="00600179">
        <w:rPr>
          <w:rFonts w:hint="eastAsia"/>
          <w:sz w:val="24"/>
          <w:szCs w:val="24"/>
        </w:rPr>
        <w:t>10ms</w:t>
      </w:r>
      <w:r>
        <w:rPr>
          <w:rFonts w:hint="eastAsia"/>
          <w:sz w:val="24"/>
          <w:szCs w:val="24"/>
        </w:rPr>
        <w:t>；</w:t>
      </w:r>
      <w:r w:rsidR="00600179" w:rsidRPr="00600179">
        <w:rPr>
          <w:rFonts w:hint="eastAsia"/>
          <w:sz w:val="24"/>
          <w:szCs w:val="24"/>
        </w:rPr>
        <w:t>继电器为快速响应中间继电器，继电器的动作时间小于</w:t>
      </w:r>
      <w:r w:rsidR="00600179" w:rsidRPr="00600179">
        <w:rPr>
          <w:rFonts w:hint="eastAsia"/>
          <w:sz w:val="24"/>
          <w:szCs w:val="24"/>
        </w:rPr>
        <w:t>10ms</w:t>
      </w:r>
      <w:r>
        <w:rPr>
          <w:rFonts w:hint="eastAsia"/>
          <w:sz w:val="24"/>
          <w:szCs w:val="24"/>
        </w:rPr>
        <w:t>，从而缩短电磁阀和继电器的动作时间</w:t>
      </w:r>
      <w:r w:rsidR="009647FB">
        <w:rPr>
          <w:rFonts w:hint="eastAsia"/>
          <w:sz w:val="24"/>
          <w:szCs w:val="24"/>
        </w:rPr>
        <w:t>，进而缩短电机的制动时间。</w:t>
      </w:r>
    </w:p>
    <w:p w14:paraId="0F4FC58A" w14:textId="73982A03" w:rsidR="00600179" w:rsidRPr="00600179" w:rsidRDefault="009647FB" w:rsidP="00600179">
      <w:pPr>
        <w:spacing w:line="360" w:lineRule="auto"/>
        <w:ind w:firstLineChars="200" w:firstLine="480"/>
        <w:rPr>
          <w:sz w:val="24"/>
          <w:szCs w:val="24"/>
        </w:rPr>
      </w:pPr>
      <w:r>
        <w:rPr>
          <w:rFonts w:hint="eastAsia"/>
          <w:sz w:val="24"/>
          <w:szCs w:val="24"/>
        </w:rPr>
        <w:t>在一种可实现的实施方式中</w:t>
      </w:r>
      <w:r w:rsidR="00600179" w:rsidRPr="00600179">
        <w:rPr>
          <w:rFonts w:hint="eastAsia"/>
          <w:sz w:val="24"/>
          <w:szCs w:val="24"/>
        </w:rPr>
        <w:t>，</w:t>
      </w:r>
      <w:r>
        <w:rPr>
          <w:rFonts w:hint="eastAsia"/>
          <w:sz w:val="24"/>
          <w:szCs w:val="24"/>
        </w:rPr>
        <w:t>驱动装置</w:t>
      </w:r>
      <w:r w:rsidR="00600179" w:rsidRPr="00600179">
        <w:rPr>
          <w:rFonts w:hint="eastAsia"/>
          <w:sz w:val="24"/>
          <w:szCs w:val="24"/>
        </w:rPr>
        <w:t>还包括</w:t>
      </w:r>
      <w:r w:rsidR="009F46D5">
        <w:rPr>
          <w:rFonts w:hint="eastAsia"/>
          <w:sz w:val="24"/>
          <w:szCs w:val="24"/>
        </w:rPr>
        <w:t>储能模块</w:t>
      </w:r>
      <w:r w:rsidR="009F46D5">
        <w:rPr>
          <w:rFonts w:hint="eastAsia"/>
          <w:sz w:val="24"/>
          <w:szCs w:val="24"/>
        </w:rPr>
        <w:t>33</w:t>
      </w:r>
      <w:r w:rsidR="00600179" w:rsidRPr="00600179">
        <w:rPr>
          <w:rFonts w:hint="eastAsia"/>
          <w:sz w:val="24"/>
          <w:szCs w:val="24"/>
        </w:rPr>
        <w:t>，</w:t>
      </w:r>
      <w:r w:rsidR="009F46D5">
        <w:rPr>
          <w:rFonts w:hint="eastAsia"/>
          <w:sz w:val="24"/>
          <w:szCs w:val="24"/>
        </w:rPr>
        <w:t>储能模块</w:t>
      </w:r>
      <w:r w:rsidR="009F46D5">
        <w:rPr>
          <w:rFonts w:hint="eastAsia"/>
          <w:sz w:val="24"/>
          <w:szCs w:val="24"/>
        </w:rPr>
        <w:t>33</w:t>
      </w:r>
      <w:r w:rsidR="00600179" w:rsidRPr="00600179">
        <w:rPr>
          <w:rFonts w:hint="eastAsia"/>
          <w:sz w:val="24"/>
          <w:szCs w:val="24"/>
        </w:rPr>
        <w:t>与</w:t>
      </w:r>
      <w:r w:rsidR="009F46D5">
        <w:rPr>
          <w:rFonts w:hint="eastAsia"/>
          <w:sz w:val="24"/>
          <w:szCs w:val="24"/>
        </w:rPr>
        <w:t>电机模块</w:t>
      </w:r>
      <w:r w:rsidR="009F46D5">
        <w:rPr>
          <w:rFonts w:hint="eastAsia"/>
          <w:sz w:val="24"/>
          <w:szCs w:val="24"/>
        </w:rPr>
        <w:t>32</w:t>
      </w:r>
      <w:r w:rsidR="00600179" w:rsidRPr="00600179">
        <w:rPr>
          <w:rFonts w:hint="eastAsia"/>
          <w:sz w:val="24"/>
          <w:szCs w:val="24"/>
        </w:rPr>
        <w:t>连接，</w:t>
      </w:r>
      <w:r w:rsidR="009F46D5">
        <w:rPr>
          <w:rFonts w:hint="eastAsia"/>
          <w:sz w:val="24"/>
          <w:szCs w:val="24"/>
        </w:rPr>
        <w:t>储能模块</w:t>
      </w:r>
      <w:r w:rsidR="009F46D5">
        <w:rPr>
          <w:rFonts w:hint="eastAsia"/>
          <w:sz w:val="24"/>
          <w:szCs w:val="24"/>
        </w:rPr>
        <w:t>33</w:t>
      </w:r>
      <w:r w:rsidR="00600179" w:rsidRPr="00600179">
        <w:rPr>
          <w:rFonts w:hint="eastAsia"/>
          <w:sz w:val="24"/>
          <w:szCs w:val="24"/>
        </w:rPr>
        <w:t>在第二预定时间内维持电机的母线电压。</w:t>
      </w:r>
      <w:r w:rsidR="00362028">
        <w:rPr>
          <w:rFonts w:hint="eastAsia"/>
          <w:sz w:val="24"/>
          <w:szCs w:val="24"/>
        </w:rPr>
        <w:t>当</w:t>
      </w:r>
      <w:r w:rsidR="00CD3938">
        <w:rPr>
          <w:rFonts w:hint="eastAsia"/>
          <w:sz w:val="24"/>
          <w:szCs w:val="24"/>
        </w:rPr>
        <w:t>动力电源发生故障无法正常供电时，</w:t>
      </w:r>
      <w:r w:rsidR="007B3851">
        <w:rPr>
          <w:rFonts w:hint="eastAsia"/>
          <w:sz w:val="24"/>
          <w:szCs w:val="24"/>
        </w:rPr>
        <w:t>虽然</w:t>
      </w:r>
      <w:r w:rsidR="00462CC7">
        <w:rPr>
          <w:rFonts w:hint="eastAsia"/>
          <w:sz w:val="24"/>
          <w:szCs w:val="24"/>
        </w:rPr>
        <w:t>电机的直流母线中预存的电能暂时作为电机的动力电源，但直流</w:t>
      </w:r>
      <w:r w:rsidR="00CD3938">
        <w:rPr>
          <w:rFonts w:hint="eastAsia"/>
          <w:sz w:val="24"/>
          <w:szCs w:val="24"/>
        </w:rPr>
        <w:t>母线</w:t>
      </w:r>
      <w:r w:rsidR="00462CC7">
        <w:rPr>
          <w:rFonts w:hint="eastAsia"/>
          <w:sz w:val="24"/>
          <w:szCs w:val="24"/>
        </w:rPr>
        <w:t>中预存的电能较少，</w:t>
      </w:r>
      <w:r w:rsidR="00CD3938">
        <w:rPr>
          <w:rFonts w:hint="eastAsia"/>
          <w:sz w:val="24"/>
          <w:szCs w:val="24"/>
        </w:rPr>
        <w:t>仅能</w:t>
      </w:r>
      <w:r w:rsidR="00D6200E">
        <w:rPr>
          <w:rFonts w:hint="eastAsia"/>
          <w:sz w:val="24"/>
          <w:szCs w:val="24"/>
        </w:rPr>
        <w:t>维持较短的时间，因此可能在电机尚未完全</w:t>
      </w:r>
      <w:r w:rsidR="00580E81">
        <w:rPr>
          <w:rFonts w:hint="eastAsia"/>
          <w:sz w:val="24"/>
          <w:szCs w:val="24"/>
        </w:rPr>
        <w:t>刹车</w:t>
      </w:r>
      <w:r w:rsidR="00D6200E">
        <w:rPr>
          <w:rFonts w:hint="eastAsia"/>
          <w:sz w:val="24"/>
          <w:szCs w:val="24"/>
        </w:rPr>
        <w:t>时，</w:t>
      </w:r>
      <w:r w:rsidR="00CF5E8B">
        <w:rPr>
          <w:rFonts w:hint="eastAsia"/>
          <w:sz w:val="24"/>
          <w:szCs w:val="24"/>
        </w:rPr>
        <w:t>直流</w:t>
      </w:r>
      <w:r w:rsidR="00D6200E">
        <w:rPr>
          <w:rFonts w:hint="eastAsia"/>
          <w:sz w:val="24"/>
          <w:szCs w:val="24"/>
        </w:rPr>
        <w:t>母线中预存的能量已消耗完，</w:t>
      </w:r>
      <w:r w:rsidR="00CF5E8B">
        <w:rPr>
          <w:rFonts w:hint="eastAsia"/>
          <w:sz w:val="24"/>
          <w:szCs w:val="24"/>
        </w:rPr>
        <w:t>从而在制动器尚未对电机完成制动时</w:t>
      </w:r>
      <w:r w:rsidR="00151040">
        <w:rPr>
          <w:rFonts w:hint="eastAsia"/>
          <w:sz w:val="24"/>
          <w:szCs w:val="24"/>
        </w:rPr>
        <w:t>，</w:t>
      </w:r>
      <w:r w:rsidR="009F46D5">
        <w:rPr>
          <w:rFonts w:hint="eastAsia"/>
          <w:sz w:val="24"/>
          <w:szCs w:val="24"/>
        </w:rPr>
        <w:t>电机模块</w:t>
      </w:r>
      <w:r w:rsidR="009F46D5">
        <w:rPr>
          <w:rFonts w:hint="eastAsia"/>
          <w:sz w:val="24"/>
          <w:szCs w:val="24"/>
        </w:rPr>
        <w:t>32</w:t>
      </w:r>
      <w:r w:rsidR="00B67D66">
        <w:rPr>
          <w:rFonts w:hint="eastAsia"/>
          <w:sz w:val="24"/>
          <w:szCs w:val="24"/>
        </w:rPr>
        <w:t>因</w:t>
      </w:r>
      <w:r w:rsidR="00151040">
        <w:rPr>
          <w:rFonts w:hint="eastAsia"/>
          <w:sz w:val="24"/>
          <w:szCs w:val="24"/>
        </w:rPr>
        <w:t>失去动力电源从而无法驱动电机，</w:t>
      </w:r>
      <w:r w:rsidR="00B67D66">
        <w:rPr>
          <w:rFonts w:hint="eastAsia"/>
          <w:sz w:val="24"/>
          <w:szCs w:val="24"/>
        </w:rPr>
        <w:t>进而</w:t>
      </w:r>
      <w:r w:rsidR="00BE7285">
        <w:rPr>
          <w:rFonts w:hint="eastAsia"/>
          <w:sz w:val="24"/>
          <w:szCs w:val="24"/>
        </w:rPr>
        <w:t>使工作台失控进而坠落。</w:t>
      </w:r>
      <w:r w:rsidR="008F30A3">
        <w:rPr>
          <w:rFonts w:hint="eastAsia"/>
          <w:sz w:val="24"/>
          <w:szCs w:val="24"/>
        </w:rPr>
        <w:t>因此，进一步设置</w:t>
      </w:r>
      <w:r w:rsidR="009F46D5">
        <w:rPr>
          <w:rFonts w:hint="eastAsia"/>
          <w:sz w:val="24"/>
          <w:szCs w:val="24"/>
        </w:rPr>
        <w:t>储能模块</w:t>
      </w:r>
      <w:r w:rsidR="009F46D5">
        <w:rPr>
          <w:rFonts w:hint="eastAsia"/>
          <w:sz w:val="24"/>
          <w:szCs w:val="24"/>
        </w:rPr>
        <w:t>33</w:t>
      </w:r>
      <w:r w:rsidR="008F30A3">
        <w:rPr>
          <w:rFonts w:hint="eastAsia"/>
          <w:sz w:val="24"/>
          <w:szCs w:val="24"/>
        </w:rPr>
        <w:t>，该</w:t>
      </w:r>
      <w:r w:rsidR="009F46D5">
        <w:rPr>
          <w:rFonts w:hint="eastAsia"/>
          <w:sz w:val="24"/>
          <w:szCs w:val="24"/>
        </w:rPr>
        <w:t>储能模块</w:t>
      </w:r>
      <w:r w:rsidR="009F46D5">
        <w:rPr>
          <w:rFonts w:hint="eastAsia"/>
          <w:sz w:val="24"/>
          <w:szCs w:val="24"/>
        </w:rPr>
        <w:t>33</w:t>
      </w:r>
      <w:r w:rsidR="007E251F">
        <w:rPr>
          <w:rFonts w:hint="eastAsia"/>
          <w:sz w:val="24"/>
          <w:szCs w:val="24"/>
        </w:rPr>
        <w:t>与</w:t>
      </w:r>
      <w:r w:rsidR="009F46D5">
        <w:rPr>
          <w:rFonts w:hint="eastAsia"/>
          <w:sz w:val="24"/>
          <w:szCs w:val="24"/>
        </w:rPr>
        <w:t>电机模块</w:t>
      </w:r>
      <w:r w:rsidR="009F46D5">
        <w:rPr>
          <w:rFonts w:hint="eastAsia"/>
          <w:sz w:val="24"/>
          <w:szCs w:val="24"/>
        </w:rPr>
        <w:t>32</w:t>
      </w:r>
      <w:r w:rsidR="007E251F">
        <w:rPr>
          <w:rFonts w:hint="eastAsia"/>
          <w:sz w:val="24"/>
          <w:szCs w:val="24"/>
        </w:rPr>
        <w:t>连接，当动力电源发生故障断开时，该</w:t>
      </w:r>
      <w:r w:rsidR="009F46D5">
        <w:rPr>
          <w:rFonts w:hint="eastAsia"/>
          <w:sz w:val="24"/>
          <w:szCs w:val="24"/>
        </w:rPr>
        <w:t>储能模块</w:t>
      </w:r>
      <w:r w:rsidR="009F46D5">
        <w:rPr>
          <w:rFonts w:hint="eastAsia"/>
          <w:sz w:val="24"/>
          <w:szCs w:val="24"/>
        </w:rPr>
        <w:t>33</w:t>
      </w:r>
      <w:r w:rsidR="007E251F">
        <w:rPr>
          <w:rFonts w:hint="eastAsia"/>
          <w:sz w:val="24"/>
          <w:szCs w:val="24"/>
        </w:rPr>
        <w:t>能在第二预定时间内向电机提供</w:t>
      </w:r>
      <w:r w:rsidR="00C743D4">
        <w:rPr>
          <w:rFonts w:hint="eastAsia"/>
          <w:sz w:val="24"/>
          <w:szCs w:val="24"/>
        </w:rPr>
        <w:t>动力</w:t>
      </w:r>
      <w:r w:rsidR="00813EE1">
        <w:rPr>
          <w:rFonts w:hint="eastAsia"/>
          <w:sz w:val="24"/>
          <w:szCs w:val="24"/>
        </w:rPr>
        <w:t>，避免电机在制动完成之前</w:t>
      </w:r>
      <w:r w:rsidR="00C743D4">
        <w:rPr>
          <w:rFonts w:hint="eastAsia"/>
          <w:sz w:val="24"/>
          <w:szCs w:val="24"/>
        </w:rPr>
        <w:t>由于失去动力电源</w:t>
      </w:r>
      <w:r w:rsidR="00813EE1">
        <w:rPr>
          <w:rFonts w:hint="eastAsia"/>
          <w:sz w:val="24"/>
          <w:szCs w:val="24"/>
        </w:rPr>
        <w:t>而失控。</w:t>
      </w:r>
    </w:p>
    <w:p w14:paraId="4F0AE45C" w14:textId="0D7FBAF8" w:rsidR="00600179" w:rsidRPr="00600179" w:rsidRDefault="00813EE1" w:rsidP="00600179">
      <w:pPr>
        <w:spacing w:line="360" w:lineRule="auto"/>
        <w:ind w:firstLineChars="200" w:firstLine="480"/>
        <w:rPr>
          <w:sz w:val="24"/>
          <w:szCs w:val="24"/>
        </w:rPr>
      </w:pPr>
      <w:r>
        <w:rPr>
          <w:rFonts w:hint="eastAsia"/>
          <w:sz w:val="24"/>
          <w:szCs w:val="24"/>
        </w:rPr>
        <w:t>具体地</w:t>
      </w:r>
      <w:r w:rsidR="00600179" w:rsidRPr="00600179">
        <w:rPr>
          <w:rFonts w:hint="eastAsia"/>
          <w:sz w:val="24"/>
          <w:szCs w:val="24"/>
        </w:rPr>
        <w:t>，</w:t>
      </w:r>
      <w:r w:rsidR="009F46D5">
        <w:rPr>
          <w:rFonts w:hint="eastAsia"/>
          <w:sz w:val="24"/>
          <w:szCs w:val="24"/>
        </w:rPr>
        <w:t>储能模块</w:t>
      </w:r>
      <w:r w:rsidR="009F46D5">
        <w:rPr>
          <w:rFonts w:hint="eastAsia"/>
          <w:sz w:val="24"/>
          <w:szCs w:val="24"/>
        </w:rPr>
        <w:t>33</w:t>
      </w:r>
      <w:r w:rsidR="00600179" w:rsidRPr="00600179">
        <w:rPr>
          <w:rFonts w:hint="eastAsia"/>
          <w:sz w:val="24"/>
          <w:szCs w:val="24"/>
        </w:rPr>
        <w:t>为电容模块，第二预定时间大于</w:t>
      </w:r>
      <w:r w:rsidR="00600179" w:rsidRPr="00600179">
        <w:rPr>
          <w:rFonts w:hint="eastAsia"/>
          <w:sz w:val="24"/>
          <w:szCs w:val="24"/>
        </w:rPr>
        <w:t>300ms</w:t>
      </w:r>
      <w:r w:rsidR="00600179" w:rsidRPr="00600179">
        <w:rPr>
          <w:rFonts w:hint="eastAsia"/>
          <w:sz w:val="24"/>
          <w:szCs w:val="24"/>
        </w:rPr>
        <w:t>。</w:t>
      </w:r>
      <w:r w:rsidR="0073328D" w:rsidRPr="00600179">
        <w:rPr>
          <w:rFonts w:hint="eastAsia"/>
          <w:sz w:val="24"/>
          <w:szCs w:val="24"/>
        </w:rPr>
        <w:t>第二预定时间大于</w:t>
      </w:r>
      <w:r w:rsidR="0073328D" w:rsidRPr="00600179">
        <w:rPr>
          <w:rFonts w:hint="eastAsia"/>
          <w:sz w:val="24"/>
          <w:szCs w:val="24"/>
        </w:rPr>
        <w:t>300ms</w:t>
      </w:r>
      <w:r w:rsidR="0073328D">
        <w:rPr>
          <w:rFonts w:hint="eastAsia"/>
          <w:sz w:val="24"/>
          <w:szCs w:val="24"/>
        </w:rPr>
        <w:t>，而电机的制动时间一般为</w:t>
      </w:r>
      <w:r w:rsidR="0073328D">
        <w:rPr>
          <w:rFonts w:hint="eastAsia"/>
          <w:sz w:val="24"/>
          <w:szCs w:val="24"/>
        </w:rPr>
        <w:t>1</w:t>
      </w:r>
      <w:r w:rsidR="0073328D">
        <w:rPr>
          <w:sz w:val="24"/>
          <w:szCs w:val="24"/>
        </w:rPr>
        <w:t>50ms</w:t>
      </w:r>
      <w:r w:rsidR="0073328D">
        <w:rPr>
          <w:rFonts w:hint="eastAsia"/>
          <w:sz w:val="24"/>
          <w:szCs w:val="24"/>
        </w:rPr>
        <w:t>，当动力电源由于故障而无法正常供电时</w:t>
      </w:r>
      <w:r w:rsidR="001F7651">
        <w:rPr>
          <w:rFonts w:hint="eastAsia"/>
          <w:sz w:val="24"/>
          <w:szCs w:val="24"/>
        </w:rPr>
        <w:t>，制动器大约需要</w:t>
      </w:r>
      <w:r w:rsidR="001F7651">
        <w:rPr>
          <w:rFonts w:hint="eastAsia"/>
          <w:sz w:val="24"/>
          <w:szCs w:val="24"/>
        </w:rPr>
        <w:t>1</w:t>
      </w:r>
      <w:r w:rsidR="001F7651">
        <w:rPr>
          <w:sz w:val="24"/>
          <w:szCs w:val="24"/>
        </w:rPr>
        <w:t>50ms</w:t>
      </w:r>
      <w:r w:rsidR="001F7651">
        <w:rPr>
          <w:rFonts w:hint="eastAsia"/>
          <w:sz w:val="24"/>
          <w:szCs w:val="24"/>
        </w:rPr>
        <w:t>对电机完成制动，</w:t>
      </w:r>
      <w:r w:rsidR="009F46D5">
        <w:rPr>
          <w:rFonts w:hint="eastAsia"/>
          <w:sz w:val="24"/>
          <w:szCs w:val="24"/>
        </w:rPr>
        <w:t>储能模块</w:t>
      </w:r>
      <w:r w:rsidR="009F46D5">
        <w:rPr>
          <w:rFonts w:hint="eastAsia"/>
          <w:sz w:val="24"/>
          <w:szCs w:val="24"/>
        </w:rPr>
        <w:t>33</w:t>
      </w:r>
      <w:r w:rsidR="00560CB3">
        <w:rPr>
          <w:rFonts w:hint="eastAsia"/>
          <w:sz w:val="24"/>
          <w:szCs w:val="24"/>
        </w:rPr>
        <w:t>的正常供电时间大于</w:t>
      </w:r>
      <w:r w:rsidR="00560CB3">
        <w:rPr>
          <w:rFonts w:hint="eastAsia"/>
          <w:sz w:val="24"/>
          <w:szCs w:val="24"/>
        </w:rPr>
        <w:t>3</w:t>
      </w:r>
      <w:r w:rsidR="00560CB3">
        <w:rPr>
          <w:sz w:val="24"/>
          <w:szCs w:val="24"/>
        </w:rPr>
        <w:t>00ms</w:t>
      </w:r>
      <w:r w:rsidR="00560CB3">
        <w:rPr>
          <w:rFonts w:hint="eastAsia"/>
          <w:sz w:val="24"/>
          <w:szCs w:val="24"/>
        </w:rPr>
        <w:t>，</w:t>
      </w:r>
      <w:r w:rsidR="00B67D66">
        <w:rPr>
          <w:rFonts w:hint="eastAsia"/>
          <w:sz w:val="24"/>
          <w:szCs w:val="24"/>
        </w:rPr>
        <w:t>因此</w:t>
      </w:r>
      <w:r w:rsidR="00560CB3">
        <w:rPr>
          <w:rFonts w:hint="eastAsia"/>
          <w:sz w:val="24"/>
          <w:szCs w:val="24"/>
        </w:rPr>
        <w:t>在</w:t>
      </w:r>
      <w:r w:rsidR="009A7444">
        <w:rPr>
          <w:rFonts w:hint="eastAsia"/>
          <w:sz w:val="24"/>
          <w:szCs w:val="24"/>
        </w:rPr>
        <w:t>制动完成之前，电机正常运行</w:t>
      </w:r>
      <w:r w:rsidR="00D257A8">
        <w:rPr>
          <w:rFonts w:hint="eastAsia"/>
          <w:sz w:val="24"/>
          <w:szCs w:val="24"/>
        </w:rPr>
        <w:t>（</w:t>
      </w:r>
      <w:r w:rsidR="009F46D5">
        <w:rPr>
          <w:rFonts w:hint="eastAsia"/>
          <w:sz w:val="24"/>
          <w:szCs w:val="24"/>
        </w:rPr>
        <w:t>电机模块</w:t>
      </w:r>
      <w:r w:rsidR="009F46D5">
        <w:rPr>
          <w:rFonts w:hint="eastAsia"/>
          <w:sz w:val="24"/>
          <w:szCs w:val="24"/>
        </w:rPr>
        <w:t>32</w:t>
      </w:r>
      <w:r w:rsidR="009A7444">
        <w:rPr>
          <w:rFonts w:hint="eastAsia"/>
          <w:sz w:val="24"/>
          <w:szCs w:val="24"/>
        </w:rPr>
        <w:t>不会因为缺少动力电源而无法驱动和</w:t>
      </w:r>
      <w:r w:rsidR="00D257A8">
        <w:rPr>
          <w:rFonts w:hint="eastAsia"/>
          <w:sz w:val="24"/>
          <w:szCs w:val="24"/>
        </w:rPr>
        <w:t>控制电机），工作台在电机的控制下不会发生坠落的危险。</w:t>
      </w:r>
    </w:p>
    <w:p w14:paraId="4FC78313" w14:textId="1D8AE546" w:rsidR="00C46AEE" w:rsidRDefault="00D257A8" w:rsidP="00600179">
      <w:pPr>
        <w:spacing w:line="360" w:lineRule="auto"/>
        <w:ind w:firstLineChars="200" w:firstLine="480"/>
        <w:rPr>
          <w:sz w:val="24"/>
          <w:szCs w:val="24"/>
        </w:rPr>
      </w:pPr>
      <w:r>
        <w:rPr>
          <w:rFonts w:hint="eastAsia"/>
          <w:sz w:val="24"/>
          <w:szCs w:val="24"/>
        </w:rPr>
        <w:t>进一步地</w:t>
      </w:r>
      <w:r w:rsidR="00600179" w:rsidRPr="00600179">
        <w:rPr>
          <w:rFonts w:hint="eastAsia"/>
          <w:sz w:val="24"/>
          <w:szCs w:val="24"/>
        </w:rPr>
        <w:t>，第一预定时间大于</w:t>
      </w:r>
      <w:r w:rsidR="00600179" w:rsidRPr="00600179">
        <w:rPr>
          <w:rFonts w:hint="eastAsia"/>
          <w:sz w:val="24"/>
          <w:szCs w:val="24"/>
        </w:rPr>
        <w:t>1s</w:t>
      </w:r>
      <w:r w:rsidR="00600179" w:rsidRPr="00600179">
        <w:rPr>
          <w:rFonts w:hint="eastAsia"/>
          <w:sz w:val="24"/>
          <w:szCs w:val="24"/>
        </w:rPr>
        <w:t>。</w:t>
      </w:r>
    </w:p>
    <w:p w14:paraId="57B274E6" w14:textId="592FC7AC" w:rsidR="00813EE1" w:rsidRDefault="003620F7" w:rsidP="00600179">
      <w:pPr>
        <w:spacing w:line="360" w:lineRule="auto"/>
        <w:ind w:firstLineChars="200" w:firstLine="480"/>
        <w:rPr>
          <w:sz w:val="24"/>
          <w:szCs w:val="24"/>
        </w:rPr>
      </w:pPr>
      <w:r>
        <w:rPr>
          <w:rFonts w:hint="eastAsia"/>
          <w:sz w:val="24"/>
          <w:szCs w:val="24"/>
        </w:rPr>
        <w:t>现</w:t>
      </w:r>
      <w:r w:rsidR="004366CB">
        <w:rPr>
          <w:rFonts w:hint="eastAsia"/>
          <w:sz w:val="24"/>
          <w:szCs w:val="24"/>
        </w:rPr>
        <w:t>结合图</w:t>
      </w:r>
      <w:r w:rsidR="004366CB">
        <w:rPr>
          <w:rFonts w:hint="eastAsia"/>
          <w:sz w:val="24"/>
          <w:szCs w:val="24"/>
        </w:rPr>
        <w:t>2-</w:t>
      </w:r>
      <w:r w:rsidR="004366CB">
        <w:rPr>
          <w:rFonts w:hint="eastAsia"/>
          <w:sz w:val="24"/>
          <w:szCs w:val="24"/>
        </w:rPr>
        <w:t>图</w:t>
      </w:r>
      <w:r w:rsidR="0068776E">
        <w:rPr>
          <w:sz w:val="24"/>
          <w:szCs w:val="24"/>
        </w:rPr>
        <w:t>7</w:t>
      </w:r>
      <w:r w:rsidR="004366CB">
        <w:rPr>
          <w:rFonts w:hint="eastAsia"/>
          <w:sz w:val="24"/>
          <w:szCs w:val="24"/>
        </w:rPr>
        <w:t>对本申请实施例的驱动装置的控制过程予以说明。</w:t>
      </w:r>
    </w:p>
    <w:p w14:paraId="6AB28C27" w14:textId="5765A83E" w:rsidR="00813EE1" w:rsidRDefault="0068776E" w:rsidP="00600179">
      <w:pPr>
        <w:spacing w:line="360" w:lineRule="auto"/>
        <w:ind w:firstLineChars="200" w:firstLine="480"/>
        <w:rPr>
          <w:sz w:val="24"/>
          <w:szCs w:val="24"/>
        </w:rPr>
      </w:pPr>
      <w:r>
        <w:rPr>
          <w:rFonts w:hint="eastAsia"/>
          <w:sz w:val="24"/>
          <w:szCs w:val="24"/>
        </w:rPr>
        <w:t>如图</w:t>
      </w:r>
      <w:r>
        <w:rPr>
          <w:rFonts w:hint="eastAsia"/>
          <w:sz w:val="24"/>
          <w:szCs w:val="24"/>
        </w:rPr>
        <w:t>7</w:t>
      </w:r>
      <w:r>
        <w:rPr>
          <w:rFonts w:hint="eastAsia"/>
          <w:sz w:val="24"/>
          <w:szCs w:val="24"/>
        </w:rPr>
        <w:t>所示，</w:t>
      </w:r>
      <w:r w:rsidR="003620F7">
        <w:rPr>
          <w:rFonts w:hint="eastAsia"/>
          <w:sz w:val="24"/>
          <w:szCs w:val="24"/>
        </w:rPr>
        <w:t>本实施中的</w:t>
      </w:r>
      <w:r>
        <w:rPr>
          <w:rFonts w:hint="eastAsia"/>
          <w:sz w:val="24"/>
          <w:szCs w:val="24"/>
        </w:rPr>
        <w:t>动力电源</w:t>
      </w:r>
      <w:r w:rsidR="00187DFD">
        <w:rPr>
          <w:rFonts w:hint="eastAsia"/>
          <w:sz w:val="24"/>
          <w:szCs w:val="24"/>
        </w:rPr>
        <w:t>为</w:t>
      </w:r>
      <w:r w:rsidR="00187DFD">
        <w:rPr>
          <w:rFonts w:hint="eastAsia"/>
          <w:sz w:val="24"/>
          <w:szCs w:val="24"/>
        </w:rPr>
        <w:t>3</w:t>
      </w:r>
      <w:r w:rsidR="00187DFD">
        <w:rPr>
          <w:sz w:val="24"/>
          <w:szCs w:val="24"/>
        </w:rPr>
        <w:t>80V</w:t>
      </w:r>
      <w:r w:rsidR="00187DFD">
        <w:rPr>
          <w:rFonts w:hint="eastAsia"/>
          <w:sz w:val="24"/>
          <w:szCs w:val="24"/>
        </w:rPr>
        <w:t>电源</w:t>
      </w:r>
      <w:r w:rsidR="003620F7">
        <w:rPr>
          <w:rFonts w:hint="eastAsia"/>
          <w:sz w:val="24"/>
          <w:szCs w:val="24"/>
        </w:rPr>
        <w:t>。</w:t>
      </w:r>
      <w:r w:rsidR="00187DFD">
        <w:rPr>
          <w:rFonts w:hint="eastAsia"/>
          <w:sz w:val="24"/>
          <w:szCs w:val="24"/>
        </w:rPr>
        <w:t>当动力电源</w:t>
      </w:r>
      <w:r>
        <w:rPr>
          <w:rFonts w:hint="eastAsia"/>
          <w:sz w:val="24"/>
          <w:szCs w:val="24"/>
        </w:rPr>
        <w:t>正常供电时，</w:t>
      </w:r>
      <w:r w:rsidR="009F46D5">
        <w:rPr>
          <w:rFonts w:hint="eastAsia"/>
          <w:sz w:val="24"/>
          <w:szCs w:val="24"/>
        </w:rPr>
        <w:t>不间断电源</w:t>
      </w:r>
      <w:r w:rsidR="009F46D5">
        <w:rPr>
          <w:rFonts w:hint="eastAsia"/>
          <w:sz w:val="24"/>
          <w:szCs w:val="24"/>
        </w:rPr>
        <w:t>20</w:t>
      </w:r>
      <w:r w:rsidR="00D60908">
        <w:rPr>
          <w:rFonts w:hint="eastAsia"/>
          <w:sz w:val="24"/>
          <w:szCs w:val="24"/>
        </w:rPr>
        <w:t>将动力电源提供的</w:t>
      </w:r>
      <w:r w:rsidR="00187DFD">
        <w:rPr>
          <w:rFonts w:hint="eastAsia"/>
          <w:sz w:val="24"/>
          <w:szCs w:val="24"/>
        </w:rPr>
        <w:t>3</w:t>
      </w:r>
      <w:r w:rsidR="00187DFD">
        <w:rPr>
          <w:sz w:val="24"/>
          <w:szCs w:val="24"/>
        </w:rPr>
        <w:t>80V</w:t>
      </w:r>
      <w:r w:rsidR="00187DFD">
        <w:rPr>
          <w:rFonts w:hint="eastAsia"/>
          <w:sz w:val="24"/>
          <w:szCs w:val="24"/>
        </w:rPr>
        <w:t>电压</w:t>
      </w:r>
      <w:r w:rsidR="00D60908">
        <w:rPr>
          <w:rFonts w:hint="eastAsia"/>
          <w:sz w:val="24"/>
          <w:szCs w:val="24"/>
        </w:rPr>
        <w:t>直接输出给</w:t>
      </w:r>
      <w:r w:rsidR="00187DFD">
        <w:rPr>
          <w:rFonts w:hint="eastAsia"/>
          <w:sz w:val="24"/>
          <w:szCs w:val="24"/>
        </w:rPr>
        <w:t>变压</w:t>
      </w:r>
      <w:r w:rsidR="00D60908">
        <w:rPr>
          <w:rFonts w:hint="eastAsia"/>
          <w:sz w:val="24"/>
          <w:szCs w:val="24"/>
        </w:rPr>
        <w:t>模块</w:t>
      </w:r>
      <w:r w:rsidR="00187DFD">
        <w:rPr>
          <w:rFonts w:hint="eastAsia"/>
          <w:sz w:val="24"/>
          <w:szCs w:val="24"/>
        </w:rPr>
        <w:t>，变压模块对</w:t>
      </w:r>
      <w:r w:rsidR="00187DFD">
        <w:rPr>
          <w:rFonts w:hint="eastAsia"/>
          <w:sz w:val="24"/>
          <w:szCs w:val="24"/>
        </w:rPr>
        <w:t>3</w:t>
      </w:r>
      <w:r w:rsidR="00187DFD">
        <w:rPr>
          <w:sz w:val="24"/>
          <w:szCs w:val="24"/>
        </w:rPr>
        <w:t>80V</w:t>
      </w:r>
      <w:r w:rsidR="00187DFD">
        <w:rPr>
          <w:rFonts w:hint="eastAsia"/>
          <w:sz w:val="24"/>
          <w:szCs w:val="24"/>
        </w:rPr>
        <w:t>电压进行处理</w:t>
      </w:r>
      <w:r w:rsidR="00EB351E">
        <w:rPr>
          <w:rFonts w:hint="eastAsia"/>
          <w:sz w:val="24"/>
          <w:szCs w:val="24"/>
        </w:rPr>
        <w:t>得到</w:t>
      </w:r>
      <w:r w:rsidR="00EB351E">
        <w:rPr>
          <w:rFonts w:hint="eastAsia"/>
          <w:sz w:val="24"/>
          <w:szCs w:val="24"/>
        </w:rPr>
        <w:t>6</w:t>
      </w:r>
      <w:r w:rsidR="00EB351E">
        <w:rPr>
          <w:sz w:val="24"/>
          <w:szCs w:val="24"/>
        </w:rPr>
        <w:t>00V</w:t>
      </w:r>
      <w:r w:rsidR="00EB351E">
        <w:rPr>
          <w:rFonts w:hint="eastAsia"/>
          <w:sz w:val="24"/>
          <w:szCs w:val="24"/>
        </w:rPr>
        <w:t>电压和</w:t>
      </w:r>
      <w:r w:rsidR="00EB351E">
        <w:rPr>
          <w:rFonts w:hint="eastAsia"/>
          <w:sz w:val="24"/>
          <w:szCs w:val="24"/>
        </w:rPr>
        <w:t>2</w:t>
      </w:r>
      <w:r w:rsidR="00EB351E">
        <w:rPr>
          <w:sz w:val="24"/>
          <w:szCs w:val="24"/>
        </w:rPr>
        <w:t>4V</w:t>
      </w:r>
      <w:r w:rsidR="00EB351E">
        <w:rPr>
          <w:rFonts w:hint="eastAsia"/>
          <w:sz w:val="24"/>
          <w:szCs w:val="24"/>
        </w:rPr>
        <w:t>电压</w:t>
      </w:r>
      <w:r w:rsidR="003620F7">
        <w:rPr>
          <w:rFonts w:hint="eastAsia"/>
          <w:sz w:val="24"/>
          <w:szCs w:val="24"/>
        </w:rPr>
        <w:t>，并</w:t>
      </w:r>
      <w:r w:rsidR="003C1F22">
        <w:rPr>
          <w:rFonts w:hint="eastAsia"/>
          <w:sz w:val="24"/>
          <w:szCs w:val="24"/>
        </w:rPr>
        <w:t>将其</w:t>
      </w:r>
      <w:r w:rsidR="00EB351E">
        <w:rPr>
          <w:rFonts w:hint="eastAsia"/>
          <w:sz w:val="24"/>
          <w:szCs w:val="24"/>
        </w:rPr>
        <w:t>输出给</w:t>
      </w:r>
      <w:r w:rsidR="009F46D5">
        <w:rPr>
          <w:rFonts w:hint="eastAsia"/>
          <w:sz w:val="24"/>
          <w:szCs w:val="24"/>
        </w:rPr>
        <w:t>电机模块</w:t>
      </w:r>
      <w:r w:rsidR="009F46D5">
        <w:rPr>
          <w:rFonts w:hint="eastAsia"/>
          <w:sz w:val="24"/>
          <w:szCs w:val="24"/>
        </w:rPr>
        <w:t>32</w:t>
      </w:r>
      <w:r w:rsidR="00355C99">
        <w:rPr>
          <w:rFonts w:hint="eastAsia"/>
          <w:sz w:val="24"/>
          <w:szCs w:val="24"/>
        </w:rPr>
        <w:t>，</w:t>
      </w:r>
      <w:r w:rsidR="00EB351E">
        <w:rPr>
          <w:rFonts w:hint="eastAsia"/>
          <w:sz w:val="24"/>
          <w:szCs w:val="24"/>
        </w:rPr>
        <w:t>其中</w:t>
      </w:r>
      <w:r w:rsidR="00355C99">
        <w:rPr>
          <w:rFonts w:hint="eastAsia"/>
          <w:sz w:val="24"/>
          <w:szCs w:val="24"/>
        </w:rPr>
        <w:t>6</w:t>
      </w:r>
      <w:r w:rsidR="00355C99">
        <w:rPr>
          <w:sz w:val="24"/>
          <w:szCs w:val="24"/>
        </w:rPr>
        <w:t>00</w:t>
      </w:r>
      <w:r w:rsidR="00EB351E">
        <w:rPr>
          <w:sz w:val="24"/>
          <w:szCs w:val="24"/>
        </w:rPr>
        <w:t>V</w:t>
      </w:r>
      <w:r w:rsidR="00355C99">
        <w:rPr>
          <w:rFonts w:hint="eastAsia"/>
          <w:sz w:val="24"/>
          <w:szCs w:val="24"/>
        </w:rPr>
        <w:t>电压</w:t>
      </w:r>
      <w:r w:rsidR="00EB351E">
        <w:rPr>
          <w:rFonts w:hint="eastAsia"/>
          <w:sz w:val="24"/>
          <w:szCs w:val="24"/>
        </w:rPr>
        <w:t>作为</w:t>
      </w:r>
      <w:r w:rsidR="00355C99">
        <w:rPr>
          <w:rFonts w:hint="eastAsia"/>
          <w:sz w:val="24"/>
          <w:szCs w:val="24"/>
        </w:rPr>
        <w:t>电机的动力</w:t>
      </w:r>
      <w:r w:rsidR="007B6824">
        <w:rPr>
          <w:rFonts w:hint="eastAsia"/>
          <w:sz w:val="24"/>
          <w:szCs w:val="24"/>
        </w:rPr>
        <w:t>电压</w:t>
      </w:r>
      <w:r w:rsidR="00355C99">
        <w:rPr>
          <w:rFonts w:hint="eastAsia"/>
          <w:sz w:val="24"/>
          <w:szCs w:val="24"/>
        </w:rPr>
        <w:t>，</w:t>
      </w:r>
      <w:r w:rsidR="00EB351E">
        <w:rPr>
          <w:rFonts w:hint="eastAsia"/>
          <w:sz w:val="24"/>
          <w:szCs w:val="24"/>
        </w:rPr>
        <w:t>2</w:t>
      </w:r>
      <w:r w:rsidR="00EB351E">
        <w:rPr>
          <w:sz w:val="24"/>
          <w:szCs w:val="24"/>
        </w:rPr>
        <w:t>4V</w:t>
      </w:r>
      <w:r w:rsidR="00EB351E">
        <w:rPr>
          <w:rFonts w:hint="eastAsia"/>
          <w:sz w:val="24"/>
          <w:szCs w:val="24"/>
        </w:rPr>
        <w:t>电压</w:t>
      </w:r>
      <w:r w:rsidR="003A1566">
        <w:rPr>
          <w:rFonts w:hint="eastAsia"/>
          <w:sz w:val="24"/>
          <w:szCs w:val="24"/>
        </w:rPr>
        <w:t>用</w:t>
      </w:r>
      <w:r w:rsidR="003C1F22">
        <w:rPr>
          <w:rFonts w:hint="eastAsia"/>
          <w:sz w:val="24"/>
          <w:szCs w:val="24"/>
        </w:rPr>
        <w:t>作为电机的控制</w:t>
      </w:r>
      <w:r w:rsidR="007B6824">
        <w:rPr>
          <w:rFonts w:hint="eastAsia"/>
          <w:sz w:val="24"/>
          <w:szCs w:val="24"/>
        </w:rPr>
        <w:t>电压</w:t>
      </w:r>
      <w:r w:rsidR="003C1F22">
        <w:rPr>
          <w:rFonts w:hint="eastAsia"/>
          <w:sz w:val="24"/>
          <w:szCs w:val="24"/>
        </w:rPr>
        <w:t>，</w:t>
      </w:r>
      <w:r w:rsidR="007B6824">
        <w:rPr>
          <w:rFonts w:hint="eastAsia"/>
          <w:sz w:val="24"/>
          <w:szCs w:val="24"/>
        </w:rPr>
        <w:t>该控制电压</w:t>
      </w:r>
      <w:r w:rsidR="003C1F22">
        <w:rPr>
          <w:rFonts w:hint="eastAsia"/>
          <w:sz w:val="24"/>
          <w:szCs w:val="24"/>
        </w:rPr>
        <w:t>用</w:t>
      </w:r>
      <w:r w:rsidR="003A1566">
        <w:rPr>
          <w:rFonts w:hint="eastAsia"/>
          <w:sz w:val="24"/>
          <w:szCs w:val="24"/>
        </w:rPr>
        <w:t>于控制电机的启停、</w:t>
      </w:r>
      <w:r w:rsidR="00DA4446">
        <w:rPr>
          <w:rFonts w:hint="eastAsia"/>
          <w:sz w:val="24"/>
          <w:szCs w:val="24"/>
        </w:rPr>
        <w:t>变速</w:t>
      </w:r>
      <w:r w:rsidR="003A1566">
        <w:rPr>
          <w:rFonts w:hint="eastAsia"/>
          <w:sz w:val="24"/>
          <w:szCs w:val="24"/>
        </w:rPr>
        <w:t>、控制等。此时，动力电源正常供电，</w:t>
      </w:r>
      <w:r w:rsidR="009F46D5">
        <w:rPr>
          <w:rFonts w:hint="eastAsia"/>
          <w:sz w:val="24"/>
          <w:szCs w:val="24"/>
        </w:rPr>
        <w:t>储能模块</w:t>
      </w:r>
      <w:r w:rsidR="009F46D5">
        <w:rPr>
          <w:rFonts w:hint="eastAsia"/>
          <w:sz w:val="24"/>
          <w:szCs w:val="24"/>
        </w:rPr>
        <w:t>33</w:t>
      </w:r>
      <w:r w:rsidR="009B5F9F">
        <w:rPr>
          <w:rFonts w:hint="eastAsia"/>
          <w:sz w:val="24"/>
          <w:szCs w:val="24"/>
        </w:rPr>
        <w:t>不用向</w:t>
      </w:r>
      <w:r w:rsidR="009F46D5">
        <w:rPr>
          <w:rFonts w:hint="eastAsia"/>
          <w:sz w:val="24"/>
          <w:szCs w:val="24"/>
        </w:rPr>
        <w:t>驱动单元</w:t>
      </w:r>
      <w:r w:rsidR="009F46D5">
        <w:rPr>
          <w:rFonts w:hint="eastAsia"/>
          <w:sz w:val="24"/>
          <w:szCs w:val="24"/>
        </w:rPr>
        <w:t>30</w:t>
      </w:r>
      <w:r w:rsidR="009B5F9F">
        <w:rPr>
          <w:rFonts w:hint="eastAsia"/>
          <w:sz w:val="24"/>
          <w:szCs w:val="24"/>
        </w:rPr>
        <w:t>提供能量。</w:t>
      </w:r>
      <w:r w:rsidR="00E72C2C">
        <w:rPr>
          <w:rFonts w:hint="eastAsia"/>
          <w:sz w:val="24"/>
          <w:szCs w:val="24"/>
        </w:rPr>
        <w:t>当</w:t>
      </w:r>
      <w:r w:rsidR="0032273A">
        <w:rPr>
          <w:rFonts w:hint="eastAsia"/>
          <w:sz w:val="24"/>
          <w:szCs w:val="24"/>
        </w:rPr>
        <w:t>电源</w:t>
      </w:r>
      <w:r w:rsidR="009B5F9F">
        <w:rPr>
          <w:rFonts w:hint="eastAsia"/>
          <w:sz w:val="24"/>
          <w:szCs w:val="24"/>
        </w:rPr>
        <w:t>模块正常供电</w:t>
      </w:r>
      <w:r w:rsidR="00E72C2C">
        <w:rPr>
          <w:rFonts w:hint="eastAsia"/>
          <w:sz w:val="24"/>
          <w:szCs w:val="24"/>
        </w:rPr>
        <w:t>时</w:t>
      </w:r>
      <w:r w:rsidR="0032273A">
        <w:rPr>
          <w:rFonts w:hint="eastAsia"/>
          <w:sz w:val="24"/>
          <w:szCs w:val="24"/>
        </w:rPr>
        <w:t>，</w:t>
      </w:r>
      <w:r w:rsidR="009F46D5">
        <w:rPr>
          <w:rFonts w:hint="eastAsia"/>
          <w:sz w:val="24"/>
          <w:szCs w:val="24"/>
        </w:rPr>
        <w:t>电机模块</w:t>
      </w:r>
      <w:r w:rsidR="009F46D5">
        <w:rPr>
          <w:rFonts w:hint="eastAsia"/>
          <w:sz w:val="24"/>
          <w:szCs w:val="24"/>
        </w:rPr>
        <w:t>32</w:t>
      </w:r>
      <w:r w:rsidR="0032273A">
        <w:rPr>
          <w:rFonts w:hint="eastAsia"/>
          <w:sz w:val="24"/>
          <w:szCs w:val="24"/>
        </w:rPr>
        <w:t>未报警，则</w:t>
      </w:r>
      <w:r w:rsidR="002454F1">
        <w:rPr>
          <w:rFonts w:hint="eastAsia"/>
          <w:sz w:val="24"/>
          <w:szCs w:val="24"/>
        </w:rPr>
        <w:t>抱闸端子</w:t>
      </w:r>
      <w:r w:rsidR="000630A8">
        <w:rPr>
          <w:rFonts w:hint="eastAsia"/>
          <w:sz w:val="24"/>
          <w:szCs w:val="24"/>
        </w:rPr>
        <w:t>接口</w:t>
      </w:r>
      <w:r w:rsidR="002454F1">
        <w:rPr>
          <w:rFonts w:hint="eastAsia"/>
          <w:sz w:val="24"/>
          <w:szCs w:val="24"/>
        </w:rPr>
        <w:t>B</w:t>
      </w:r>
      <w:r w:rsidR="002454F1">
        <w:rPr>
          <w:sz w:val="24"/>
          <w:szCs w:val="24"/>
        </w:rPr>
        <w:t>R+</w:t>
      </w:r>
      <w:r w:rsidR="002454F1">
        <w:rPr>
          <w:rFonts w:hint="eastAsia"/>
          <w:sz w:val="24"/>
          <w:szCs w:val="24"/>
        </w:rPr>
        <w:t>和</w:t>
      </w:r>
      <w:r w:rsidR="002454F1">
        <w:rPr>
          <w:rFonts w:hint="eastAsia"/>
          <w:sz w:val="24"/>
          <w:szCs w:val="24"/>
        </w:rPr>
        <w:t>B</w:t>
      </w:r>
      <w:r w:rsidR="002454F1">
        <w:rPr>
          <w:sz w:val="24"/>
          <w:szCs w:val="24"/>
        </w:rPr>
        <w:t>R-</w:t>
      </w:r>
      <w:r w:rsidR="002454F1">
        <w:rPr>
          <w:rFonts w:hint="eastAsia"/>
          <w:sz w:val="24"/>
          <w:szCs w:val="24"/>
        </w:rPr>
        <w:t>正常输出</w:t>
      </w:r>
      <w:r w:rsidR="00394A99">
        <w:rPr>
          <w:rFonts w:hint="eastAsia"/>
          <w:sz w:val="24"/>
          <w:szCs w:val="24"/>
        </w:rPr>
        <w:t>，</w:t>
      </w:r>
      <w:r w:rsidR="009F46D5">
        <w:rPr>
          <w:rFonts w:hint="eastAsia"/>
          <w:sz w:val="24"/>
          <w:szCs w:val="24"/>
        </w:rPr>
        <w:t>继电器接通</w:t>
      </w:r>
      <w:r w:rsidR="009F46D5">
        <w:rPr>
          <w:rFonts w:hint="eastAsia"/>
          <w:sz w:val="24"/>
          <w:szCs w:val="24"/>
        </w:rPr>
        <w:t>714</w:t>
      </w:r>
      <w:r w:rsidR="00394A99">
        <w:rPr>
          <w:rFonts w:hint="eastAsia"/>
          <w:sz w:val="24"/>
          <w:szCs w:val="24"/>
        </w:rPr>
        <w:t>，</w:t>
      </w:r>
      <w:r w:rsidR="009F46D5">
        <w:rPr>
          <w:rFonts w:hint="eastAsia"/>
          <w:sz w:val="24"/>
          <w:szCs w:val="24"/>
        </w:rPr>
        <w:t>电磁阀接通</w:t>
      </w:r>
      <w:r w:rsidR="009F46D5">
        <w:rPr>
          <w:rFonts w:hint="eastAsia"/>
          <w:sz w:val="24"/>
          <w:szCs w:val="24"/>
        </w:rPr>
        <w:t>715</w:t>
      </w:r>
      <w:r w:rsidR="002454F1">
        <w:rPr>
          <w:rFonts w:hint="eastAsia"/>
          <w:sz w:val="24"/>
          <w:szCs w:val="24"/>
        </w:rPr>
        <w:t>，</w:t>
      </w:r>
      <w:r w:rsidR="00394A99">
        <w:rPr>
          <w:rFonts w:hint="eastAsia"/>
          <w:sz w:val="24"/>
          <w:szCs w:val="24"/>
        </w:rPr>
        <w:t>制动器打开</w:t>
      </w:r>
      <w:r w:rsidR="00E72C2C">
        <w:rPr>
          <w:rFonts w:hint="eastAsia"/>
          <w:sz w:val="24"/>
          <w:szCs w:val="24"/>
        </w:rPr>
        <w:t>，电机正常运行</w:t>
      </w:r>
      <w:r w:rsidR="00AC6BE5">
        <w:rPr>
          <w:rFonts w:hint="eastAsia"/>
          <w:sz w:val="24"/>
          <w:szCs w:val="24"/>
        </w:rPr>
        <w:t>。</w:t>
      </w:r>
    </w:p>
    <w:p w14:paraId="0B74E6A5" w14:textId="679FC4F5" w:rsidR="00AC6BE5" w:rsidRDefault="00AC6BE5" w:rsidP="00600179">
      <w:pPr>
        <w:spacing w:line="360" w:lineRule="auto"/>
        <w:ind w:firstLineChars="200" w:firstLine="480"/>
        <w:rPr>
          <w:sz w:val="24"/>
          <w:szCs w:val="24"/>
        </w:rPr>
      </w:pPr>
      <w:r>
        <w:rPr>
          <w:rFonts w:hint="eastAsia"/>
          <w:sz w:val="24"/>
          <w:szCs w:val="24"/>
        </w:rPr>
        <w:t>如图</w:t>
      </w:r>
      <w:r>
        <w:rPr>
          <w:rFonts w:hint="eastAsia"/>
          <w:sz w:val="24"/>
          <w:szCs w:val="24"/>
        </w:rPr>
        <w:t>2</w:t>
      </w:r>
      <w:r>
        <w:rPr>
          <w:rFonts w:hint="eastAsia"/>
          <w:sz w:val="24"/>
          <w:szCs w:val="24"/>
        </w:rPr>
        <w:t>所示，当动力电源发生故障无法正常供电时，</w:t>
      </w:r>
      <w:r w:rsidR="009F46D5">
        <w:rPr>
          <w:rFonts w:hint="eastAsia"/>
          <w:sz w:val="24"/>
          <w:szCs w:val="24"/>
        </w:rPr>
        <w:t>不间断电源</w:t>
      </w:r>
      <w:r w:rsidR="009F46D5">
        <w:rPr>
          <w:rFonts w:hint="eastAsia"/>
          <w:sz w:val="24"/>
          <w:szCs w:val="24"/>
        </w:rPr>
        <w:t>20</w:t>
      </w:r>
      <w:r w:rsidR="00607051">
        <w:rPr>
          <w:rFonts w:hint="eastAsia"/>
          <w:sz w:val="24"/>
          <w:szCs w:val="24"/>
        </w:rPr>
        <w:t>开始向变压模块输出</w:t>
      </w:r>
      <w:r w:rsidR="00607051">
        <w:rPr>
          <w:rFonts w:hint="eastAsia"/>
          <w:sz w:val="24"/>
          <w:szCs w:val="24"/>
        </w:rPr>
        <w:t>2</w:t>
      </w:r>
      <w:r w:rsidR="00607051">
        <w:rPr>
          <w:sz w:val="24"/>
          <w:szCs w:val="24"/>
        </w:rPr>
        <w:t>4V</w:t>
      </w:r>
      <w:r w:rsidR="00607051">
        <w:rPr>
          <w:rFonts w:hint="eastAsia"/>
          <w:sz w:val="24"/>
          <w:szCs w:val="24"/>
        </w:rPr>
        <w:t>电压，</w:t>
      </w:r>
      <w:r w:rsidR="009F46D5">
        <w:rPr>
          <w:rFonts w:hint="eastAsia"/>
          <w:sz w:val="24"/>
          <w:szCs w:val="24"/>
        </w:rPr>
        <w:t>储能模块</w:t>
      </w:r>
      <w:r w:rsidR="009F46D5">
        <w:rPr>
          <w:rFonts w:hint="eastAsia"/>
          <w:sz w:val="24"/>
          <w:szCs w:val="24"/>
        </w:rPr>
        <w:t>33</w:t>
      </w:r>
      <w:r w:rsidR="00936256">
        <w:rPr>
          <w:rFonts w:hint="eastAsia"/>
          <w:sz w:val="24"/>
          <w:szCs w:val="24"/>
        </w:rPr>
        <w:t>向</w:t>
      </w:r>
      <w:r w:rsidR="009F46D5">
        <w:rPr>
          <w:rFonts w:hint="eastAsia"/>
          <w:sz w:val="24"/>
          <w:szCs w:val="24"/>
        </w:rPr>
        <w:t>电机模块</w:t>
      </w:r>
      <w:r w:rsidR="009F46D5">
        <w:rPr>
          <w:rFonts w:hint="eastAsia"/>
          <w:sz w:val="24"/>
          <w:szCs w:val="24"/>
        </w:rPr>
        <w:t>32</w:t>
      </w:r>
      <w:r w:rsidR="00936256">
        <w:rPr>
          <w:rFonts w:hint="eastAsia"/>
          <w:sz w:val="24"/>
          <w:szCs w:val="24"/>
        </w:rPr>
        <w:t>输出</w:t>
      </w:r>
      <w:r w:rsidR="00936256">
        <w:rPr>
          <w:rFonts w:hint="eastAsia"/>
          <w:sz w:val="24"/>
          <w:szCs w:val="24"/>
        </w:rPr>
        <w:t>6</w:t>
      </w:r>
      <w:r w:rsidR="00936256">
        <w:rPr>
          <w:sz w:val="24"/>
          <w:szCs w:val="24"/>
        </w:rPr>
        <w:t>00V</w:t>
      </w:r>
      <w:r w:rsidR="00936256">
        <w:rPr>
          <w:rFonts w:hint="eastAsia"/>
          <w:sz w:val="24"/>
          <w:szCs w:val="24"/>
        </w:rPr>
        <w:t>电压，</w:t>
      </w:r>
      <w:r w:rsidR="009F46D5">
        <w:rPr>
          <w:rFonts w:hint="eastAsia"/>
          <w:sz w:val="24"/>
          <w:szCs w:val="24"/>
        </w:rPr>
        <w:t>电机模块</w:t>
      </w:r>
      <w:r w:rsidR="009F46D5">
        <w:rPr>
          <w:rFonts w:hint="eastAsia"/>
          <w:sz w:val="24"/>
          <w:szCs w:val="24"/>
        </w:rPr>
        <w:t>32</w:t>
      </w:r>
      <w:r w:rsidR="00936256">
        <w:rPr>
          <w:rFonts w:hint="eastAsia"/>
          <w:sz w:val="24"/>
          <w:szCs w:val="24"/>
        </w:rPr>
        <w:t>在</w:t>
      </w:r>
      <w:r w:rsidR="00936256">
        <w:rPr>
          <w:rFonts w:hint="eastAsia"/>
          <w:sz w:val="24"/>
          <w:szCs w:val="24"/>
        </w:rPr>
        <w:t>2</w:t>
      </w:r>
      <w:r w:rsidR="00936256">
        <w:rPr>
          <w:sz w:val="24"/>
          <w:szCs w:val="24"/>
        </w:rPr>
        <w:t>4V</w:t>
      </w:r>
      <w:r w:rsidR="00936256">
        <w:rPr>
          <w:rFonts w:hint="eastAsia"/>
          <w:sz w:val="24"/>
          <w:szCs w:val="24"/>
        </w:rPr>
        <w:t>控制电</w:t>
      </w:r>
      <w:r w:rsidR="00936256">
        <w:rPr>
          <w:rFonts w:hint="eastAsia"/>
          <w:sz w:val="24"/>
          <w:szCs w:val="24"/>
        </w:rPr>
        <w:lastRenderedPageBreak/>
        <w:t>压和</w:t>
      </w:r>
      <w:r w:rsidR="00936256">
        <w:rPr>
          <w:rFonts w:hint="eastAsia"/>
          <w:sz w:val="24"/>
          <w:szCs w:val="24"/>
        </w:rPr>
        <w:t>6</w:t>
      </w:r>
      <w:r w:rsidR="00936256">
        <w:rPr>
          <w:sz w:val="24"/>
          <w:szCs w:val="24"/>
        </w:rPr>
        <w:t>00V</w:t>
      </w:r>
      <w:r w:rsidR="00936256">
        <w:rPr>
          <w:rFonts w:hint="eastAsia"/>
          <w:sz w:val="24"/>
          <w:szCs w:val="24"/>
        </w:rPr>
        <w:t>动力电压的作用下，能够正常控制</w:t>
      </w:r>
      <w:r w:rsidR="00DA4446">
        <w:rPr>
          <w:rFonts w:hint="eastAsia"/>
          <w:sz w:val="24"/>
          <w:szCs w:val="24"/>
        </w:rPr>
        <w:t>和驱动电机。</w:t>
      </w:r>
      <w:r w:rsidR="0044705A">
        <w:rPr>
          <w:rFonts w:hint="eastAsia"/>
          <w:sz w:val="24"/>
          <w:szCs w:val="24"/>
        </w:rPr>
        <w:t>当</w:t>
      </w:r>
      <w:r w:rsidR="00DA4446">
        <w:rPr>
          <w:rFonts w:hint="eastAsia"/>
          <w:sz w:val="24"/>
          <w:szCs w:val="24"/>
        </w:rPr>
        <w:t>动力电源发生故障无法正常供电时，电压模块报警，</w:t>
      </w:r>
      <w:r w:rsidR="00DA4446" w:rsidRPr="00DA4446">
        <w:rPr>
          <w:rFonts w:hint="eastAsia"/>
          <w:sz w:val="24"/>
          <w:szCs w:val="24"/>
        </w:rPr>
        <w:t>抱闸端子</w:t>
      </w:r>
      <w:r w:rsidR="000630A8">
        <w:rPr>
          <w:rFonts w:hint="eastAsia"/>
          <w:sz w:val="24"/>
          <w:szCs w:val="24"/>
        </w:rPr>
        <w:t>接口</w:t>
      </w:r>
      <w:r w:rsidR="00DA4446" w:rsidRPr="00DA4446">
        <w:rPr>
          <w:rFonts w:hint="eastAsia"/>
          <w:sz w:val="24"/>
          <w:szCs w:val="24"/>
        </w:rPr>
        <w:t>BR+</w:t>
      </w:r>
      <w:r w:rsidR="00DA4446" w:rsidRPr="00DA4446">
        <w:rPr>
          <w:rFonts w:hint="eastAsia"/>
          <w:sz w:val="24"/>
          <w:szCs w:val="24"/>
        </w:rPr>
        <w:t>和</w:t>
      </w:r>
      <w:r w:rsidR="00DA4446" w:rsidRPr="00DA4446">
        <w:rPr>
          <w:rFonts w:hint="eastAsia"/>
          <w:sz w:val="24"/>
          <w:szCs w:val="24"/>
        </w:rPr>
        <w:t>BR-</w:t>
      </w:r>
      <w:r w:rsidR="00DA4446">
        <w:rPr>
          <w:rFonts w:hint="eastAsia"/>
          <w:sz w:val="24"/>
          <w:szCs w:val="24"/>
        </w:rPr>
        <w:t>无</w:t>
      </w:r>
      <w:r w:rsidR="00DA4446" w:rsidRPr="00DA4446">
        <w:rPr>
          <w:rFonts w:hint="eastAsia"/>
          <w:sz w:val="24"/>
          <w:szCs w:val="24"/>
        </w:rPr>
        <w:t>输出</w:t>
      </w:r>
      <w:r w:rsidR="00DA4446">
        <w:rPr>
          <w:rFonts w:hint="eastAsia"/>
          <w:sz w:val="24"/>
          <w:szCs w:val="24"/>
        </w:rPr>
        <w:t>，则</w:t>
      </w:r>
      <w:r w:rsidR="009F46D5">
        <w:rPr>
          <w:rFonts w:hint="eastAsia"/>
          <w:sz w:val="24"/>
          <w:szCs w:val="24"/>
        </w:rPr>
        <w:t>继电器断开</w:t>
      </w:r>
      <w:r w:rsidR="009F46D5">
        <w:rPr>
          <w:rFonts w:hint="eastAsia"/>
          <w:sz w:val="24"/>
          <w:szCs w:val="24"/>
        </w:rPr>
        <w:t>704</w:t>
      </w:r>
      <w:r w:rsidR="00A80461">
        <w:rPr>
          <w:rFonts w:hint="eastAsia"/>
          <w:sz w:val="24"/>
          <w:szCs w:val="24"/>
        </w:rPr>
        <w:t>，电磁阀断电，制动器对电机进行制动，如图</w:t>
      </w:r>
      <w:r w:rsidR="00A80461">
        <w:rPr>
          <w:rFonts w:hint="eastAsia"/>
          <w:sz w:val="24"/>
          <w:szCs w:val="24"/>
        </w:rPr>
        <w:t>3</w:t>
      </w:r>
      <w:r w:rsidR="00A80461">
        <w:rPr>
          <w:rFonts w:hint="eastAsia"/>
          <w:sz w:val="24"/>
          <w:szCs w:val="24"/>
        </w:rPr>
        <w:t>所示。</w:t>
      </w:r>
    </w:p>
    <w:p w14:paraId="6258F4B7" w14:textId="7753C943" w:rsidR="00362BA3" w:rsidRDefault="0044705A" w:rsidP="00600179">
      <w:pPr>
        <w:spacing w:line="360" w:lineRule="auto"/>
        <w:ind w:firstLineChars="200" w:firstLine="480"/>
        <w:rPr>
          <w:sz w:val="24"/>
          <w:szCs w:val="24"/>
        </w:rPr>
      </w:pPr>
      <w:r>
        <w:rPr>
          <w:rFonts w:hint="eastAsia"/>
          <w:sz w:val="24"/>
          <w:szCs w:val="24"/>
        </w:rPr>
        <w:t>具体地，</w:t>
      </w:r>
      <w:r w:rsidR="00362BA3">
        <w:rPr>
          <w:rFonts w:hint="eastAsia"/>
          <w:sz w:val="24"/>
          <w:szCs w:val="24"/>
        </w:rPr>
        <w:t>如图</w:t>
      </w:r>
      <w:r w:rsidR="00362BA3">
        <w:rPr>
          <w:rFonts w:hint="eastAsia"/>
          <w:sz w:val="24"/>
          <w:szCs w:val="24"/>
        </w:rPr>
        <w:t>5</w:t>
      </w:r>
      <w:r w:rsidR="00362BA3">
        <w:rPr>
          <w:rFonts w:hint="eastAsia"/>
          <w:sz w:val="24"/>
          <w:szCs w:val="24"/>
        </w:rPr>
        <w:t>所示，</w:t>
      </w:r>
      <w:r w:rsidR="00992C27">
        <w:rPr>
          <w:rFonts w:hint="eastAsia"/>
          <w:sz w:val="24"/>
          <w:szCs w:val="24"/>
        </w:rPr>
        <w:t>当动力电源在</w:t>
      </w:r>
      <w:r w:rsidR="00992C27">
        <w:rPr>
          <w:rFonts w:hint="eastAsia"/>
          <w:sz w:val="24"/>
          <w:szCs w:val="24"/>
        </w:rPr>
        <w:t>t</w:t>
      </w:r>
      <w:r w:rsidR="00992C27">
        <w:rPr>
          <w:sz w:val="24"/>
          <w:szCs w:val="24"/>
        </w:rPr>
        <w:t>1</w:t>
      </w:r>
      <w:r w:rsidR="00E72C2C">
        <w:rPr>
          <w:rFonts w:hint="eastAsia"/>
          <w:sz w:val="24"/>
          <w:szCs w:val="24"/>
        </w:rPr>
        <w:t>时刻</w:t>
      </w:r>
      <w:r w:rsidR="00992C27">
        <w:rPr>
          <w:rFonts w:hint="eastAsia"/>
          <w:sz w:val="24"/>
          <w:szCs w:val="24"/>
        </w:rPr>
        <w:t>发生故障而无法正常供电时</w:t>
      </w:r>
      <w:r w:rsidR="00D97C21">
        <w:rPr>
          <w:rFonts w:hint="eastAsia"/>
          <w:sz w:val="24"/>
          <w:szCs w:val="24"/>
        </w:rPr>
        <w:t>，制动器在</w:t>
      </w:r>
      <w:r w:rsidR="00D97C21">
        <w:rPr>
          <w:rFonts w:hint="eastAsia"/>
          <w:sz w:val="24"/>
          <w:szCs w:val="24"/>
        </w:rPr>
        <w:t>t</w:t>
      </w:r>
      <w:r w:rsidR="00D97C21">
        <w:rPr>
          <w:sz w:val="24"/>
          <w:szCs w:val="24"/>
        </w:rPr>
        <w:t>2</w:t>
      </w:r>
      <w:r w:rsidR="00E72C2C">
        <w:rPr>
          <w:rFonts w:hint="eastAsia"/>
          <w:sz w:val="24"/>
          <w:szCs w:val="24"/>
        </w:rPr>
        <w:t>时刻</w:t>
      </w:r>
      <w:r w:rsidR="00D97C21">
        <w:rPr>
          <w:rFonts w:hint="eastAsia"/>
          <w:sz w:val="24"/>
          <w:szCs w:val="24"/>
        </w:rPr>
        <w:t>开始对电机进行制动，</w:t>
      </w:r>
      <w:r w:rsidR="00E72C2C">
        <w:rPr>
          <w:rFonts w:hint="eastAsia"/>
          <w:sz w:val="24"/>
          <w:szCs w:val="24"/>
        </w:rPr>
        <w:t>制动器</w:t>
      </w:r>
      <w:r w:rsidR="004E0CC7">
        <w:rPr>
          <w:rFonts w:hint="eastAsia"/>
          <w:sz w:val="24"/>
          <w:szCs w:val="24"/>
        </w:rPr>
        <w:t>在</w:t>
      </w:r>
      <w:r w:rsidR="00D97C21">
        <w:rPr>
          <w:rFonts w:hint="eastAsia"/>
          <w:sz w:val="24"/>
          <w:szCs w:val="24"/>
        </w:rPr>
        <w:t>t</w:t>
      </w:r>
      <w:r w:rsidR="00D97C21">
        <w:rPr>
          <w:sz w:val="24"/>
          <w:szCs w:val="24"/>
        </w:rPr>
        <w:t>3</w:t>
      </w:r>
      <w:r w:rsidR="00D97C21">
        <w:rPr>
          <w:rFonts w:hint="eastAsia"/>
          <w:sz w:val="24"/>
          <w:szCs w:val="24"/>
        </w:rPr>
        <w:t>时完成</w:t>
      </w:r>
      <w:r w:rsidR="002B0EC7">
        <w:rPr>
          <w:rFonts w:hint="eastAsia"/>
          <w:sz w:val="24"/>
          <w:szCs w:val="24"/>
        </w:rPr>
        <w:t>对电机的制动，</w:t>
      </w:r>
      <w:r w:rsidR="00962E28">
        <w:rPr>
          <w:rFonts w:hint="eastAsia"/>
          <w:sz w:val="24"/>
          <w:szCs w:val="24"/>
        </w:rPr>
        <w:t>其中</w:t>
      </w:r>
      <w:r w:rsidR="00962E28" w:rsidRPr="0057397E">
        <w:rPr>
          <w:sz w:val="24"/>
          <w:szCs w:val="24"/>
        </w:rPr>
        <w:t>t2</w:t>
      </w:r>
      <w:r w:rsidR="00962E28">
        <w:rPr>
          <w:rFonts w:hint="eastAsia"/>
          <w:sz w:val="24"/>
          <w:szCs w:val="24"/>
        </w:rPr>
        <w:t>~</w:t>
      </w:r>
      <w:r w:rsidR="00962E28" w:rsidRPr="00D06BB0">
        <w:rPr>
          <w:sz w:val="24"/>
          <w:szCs w:val="24"/>
        </w:rPr>
        <w:t xml:space="preserve"> </w:t>
      </w:r>
      <w:r w:rsidR="00962E28" w:rsidRPr="0057397E">
        <w:rPr>
          <w:sz w:val="24"/>
          <w:szCs w:val="24"/>
        </w:rPr>
        <w:t>t3</w:t>
      </w:r>
      <w:r w:rsidR="00962E28">
        <w:rPr>
          <w:rFonts w:hint="eastAsia"/>
          <w:sz w:val="24"/>
          <w:szCs w:val="24"/>
        </w:rPr>
        <w:t>的时间段即为制动时间，如图</w:t>
      </w:r>
      <w:r w:rsidR="00962E28">
        <w:rPr>
          <w:sz w:val="24"/>
          <w:szCs w:val="24"/>
        </w:rPr>
        <w:t>5</w:t>
      </w:r>
      <w:r w:rsidR="00962E28">
        <w:rPr>
          <w:rFonts w:hint="eastAsia"/>
          <w:sz w:val="24"/>
          <w:szCs w:val="24"/>
        </w:rPr>
        <w:t>所示，制动时间为</w:t>
      </w:r>
      <w:r w:rsidR="00962E28">
        <w:rPr>
          <w:sz w:val="24"/>
          <w:szCs w:val="24"/>
        </w:rPr>
        <w:t>150ms</w:t>
      </w:r>
      <w:r w:rsidR="004E0CC7">
        <w:rPr>
          <w:rFonts w:hint="eastAsia"/>
          <w:sz w:val="24"/>
          <w:szCs w:val="24"/>
        </w:rPr>
        <w:t>。</w:t>
      </w:r>
      <w:r w:rsidR="002B0EC7">
        <w:rPr>
          <w:rFonts w:hint="eastAsia"/>
          <w:sz w:val="24"/>
          <w:szCs w:val="24"/>
        </w:rPr>
        <w:t>而在</w:t>
      </w:r>
      <w:r w:rsidR="004E0CC7">
        <w:rPr>
          <w:rFonts w:hint="eastAsia"/>
          <w:sz w:val="24"/>
          <w:szCs w:val="24"/>
        </w:rPr>
        <w:t>t</w:t>
      </w:r>
      <w:r w:rsidR="00962E28">
        <w:rPr>
          <w:sz w:val="24"/>
          <w:szCs w:val="24"/>
        </w:rPr>
        <w:t>2</w:t>
      </w:r>
      <w:r w:rsidR="004E0CC7">
        <w:rPr>
          <w:rFonts w:hint="eastAsia"/>
          <w:sz w:val="24"/>
          <w:szCs w:val="24"/>
        </w:rPr>
        <w:t>~</w:t>
      </w:r>
      <w:r w:rsidR="004E0CC7" w:rsidRPr="004E0CC7">
        <w:rPr>
          <w:rFonts w:hint="eastAsia"/>
          <w:sz w:val="24"/>
          <w:szCs w:val="24"/>
        </w:rPr>
        <w:t xml:space="preserve"> </w:t>
      </w:r>
      <w:r w:rsidR="004E0CC7">
        <w:rPr>
          <w:rFonts w:hint="eastAsia"/>
          <w:sz w:val="24"/>
          <w:szCs w:val="24"/>
        </w:rPr>
        <w:t>t</w:t>
      </w:r>
      <w:r w:rsidR="004E0CC7">
        <w:rPr>
          <w:sz w:val="24"/>
          <w:szCs w:val="24"/>
        </w:rPr>
        <w:t>3</w:t>
      </w:r>
      <w:r w:rsidR="004E0CC7">
        <w:rPr>
          <w:rFonts w:hint="eastAsia"/>
          <w:sz w:val="24"/>
          <w:szCs w:val="24"/>
        </w:rPr>
        <w:t>的时间段内</w:t>
      </w:r>
      <w:r w:rsidR="002B0EC7">
        <w:rPr>
          <w:rFonts w:hint="eastAsia"/>
          <w:sz w:val="24"/>
          <w:szCs w:val="24"/>
        </w:rPr>
        <w:t>，在</w:t>
      </w:r>
      <w:r w:rsidR="009F46D5">
        <w:rPr>
          <w:rFonts w:hint="eastAsia"/>
          <w:sz w:val="24"/>
          <w:szCs w:val="24"/>
        </w:rPr>
        <w:t>不间断电源</w:t>
      </w:r>
      <w:r w:rsidR="009F46D5">
        <w:rPr>
          <w:rFonts w:hint="eastAsia"/>
          <w:sz w:val="24"/>
          <w:szCs w:val="24"/>
        </w:rPr>
        <w:t>20</w:t>
      </w:r>
      <w:r w:rsidR="002B0EC7">
        <w:rPr>
          <w:rFonts w:hint="eastAsia"/>
          <w:sz w:val="24"/>
          <w:szCs w:val="24"/>
        </w:rPr>
        <w:t>提供的</w:t>
      </w:r>
      <w:r w:rsidR="002B0EC7">
        <w:rPr>
          <w:rFonts w:hint="eastAsia"/>
          <w:sz w:val="24"/>
          <w:szCs w:val="24"/>
        </w:rPr>
        <w:t>2</w:t>
      </w:r>
      <w:r w:rsidR="002B0EC7">
        <w:rPr>
          <w:sz w:val="24"/>
          <w:szCs w:val="24"/>
        </w:rPr>
        <w:t>4V</w:t>
      </w:r>
      <w:r w:rsidR="002B0EC7">
        <w:rPr>
          <w:rFonts w:hint="eastAsia"/>
          <w:sz w:val="24"/>
          <w:szCs w:val="24"/>
        </w:rPr>
        <w:t>控制电压和电容模块提供的</w:t>
      </w:r>
      <w:r w:rsidR="007C30C0">
        <w:rPr>
          <w:rFonts w:hint="eastAsia"/>
          <w:sz w:val="24"/>
          <w:szCs w:val="24"/>
        </w:rPr>
        <w:t>6</w:t>
      </w:r>
      <w:r w:rsidR="007C30C0">
        <w:rPr>
          <w:sz w:val="24"/>
          <w:szCs w:val="24"/>
        </w:rPr>
        <w:t>00V</w:t>
      </w:r>
      <w:r w:rsidR="007C30C0">
        <w:rPr>
          <w:rFonts w:hint="eastAsia"/>
          <w:sz w:val="24"/>
          <w:szCs w:val="24"/>
        </w:rPr>
        <w:t>动力电压的作用下，电机一直在正常驱动</w:t>
      </w:r>
      <w:r w:rsidR="004E0CC7">
        <w:rPr>
          <w:rFonts w:hint="eastAsia"/>
          <w:sz w:val="24"/>
          <w:szCs w:val="24"/>
        </w:rPr>
        <w:t>和控制</w:t>
      </w:r>
      <w:r w:rsidR="007C30C0">
        <w:rPr>
          <w:rFonts w:hint="eastAsia"/>
          <w:sz w:val="24"/>
          <w:szCs w:val="24"/>
        </w:rPr>
        <w:t>电机</w:t>
      </w:r>
      <w:r w:rsidR="004E0CC7">
        <w:rPr>
          <w:rFonts w:hint="eastAsia"/>
          <w:sz w:val="24"/>
          <w:szCs w:val="24"/>
        </w:rPr>
        <w:t>正常运行</w:t>
      </w:r>
      <w:r w:rsidR="009009BF">
        <w:rPr>
          <w:rFonts w:hint="eastAsia"/>
          <w:sz w:val="24"/>
          <w:szCs w:val="24"/>
        </w:rPr>
        <w:t>直至</w:t>
      </w:r>
      <w:r w:rsidR="009009BF">
        <w:rPr>
          <w:rFonts w:hint="eastAsia"/>
          <w:sz w:val="24"/>
          <w:szCs w:val="24"/>
        </w:rPr>
        <w:t>t</w:t>
      </w:r>
      <w:r w:rsidR="009009BF">
        <w:rPr>
          <w:sz w:val="24"/>
          <w:szCs w:val="24"/>
        </w:rPr>
        <w:t>4</w:t>
      </w:r>
      <w:r w:rsidR="009009BF">
        <w:rPr>
          <w:rFonts w:hint="eastAsia"/>
          <w:sz w:val="24"/>
          <w:szCs w:val="24"/>
        </w:rPr>
        <w:t>时刻</w:t>
      </w:r>
      <w:r w:rsidR="00875392">
        <w:rPr>
          <w:rFonts w:hint="eastAsia"/>
          <w:sz w:val="24"/>
          <w:szCs w:val="24"/>
        </w:rPr>
        <w:t>（其中</w:t>
      </w:r>
      <w:r w:rsidR="00875392" w:rsidRPr="0057397E">
        <w:rPr>
          <w:sz w:val="24"/>
          <w:szCs w:val="24"/>
        </w:rPr>
        <w:t>t2</w:t>
      </w:r>
      <w:r w:rsidR="00875392">
        <w:rPr>
          <w:rFonts w:hint="eastAsia"/>
          <w:sz w:val="24"/>
          <w:szCs w:val="24"/>
        </w:rPr>
        <w:t>至</w:t>
      </w:r>
      <w:r w:rsidR="00875392">
        <w:rPr>
          <w:rFonts w:hint="eastAsia"/>
          <w:sz w:val="24"/>
          <w:szCs w:val="24"/>
        </w:rPr>
        <w:t>t</w:t>
      </w:r>
      <w:r w:rsidR="00875392">
        <w:rPr>
          <w:sz w:val="24"/>
          <w:szCs w:val="24"/>
        </w:rPr>
        <w:t>4</w:t>
      </w:r>
      <w:r w:rsidR="00875392">
        <w:rPr>
          <w:rFonts w:hint="eastAsia"/>
          <w:sz w:val="24"/>
          <w:szCs w:val="24"/>
        </w:rPr>
        <w:t>经过了</w:t>
      </w:r>
      <w:r w:rsidR="00875392">
        <w:rPr>
          <w:rFonts w:hint="eastAsia"/>
          <w:sz w:val="24"/>
          <w:szCs w:val="24"/>
        </w:rPr>
        <w:t>2</w:t>
      </w:r>
      <w:r w:rsidR="00875392">
        <w:rPr>
          <w:sz w:val="24"/>
          <w:szCs w:val="24"/>
        </w:rPr>
        <w:t>00ms</w:t>
      </w:r>
      <w:r w:rsidR="00875392">
        <w:rPr>
          <w:rFonts w:hint="eastAsia"/>
          <w:sz w:val="24"/>
          <w:szCs w:val="24"/>
        </w:rPr>
        <w:t>，</w:t>
      </w:r>
      <w:r w:rsidR="00875392">
        <w:rPr>
          <w:rFonts w:hint="eastAsia"/>
          <w:sz w:val="24"/>
          <w:szCs w:val="24"/>
        </w:rPr>
        <w:t xml:space="preserve"> </w:t>
      </w:r>
      <w:r w:rsidR="00875392">
        <w:rPr>
          <w:rFonts w:hint="eastAsia"/>
          <w:sz w:val="24"/>
          <w:szCs w:val="24"/>
        </w:rPr>
        <w:t>大于制动时间）</w:t>
      </w:r>
      <w:r w:rsidR="00B80924">
        <w:rPr>
          <w:rFonts w:hint="eastAsia"/>
          <w:sz w:val="24"/>
          <w:szCs w:val="24"/>
        </w:rPr>
        <w:t>，</w:t>
      </w:r>
      <w:r w:rsidR="002E7465">
        <w:rPr>
          <w:rFonts w:hint="eastAsia"/>
          <w:sz w:val="24"/>
          <w:szCs w:val="24"/>
        </w:rPr>
        <w:t>即在动力电源故障至电机完成制动的时间</w:t>
      </w:r>
      <w:r w:rsidR="00496F9B">
        <w:rPr>
          <w:rFonts w:hint="eastAsia"/>
          <w:sz w:val="24"/>
          <w:szCs w:val="24"/>
        </w:rPr>
        <w:t>段</w:t>
      </w:r>
      <w:r w:rsidR="00B80924">
        <w:rPr>
          <w:rFonts w:hint="eastAsia"/>
          <w:sz w:val="24"/>
          <w:szCs w:val="24"/>
        </w:rPr>
        <w:t>（</w:t>
      </w:r>
      <w:r w:rsidR="00B80924">
        <w:rPr>
          <w:rFonts w:hint="eastAsia"/>
          <w:sz w:val="24"/>
          <w:szCs w:val="24"/>
        </w:rPr>
        <w:t>t</w:t>
      </w:r>
      <w:r w:rsidR="00B80924">
        <w:rPr>
          <w:sz w:val="24"/>
          <w:szCs w:val="24"/>
        </w:rPr>
        <w:t>1-t3</w:t>
      </w:r>
      <w:r w:rsidR="00B80924">
        <w:rPr>
          <w:rFonts w:hint="eastAsia"/>
          <w:sz w:val="24"/>
          <w:szCs w:val="24"/>
        </w:rPr>
        <w:t>）</w:t>
      </w:r>
      <w:r w:rsidR="00496F9B">
        <w:rPr>
          <w:rFonts w:hint="eastAsia"/>
          <w:sz w:val="24"/>
          <w:szCs w:val="24"/>
        </w:rPr>
        <w:t>内，电机一直在正常运行，未发生失控，因此正常控制工作台，防止其坠落。</w:t>
      </w:r>
    </w:p>
    <w:p w14:paraId="047F06DE" w14:textId="5E4FFA17" w:rsidR="00FB328F" w:rsidRDefault="00FB328F" w:rsidP="00600179">
      <w:pPr>
        <w:spacing w:line="360" w:lineRule="auto"/>
        <w:ind w:firstLineChars="200" w:firstLine="480"/>
        <w:rPr>
          <w:sz w:val="24"/>
          <w:szCs w:val="24"/>
        </w:rPr>
      </w:pPr>
      <w:r>
        <w:rPr>
          <w:rFonts w:hint="eastAsia"/>
          <w:sz w:val="24"/>
          <w:szCs w:val="24"/>
        </w:rPr>
        <w:t>而</w:t>
      </w:r>
      <w:r w:rsidR="00384CB7" w:rsidRPr="00384CB7">
        <w:rPr>
          <w:rFonts w:hint="eastAsia"/>
          <w:sz w:val="24"/>
          <w:szCs w:val="24"/>
        </w:rPr>
        <w:t>在现有技术中，</w:t>
      </w:r>
      <w:r>
        <w:rPr>
          <w:rFonts w:hint="eastAsia"/>
          <w:sz w:val="24"/>
          <w:szCs w:val="24"/>
        </w:rPr>
        <w:t>如</w:t>
      </w:r>
      <w:r w:rsidRPr="00384CB7">
        <w:rPr>
          <w:rFonts w:hint="eastAsia"/>
          <w:sz w:val="24"/>
          <w:szCs w:val="24"/>
        </w:rPr>
        <w:t>图</w:t>
      </w:r>
      <w:r w:rsidRPr="00384CB7">
        <w:rPr>
          <w:rFonts w:hint="eastAsia"/>
          <w:sz w:val="24"/>
          <w:szCs w:val="24"/>
        </w:rPr>
        <w:t>4</w:t>
      </w:r>
      <w:r w:rsidRPr="00384CB7">
        <w:rPr>
          <w:rFonts w:hint="eastAsia"/>
          <w:sz w:val="24"/>
          <w:szCs w:val="24"/>
        </w:rPr>
        <w:t>所示，</w:t>
      </w:r>
      <w:r w:rsidR="00384CB7" w:rsidRPr="00384CB7">
        <w:rPr>
          <w:rFonts w:hint="eastAsia"/>
          <w:sz w:val="24"/>
          <w:szCs w:val="24"/>
        </w:rPr>
        <w:t>当动力电源在</w:t>
      </w:r>
      <w:r w:rsidR="00384CB7" w:rsidRPr="00384CB7">
        <w:rPr>
          <w:rFonts w:hint="eastAsia"/>
          <w:sz w:val="24"/>
          <w:szCs w:val="24"/>
        </w:rPr>
        <w:t>t1</w:t>
      </w:r>
      <w:r w:rsidR="00384CB7" w:rsidRPr="00384CB7">
        <w:rPr>
          <w:rFonts w:hint="eastAsia"/>
          <w:sz w:val="24"/>
          <w:szCs w:val="24"/>
        </w:rPr>
        <w:t>时刻发生故障而无法正常供电时，制动器在</w:t>
      </w:r>
      <w:r w:rsidR="00384CB7" w:rsidRPr="00384CB7">
        <w:rPr>
          <w:rFonts w:hint="eastAsia"/>
          <w:sz w:val="24"/>
          <w:szCs w:val="24"/>
        </w:rPr>
        <w:t>t2</w:t>
      </w:r>
      <w:r w:rsidR="00384CB7" w:rsidRPr="00384CB7">
        <w:rPr>
          <w:rFonts w:hint="eastAsia"/>
          <w:sz w:val="24"/>
          <w:szCs w:val="24"/>
        </w:rPr>
        <w:t>时刻开始对电机进行制动，在</w:t>
      </w:r>
      <w:r w:rsidR="00384CB7" w:rsidRPr="00384CB7">
        <w:rPr>
          <w:rFonts w:hint="eastAsia"/>
          <w:sz w:val="24"/>
          <w:szCs w:val="24"/>
        </w:rPr>
        <w:t>t3</w:t>
      </w:r>
      <w:r w:rsidR="00384CB7" w:rsidRPr="00384CB7">
        <w:rPr>
          <w:rFonts w:hint="eastAsia"/>
          <w:sz w:val="24"/>
          <w:szCs w:val="24"/>
        </w:rPr>
        <w:t>时完成对电机的制动，</w:t>
      </w:r>
      <w:r w:rsidR="00962E28">
        <w:rPr>
          <w:rFonts w:hint="eastAsia"/>
          <w:sz w:val="24"/>
          <w:szCs w:val="24"/>
        </w:rPr>
        <w:t>其中</w:t>
      </w:r>
      <w:r w:rsidR="00962E28" w:rsidRPr="0057397E">
        <w:rPr>
          <w:sz w:val="24"/>
          <w:szCs w:val="24"/>
        </w:rPr>
        <w:t>t2</w:t>
      </w:r>
      <w:r w:rsidR="00962E28">
        <w:rPr>
          <w:rFonts w:hint="eastAsia"/>
          <w:sz w:val="24"/>
          <w:szCs w:val="24"/>
        </w:rPr>
        <w:t>~</w:t>
      </w:r>
      <w:r w:rsidR="00962E28" w:rsidRPr="00D06BB0">
        <w:rPr>
          <w:sz w:val="24"/>
          <w:szCs w:val="24"/>
        </w:rPr>
        <w:t xml:space="preserve"> </w:t>
      </w:r>
      <w:r w:rsidR="00962E28" w:rsidRPr="0057397E">
        <w:rPr>
          <w:sz w:val="24"/>
          <w:szCs w:val="24"/>
        </w:rPr>
        <w:t>t3</w:t>
      </w:r>
      <w:r w:rsidR="00962E28">
        <w:rPr>
          <w:rFonts w:hint="eastAsia"/>
          <w:sz w:val="24"/>
          <w:szCs w:val="24"/>
        </w:rPr>
        <w:t>的时间段即为制动时间，如图</w:t>
      </w:r>
      <w:r w:rsidR="00962E28">
        <w:rPr>
          <w:sz w:val="24"/>
          <w:szCs w:val="24"/>
        </w:rPr>
        <w:t>4</w:t>
      </w:r>
      <w:r w:rsidR="00962E28">
        <w:rPr>
          <w:rFonts w:hint="eastAsia"/>
          <w:sz w:val="24"/>
          <w:szCs w:val="24"/>
        </w:rPr>
        <w:t>所示，制动时间为</w:t>
      </w:r>
      <w:r w:rsidR="00962E28">
        <w:rPr>
          <w:sz w:val="24"/>
          <w:szCs w:val="24"/>
        </w:rPr>
        <w:t>150ms</w:t>
      </w:r>
      <w:r w:rsidR="00962E28">
        <w:rPr>
          <w:rFonts w:hint="eastAsia"/>
          <w:sz w:val="24"/>
          <w:szCs w:val="24"/>
        </w:rPr>
        <w:t>。</w:t>
      </w:r>
      <w:r w:rsidR="00384CB7" w:rsidRPr="00384CB7">
        <w:rPr>
          <w:rFonts w:hint="eastAsia"/>
          <w:sz w:val="24"/>
          <w:szCs w:val="24"/>
        </w:rPr>
        <w:t>而在</w:t>
      </w:r>
      <w:r>
        <w:rPr>
          <w:rFonts w:hint="eastAsia"/>
          <w:sz w:val="24"/>
          <w:szCs w:val="24"/>
        </w:rPr>
        <w:t>t</w:t>
      </w:r>
      <w:r w:rsidR="00962E28">
        <w:rPr>
          <w:sz w:val="24"/>
          <w:szCs w:val="24"/>
        </w:rPr>
        <w:t>2</w:t>
      </w:r>
      <w:r>
        <w:rPr>
          <w:rFonts w:hint="eastAsia"/>
          <w:sz w:val="24"/>
          <w:szCs w:val="24"/>
        </w:rPr>
        <w:t>~</w:t>
      </w:r>
      <w:r w:rsidRPr="004E0CC7">
        <w:rPr>
          <w:rFonts w:hint="eastAsia"/>
          <w:sz w:val="24"/>
          <w:szCs w:val="24"/>
        </w:rPr>
        <w:t xml:space="preserve"> </w:t>
      </w:r>
      <w:r>
        <w:rPr>
          <w:rFonts w:hint="eastAsia"/>
          <w:sz w:val="24"/>
          <w:szCs w:val="24"/>
        </w:rPr>
        <w:t>t</w:t>
      </w:r>
      <w:r>
        <w:rPr>
          <w:sz w:val="24"/>
          <w:szCs w:val="24"/>
        </w:rPr>
        <w:t>3</w:t>
      </w:r>
      <w:r>
        <w:rPr>
          <w:rFonts w:hint="eastAsia"/>
          <w:sz w:val="24"/>
          <w:szCs w:val="24"/>
        </w:rPr>
        <w:t>的时间段</w:t>
      </w:r>
      <w:r w:rsidR="00384CB7" w:rsidRPr="00384CB7">
        <w:rPr>
          <w:rFonts w:hint="eastAsia"/>
          <w:sz w:val="24"/>
          <w:szCs w:val="24"/>
        </w:rPr>
        <w:t>内，由于缺少</w:t>
      </w:r>
      <w:r w:rsidR="00384CB7" w:rsidRPr="00384CB7">
        <w:rPr>
          <w:rFonts w:hint="eastAsia"/>
          <w:sz w:val="24"/>
          <w:szCs w:val="24"/>
        </w:rPr>
        <w:t>24V</w:t>
      </w:r>
      <w:r w:rsidR="00384CB7" w:rsidRPr="00384CB7">
        <w:rPr>
          <w:rFonts w:hint="eastAsia"/>
          <w:sz w:val="24"/>
          <w:szCs w:val="24"/>
        </w:rPr>
        <w:t>控制电压，</w:t>
      </w:r>
      <w:r w:rsidR="009F46D5">
        <w:rPr>
          <w:rFonts w:hint="eastAsia"/>
          <w:sz w:val="24"/>
          <w:szCs w:val="24"/>
        </w:rPr>
        <w:t>电机模块</w:t>
      </w:r>
      <w:r w:rsidR="009F46D5">
        <w:rPr>
          <w:rFonts w:hint="eastAsia"/>
          <w:sz w:val="24"/>
          <w:szCs w:val="24"/>
        </w:rPr>
        <w:t>32</w:t>
      </w:r>
      <w:r w:rsidR="00384CB7" w:rsidRPr="00384CB7">
        <w:rPr>
          <w:rFonts w:hint="eastAsia"/>
          <w:sz w:val="24"/>
          <w:szCs w:val="24"/>
        </w:rPr>
        <w:t>无法正常驱动电机，即在动力电源断开的同时，</w:t>
      </w:r>
      <w:r w:rsidR="009F46D5">
        <w:rPr>
          <w:rFonts w:hint="eastAsia"/>
          <w:sz w:val="24"/>
          <w:szCs w:val="24"/>
        </w:rPr>
        <w:t>电机模块</w:t>
      </w:r>
      <w:r w:rsidR="009F46D5">
        <w:rPr>
          <w:rFonts w:hint="eastAsia"/>
          <w:sz w:val="24"/>
          <w:szCs w:val="24"/>
        </w:rPr>
        <w:t>32</w:t>
      </w:r>
      <w:r w:rsidR="00384CB7" w:rsidRPr="00384CB7">
        <w:rPr>
          <w:rFonts w:hint="eastAsia"/>
          <w:sz w:val="24"/>
          <w:szCs w:val="24"/>
        </w:rPr>
        <w:t>无法控制电机，</w:t>
      </w:r>
      <w:r w:rsidR="00962E28">
        <w:rPr>
          <w:rFonts w:hint="eastAsia"/>
          <w:sz w:val="24"/>
          <w:szCs w:val="24"/>
        </w:rPr>
        <w:t>且此时</w:t>
      </w:r>
      <w:r w:rsidR="006373D9">
        <w:rPr>
          <w:rFonts w:hint="eastAsia"/>
          <w:sz w:val="24"/>
          <w:szCs w:val="24"/>
        </w:rPr>
        <w:t>刹车器对电机尚未完成制动，</w:t>
      </w:r>
      <w:r w:rsidR="00384CB7" w:rsidRPr="00384CB7">
        <w:rPr>
          <w:rFonts w:hint="eastAsia"/>
          <w:sz w:val="24"/>
          <w:szCs w:val="24"/>
        </w:rPr>
        <w:t>因此在惯性、重力等的作用下，工作台坠落。</w:t>
      </w:r>
    </w:p>
    <w:p w14:paraId="59B49333" w14:textId="2B91E1F9" w:rsidR="001A3B6D" w:rsidRPr="0068776E" w:rsidRDefault="001A3B6D" w:rsidP="00600179">
      <w:pPr>
        <w:spacing w:line="360" w:lineRule="auto"/>
        <w:ind w:firstLineChars="200" w:firstLine="480"/>
        <w:rPr>
          <w:sz w:val="24"/>
          <w:szCs w:val="24"/>
        </w:rPr>
      </w:pPr>
      <w:r>
        <w:rPr>
          <w:rFonts w:hint="eastAsia"/>
          <w:sz w:val="24"/>
          <w:szCs w:val="24"/>
        </w:rPr>
        <w:t>由此可知，本申请的驱动装置</w:t>
      </w:r>
      <w:r w:rsidR="003F3A40">
        <w:rPr>
          <w:rFonts w:hint="eastAsia"/>
          <w:sz w:val="24"/>
          <w:szCs w:val="24"/>
        </w:rPr>
        <w:t>，在动力电源出现故障无法正常供电时，有</w:t>
      </w:r>
      <w:r w:rsidR="009F46D5">
        <w:rPr>
          <w:rFonts w:hint="eastAsia"/>
          <w:sz w:val="24"/>
          <w:szCs w:val="24"/>
        </w:rPr>
        <w:t>不间断电源</w:t>
      </w:r>
      <w:r w:rsidR="009F46D5">
        <w:rPr>
          <w:rFonts w:hint="eastAsia"/>
          <w:sz w:val="24"/>
          <w:szCs w:val="24"/>
        </w:rPr>
        <w:t>20</w:t>
      </w:r>
      <w:r w:rsidR="003F3A40">
        <w:rPr>
          <w:rFonts w:hint="eastAsia"/>
          <w:sz w:val="24"/>
          <w:szCs w:val="24"/>
        </w:rPr>
        <w:t>作为控制电源向</w:t>
      </w:r>
      <w:r w:rsidR="009F46D5">
        <w:rPr>
          <w:rFonts w:hint="eastAsia"/>
          <w:sz w:val="24"/>
          <w:szCs w:val="24"/>
        </w:rPr>
        <w:t>电机模块</w:t>
      </w:r>
      <w:r w:rsidR="009F46D5">
        <w:rPr>
          <w:rFonts w:hint="eastAsia"/>
          <w:sz w:val="24"/>
          <w:szCs w:val="24"/>
        </w:rPr>
        <w:t>32</w:t>
      </w:r>
      <w:r w:rsidR="003F3A40">
        <w:rPr>
          <w:rFonts w:hint="eastAsia"/>
          <w:sz w:val="24"/>
          <w:szCs w:val="24"/>
        </w:rPr>
        <w:t>输出控制电压，同时</w:t>
      </w:r>
      <w:r w:rsidR="009F46D5">
        <w:rPr>
          <w:rFonts w:hint="eastAsia"/>
          <w:sz w:val="24"/>
          <w:szCs w:val="24"/>
        </w:rPr>
        <w:t>储能模块</w:t>
      </w:r>
      <w:r w:rsidR="009F46D5">
        <w:rPr>
          <w:rFonts w:hint="eastAsia"/>
          <w:sz w:val="24"/>
          <w:szCs w:val="24"/>
        </w:rPr>
        <w:t>33</w:t>
      </w:r>
      <w:r w:rsidR="003F3A40">
        <w:rPr>
          <w:rFonts w:hint="eastAsia"/>
          <w:sz w:val="24"/>
          <w:szCs w:val="24"/>
        </w:rPr>
        <w:t>向</w:t>
      </w:r>
      <w:r w:rsidR="009F46D5">
        <w:rPr>
          <w:rFonts w:hint="eastAsia"/>
          <w:sz w:val="24"/>
          <w:szCs w:val="24"/>
        </w:rPr>
        <w:t>电机模块</w:t>
      </w:r>
      <w:r w:rsidR="009F46D5">
        <w:rPr>
          <w:rFonts w:hint="eastAsia"/>
          <w:sz w:val="24"/>
          <w:szCs w:val="24"/>
        </w:rPr>
        <w:t>32</w:t>
      </w:r>
      <w:r w:rsidR="00065F92">
        <w:rPr>
          <w:rFonts w:hint="eastAsia"/>
          <w:sz w:val="24"/>
          <w:szCs w:val="24"/>
        </w:rPr>
        <w:t>输出</w:t>
      </w:r>
      <w:r w:rsidR="00065F92">
        <w:rPr>
          <w:sz w:val="24"/>
          <w:szCs w:val="24"/>
        </w:rPr>
        <w:t>600V</w:t>
      </w:r>
      <w:r w:rsidR="00065F92">
        <w:rPr>
          <w:rFonts w:hint="eastAsia"/>
          <w:sz w:val="24"/>
          <w:szCs w:val="24"/>
        </w:rPr>
        <w:t>动力电压，从而可在动力电源发生正常故障无法正常供电时，电机依旧能够正常运行直至电机</w:t>
      </w:r>
      <w:r w:rsidR="00875392">
        <w:rPr>
          <w:rFonts w:hint="eastAsia"/>
          <w:sz w:val="24"/>
          <w:szCs w:val="24"/>
        </w:rPr>
        <w:t>刹车，从而避免了工作台的坠落。</w:t>
      </w:r>
    </w:p>
    <w:p w14:paraId="129E8890" w14:textId="3E554F30" w:rsidR="00EB051A" w:rsidRDefault="0067318A">
      <w:pPr>
        <w:spacing w:line="360" w:lineRule="auto"/>
        <w:ind w:firstLineChars="200" w:firstLine="480"/>
        <w:rPr>
          <w:sz w:val="24"/>
          <w:szCs w:val="24"/>
        </w:rPr>
      </w:pPr>
      <w:r>
        <w:rPr>
          <w:rFonts w:hint="eastAsia"/>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66E9AF0A" w14:textId="77777777" w:rsidR="00EB051A" w:rsidRDefault="0067318A">
      <w:pPr>
        <w:spacing w:line="360" w:lineRule="auto"/>
        <w:ind w:firstLineChars="200" w:firstLine="480"/>
        <w:rPr>
          <w:sz w:val="24"/>
          <w:szCs w:val="24"/>
        </w:rPr>
      </w:pPr>
      <w:r>
        <w:rPr>
          <w:rFonts w:hint="eastAsia"/>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Pr>
          <w:rFonts w:hint="eastAsia"/>
          <w:sz w:val="24"/>
          <w:szCs w:val="24"/>
        </w:rPr>
        <w:t>例保护</w:t>
      </w:r>
      <w:proofErr w:type="gramEnd"/>
      <w:r>
        <w:rPr>
          <w:rFonts w:hint="eastAsia"/>
          <w:sz w:val="24"/>
          <w:szCs w:val="24"/>
        </w:rPr>
        <w:t>的范围。</w:t>
      </w:r>
    </w:p>
    <w:p w14:paraId="2DED025A" w14:textId="77777777" w:rsidR="00EB051A" w:rsidRDefault="00EB051A">
      <w:pPr>
        <w:spacing w:line="360" w:lineRule="auto"/>
        <w:ind w:firstLineChars="200" w:firstLine="480"/>
        <w:rPr>
          <w:sz w:val="24"/>
          <w:szCs w:val="24"/>
        </w:rPr>
      </w:pPr>
    </w:p>
    <w:sectPr w:rsidR="00EB051A">
      <w:footerReference w:type="default" r:id="rId14"/>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A34D" w14:textId="77777777" w:rsidR="00CD424B" w:rsidRDefault="00CD424B">
      <w:r>
        <w:separator/>
      </w:r>
    </w:p>
  </w:endnote>
  <w:endnote w:type="continuationSeparator" w:id="0">
    <w:p w14:paraId="27D357E7" w14:textId="77777777" w:rsidR="00CD424B" w:rsidRDefault="00CD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5166" w14:textId="77777777" w:rsidR="00EB051A" w:rsidRDefault="0067318A">
    <w:pPr>
      <w:pStyle w:val="a9"/>
      <w:framePr w:wrap="around" w:vAnchor="text" w:hAnchor="margin" w:xAlign="center" w:y="1"/>
      <w:rPr>
        <w:rStyle w:val="af0"/>
      </w:rPr>
    </w:pPr>
    <w:r>
      <w:fldChar w:fldCharType="begin"/>
    </w:r>
    <w:r>
      <w:rPr>
        <w:rStyle w:val="af0"/>
      </w:rPr>
      <w:instrText xml:space="preserve">PAGE  </w:instrText>
    </w:r>
    <w:r>
      <w:fldChar w:fldCharType="end"/>
    </w:r>
  </w:p>
  <w:p w14:paraId="1BBC997D" w14:textId="77777777" w:rsidR="00EB051A" w:rsidRDefault="00EB051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8AAE" w14:textId="77777777" w:rsidR="00EB051A" w:rsidRDefault="0067318A">
    <w:pPr>
      <w:pStyle w:val="a9"/>
      <w:framePr w:wrap="around" w:vAnchor="text" w:hAnchor="margin" w:xAlign="center" w:y="1"/>
      <w:rPr>
        <w:rStyle w:val="af0"/>
      </w:rPr>
    </w:pPr>
    <w:r>
      <w:fldChar w:fldCharType="begin"/>
    </w:r>
    <w:r>
      <w:rPr>
        <w:rStyle w:val="af0"/>
      </w:rPr>
      <w:instrText xml:space="preserve">PAGE  </w:instrText>
    </w:r>
    <w:r>
      <w:fldChar w:fldCharType="separate"/>
    </w:r>
    <w:r>
      <w:rPr>
        <w:rStyle w:val="af0"/>
      </w:rPr>
      <w:t>1</w:t>
    </w:r>
    <w:r>
      <w:fldChar w:fldCharType="end"/>
    </w:r>
  </w:p>
  <w:p w14:paraId="2D2E0D07" w14:textId="77777777" w:rsidR="00EB051A" w:rsidRDefault="00EB051A">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370D" w14:textId="77777777" w:rsidR="009F46D5" w:rsidRDefault="009F46D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CC09" w14:textId="77777777" w:rsidR="00EB051A" w:rsidRDefault="0067318A">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5E803961" w14:textId="77777777" w:rsidR="00EB051A" w:rsidRDefault="0067318A">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78261C58" w14:textId="77777777" w:rsidR="00EB051A" w:rsidRDefault="00EB051A">
    <w:pPr>
      <w:pStyle w:val="a9"/>
      <w:tabs>
        <w:tab w:val="clear" w:pos="4153"/>
        <w:tab w:val="center" w:pos="5040"/>
      </w:tabs>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CC6C" w14:textId="77777777" w:rsidR="00EB051A" w:rsidRDefault="0067318A">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76380F6B" w14:textId="77777777" w:rsidR="00EB051A" w:rsidRDefault="0067318A">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E984" w14:textId="77777777" w:rsidR="00CD424B" w:rsidRDefault="00CD424B">
      <w:r>
        <w:separator/>
      </w:r>
    </w:p>
  </w:footnote>
  <w:footnote w:type="continuationSeparator" w:id="0">
    <w:p w14:paraId="7936C53A" w14:textId="77777777" w:rsidR="00CD424B" w:rsidRDefault="00CD4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72C3" w14:textId="77777777" w:rsidR="009F46D5" w:rsidRDefault="009F46D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3BD2" w14:textId="77777777" w:rsidR="00EB051A" w:rsidRDefault="00EB051A"/>
  <w:p w14:paraId="599DCD0A" w14:textId="6EEFA993" w:rsidR="00EB051A" w:rsidRDefault="008C3773">
    <w:pPr>
      <w:pStyle w:val="ab"/>
      <w:pBdr>
        <w:bottom w:val="none" w:sz="0" w:space="0" w:color="auto"/>
      </w:pBdr>
      <w:jc w:val="right"/>
      <w:rPr>
        <w:rFonts w:ascii="Arial" w:eastAsia="黑体" w:hAnsi="Arial"/>
        <w:sz w:val="20"/>
      </w:rPr>
    </w:pPr>
    <w:r>
      <w:rPr>
        <w:rFonts w:ascii="Arial" w:eastAsia="黑体" w:hAnsi="Arial"/>
        <w:sz w:val="20"/>
      </w:rPr>
      <w:t>202217043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07A4" w14:textId="77777777" w:rsidR="009F46D5" w:rsidRDefault="009F46D5">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4NDVlYTlkMjhlM2FhMDg0MmU0NWVkNTMyNmJiYTAifQ=="/>
  </w:docVars>
  <w:rsids>
    <w:rsidRoot w:val="00B50145"/>
    <w:rsid w:val="000002E7"/>
    <w:rsid w:val="00000EF9"/>
    <w:rsid w:val="000015DE"/>
    <w:rsid w:val="000026F6"/>
    <w:rsid w:val="00002AAA"/>
    <w:rsid w:val="000038E9"/>
    <w:rsid w:val="0000564C"/>
    <w:rsid w:val="000058EC"/>
    <w:rsid w:val="00006E55"/>
    <w:rsid w:val="00010769"/>
    <w:rsid w:val="000111E5"/>
    <w:rsid w:val="00011503"/>
    <w:rsid w:val="00011837"/>
    <w:rsid w:val="00012030"/>
    <w:rsid w:val="00014454"/>
    <w:rsid w:val="00014979"/>
    <w:rsid w:val="00014CC0"/>
    <w:rsid w:val="00014F1E"/>
    <w:rsid w:val="000177BD"/>
    <w:rsid w:val="00017BED"/>
    <w:rsid w:val="00017C8C"/>
    <w:rsid w:val="00022488"/>
    <w:rsid w:val="00022DE7"/>
    <w:rsid w:val="0002498F"/>
    <w:rsid w:val="000272AA"/>
    <w:rsid w:val="00033422"/>
    <w:rsid w:val="000336F6"/>
    <w:rsid w:val="00033A68"/>
    <w:rsid w:val="000354D9"/>
    <w:rsid w:val="00035A6E"/>
    <w:rsid w:val="00035D48"/>
    <w:rsid w:val="000368C8"/>
    <w:rsid w:val="00037470"/>
    <w:rsid w:val="00037ACD"/>
    <w:rsid w:val="00040A88"/>
    <w:rsid w:val="000416B2"/>
    <w:rsid w:val="00041975"/>
    <w:rsid w:val="00043121"/>
    <w:rsid w:val="0004438F"/>
    <w:rsid w:val="00044CB0"/>
    <w:rsid w:val="00046457"/>
    <w:rsid w:val="00046C3C"/>
    <w:rsid w:val="00047020"/>
    <w:rsid w:val="0004761C"/>
    <w:rsid w:val="00047C5C"/>
    <w:rsid w:val="00047D3F"/>
    <w:rsid w:val="000503D2"/>
    <w:rsid w:val="00050512"/>
    <w:rsid w:val="00050607"/>
    <w:rsid w:val="0005133D"/>
    <w:rsid w:val="00051EF0"/>
    <w:rsid w:val="000531EB"/>
    <w:rsid w:val="0005330D"/>
    <w:rsid w:val="000542C4"/>
    <w:rsid w:val="00054CBA"/>
    <w:rsid w:val="00057331"/>
    <w:rsid w:val="00057D33"/>
    <w:rsid w:val="00057F61"/>
    <w:rsid w:val="0006064C"/>
    <w:rsid w:val="00061ACF"/>
    <w:rsid w:val="00062079"/>
    <w:rsid w:val="000630A8"/>
    <w:rsid w:val="000649C1"/>
    <w:rsid w:val="00065F92"/>
    <w:rsid w:val="00066460"/>
    <w:rsid w:val="000673C8"/>
    <w:rsid w:val="00071EDC"/>
    <w:rsid w:val="00073AA1"/>
    <w:rsid w:val="000750AA"/>
    <w:rsid w:val="000762A0"/>
    <w:rsid w:val="00077341"/>
    <w:rsid w:val="000813E8"/>
    <w:rsid w:val="000832F5"/>
    <w:rsid w:val="000837CB"/>
    <w:rsid w:val="0008478C"/>
    <w:rsid w:val="000871D3"/>
    <w:rsid w:val="0009029B"/>
    <w:rsid w:val="00090DB4"/>
    <w:rsid w:val="00091D7C"/>
    <w:rsid w:val="00092010"/>
    <w:rsid w:val="00093197"/>
    <w:rsid w:val="00094973"/>
    <w:rsid w:val="00095B79"/>
    <w:rsid w:val="000966CE"/>
    <w:rsid w:val="00096873"/>
    <w:rsid w:val="00097055"/>
    <w:rsid w:val="000A1550"/>
    <w:rsid w:val="000A2016"/>
    <w:rsid w:val="000A25AD"/>
    <w:rsid w:val="000A2A65"/>
    <w:rsid w:val="000A2C67"/>
    <w:rsid w:val="000A2D8B"/>
    <w:rsid w:val="000A562D"/>
    <w:rsid w:val="000A5EEB"/>
    <w:rsid w:val="000A7AE0"/>
    <w:rsid w:val="000A7C17"/>
    <w:rsid w:val="000B0211"/>
    <w:rsid w:val="000B09D6"/>
    <w:rsid w:val="000B0C12"/>
    <w:rsid w:val="000B222C"/>
    <w:rsid w:val="000B36B7"/>
    <w:rsid w:val="000B480E"/>
    <w:rsid w:val="000B4829"/>
    <w:rsid w:val="000B4EEC"/>
    <w:rsid w:val="000B59B2"/>
    <w:rsid w:val="000C1BE3"/>
    <w:rsid w:val="000C2C6D"/>
    <w:rsid w:val="000C3827"/>
    <w:rsid w:val="000C4FA3"/>
    <w:rsid w:val="000C5A6F"/>
    <w:rsid w:val="000C7712"/>
    <w:rsid w:val="000C79F7"/>
    <w:rsid w:val="000D214D"/>
    <w:rsid w:val="000D4192"/>
    <w:rsid w:val="000D4788"/>
    <w:rsid w:val="000D4B95"/>
    <w:rsid w:val="000D5BE7"/>
    <w:rsid w:val="000E01AA"/>
    <w:rsid w:val="000E0892"/>
    <w:rsid w:val="000E094C"/>
    <w:rsid w:val="000E1FFB"/>
    <w:rsid w:val="000E2363"/>
    <w:rsid w:val="000E2D9F"/>
    <w:rsid w:val="000E368C"/>
    <w:rsid w:val="000E5F8D"/>
    <w:rsid w:val="000E753A"/>
    <w:rsid w:val="000E7F6F"/>
    <w:rsid w:val="000F189C"/>
    <w:rsid w:val="000F29DD"/>
    <w:rsid w:val="000F31B2"/>
    <w:rsid w:val="000F343E"/>
    <w:rsid w:val="000F510D"/>
    <w:rsid w:val="000F657C"/>
    <w:rsid w:val="000F699E"/>
    <w:rsid w:val="001029A1"/>
    <w:rsid w:val="00104ECE"/>
    <w:rsid w:val="00106410"/>
    <w:rsid w:val="00111D4D"/>
    <w:rsid w:val="001128ED"/>
    <w:rsid w:val="00112961"/>
    <w:rsid w:val="001129FC"/>
    <w:rsid w:val="00114336"/>
    <w:rsid w:val="00114EB5"/>
    <w:rsid w:val="00115853"/>
    <w:rsid w:val="00115DB4"/>
    <w:rsid w:val="00115F5C"/>
    <w:rsid w:val="001161A0"/>
    <w:rsid w:val="00116FAF"/>
    <w:rsid w:val="0011735E"/>
    <w:rsid w:val="00117892"/>
    <w:rsid w:val="00120C54"/>
    <w:rsid w:val="00121B82"/>
    <w:rsid w:val="00122D37"/>
    <w:rsid w:val="0012363D"/>
    <w:rsid w:val="001239F1"/>
    <w:rsid w:val="00123EC4"/>
    <w:rsid w:val="001245AA"/>
    <w:rsid w:val="00124B9D"/>
    <w:rsid w:val="00126BB2"/>
    <w:rsid w:val="00126BB4"/>
    <w:rsid w:val="00127C60"/>
    <w:rsid w:val="00131AD2"/>
    <w:rsid w:val="00131B5D"/>
    <w:rsid w:val="001323B2"/>
    <w:rsid w:val="00132F5C"/>
    <w:rsid w:val="00133772"/>
    <w:rsid w:val="00133A09"/>
    <w:rsid w:val="001412BB"/>
    <w:rsid w:val="00142E13"/>
    <w:rsid w:val="00143DD0"/>
    <w:rsid w:val="00144C65"/>
    <w:rsid w:val="001452BA"/>
    <w:rsid w:val="00146B8A"/>
    <w:rsid w:val="00146D5A"/>
    <w:rsid w:val="001477A9"/>
    <w:rsid w:val="00151040"/>
    <w:rsid w:val="001518E1"/>
    <w:rsid w:val="001530A4"/>
    <w:rsid w:val="00153D64"/>
    <w:rsid w:val="0015413F"/>
    <w:rsid w:val="001541AE"/>
    <w:rsid w:val="00154DAE"/>
    <w:rsid w:val="0015649C"/>
    <w:rsid w:val="00157205"/>
    <w:rsid w:val="00160151"/>
    <w:rsid w:val="001606B7"/>
    <w:rsid w:val="0016185E"/>
    <w:rsid w:val="00161A8B"/>
    <w:rsid w:val="00163626"/>
    <w:rsid w:val="001637C7"/>
    <w:rsid w:val="00163D2F"/>
    <w:rsid w:val="001644C1"/>
    <w:rsid w:val="00166D9D"/>
    <w:rsid w:val="00167074"/>
    <w:rsid w:val="00171774"/>
    <w:rsid w:val="00171B7C"/>
    <w:rsid w:val="00176CE1"/>
    <w:rsid w:val="00180C3D"/>
    <w:rsid w:val="0018425F"/>
    <w:rsid w:val="001842B0"/>
    <w:rsid w:val="0018607F"/>
    <w:rsid w:val="0018624C"/>
    <w:rsid w:val="001863BF"/>
    <w:rsid w:val="00187DFD"/>
    <w:rsid w:val="00191837"/>
    <w:rsid w:val="001918CD"/>
    <w:rsid w:val="001920A0"/>
    <w:rsid w:val="00192515"/>
    <w:rsid w:val="00195F81"/>
    <w:rsid w:val="001965A5"/>
    <w:rsid w:val="001975A6"/>
    <w:rsid w:val="001A0177"/>
    <w:rsid w:val="001A22C1"/>
    <w:rsid w:val="001A2AF5"/>
    <w:rsid w:val="001A311C"/>
    <w:rsid w:val="001A31C3"/>
    <w:rsid w:val="001A3B6D"/>
    <w:rsid w:val="001A5493"/>
    <w:rsid w:val="001A7FD7"/>
    <w:rsid w:val="001B0683"/>
    <w:rsid w:val="001B19B6"/>
    <w:rsid w:val="001B2A81"/>
    <w:rsid w:val="001B2BE9"/>
    <w:rsid w:val="001B3027"/>
    <w:rsid w:val="001B3522"/>
    <w:rsid w:val="001B45FA"/>
    <w:rsid w:val="001B465B"/>
    <w:rsid w:val="001B46B3"/>
    <w:rsid w:val="001B4C9B"/>
    <w:rsid w:val="001B4F4E"/>
    <w:rsid w:val="001B50DC"/>
    <w:rsid w:val="001B5425"/>
    <w:rsid w:val="001B55BC"/>
    <w:rsid w:val="001B5B6C"/>
    <w:rsid w:val="001B6478"/>
    <w:rsid w:val="001B74B7"/>
    <w:rsid w:val="001B776E"/>
    <w:rsid w:val="001B7A0A"/>
    <w:rsid w:val="001C0622"/>
    <w:rsid w:val="001C21BF"/>
    <w:rsid w:val="001C321F"/>
    <w:rsid w:val="001C3FBC"/>
    <w:rsid w:val="001C4234"/>
    <w:rsid w:val="001C6832"/>
    <w:rsid w:val="001D3E83"/>
    <w:rsid w:val="001D7B32"/>
    <w:rsid w:val="001E0463"/>
    <w:rsid w:val="001E1B27"/>
    <w:rsid w:val="001E2955"/>
    <w:rsid w:val="001E499F"/>
    <w:rsid w:val="001E5A32"/>
    <w:rsid w:val="001E5CFB"/>
    <w:rsid w:val="001E66D5"/>
    <w:rsid w:val="001E6B1F"/>
    <w:rsid w:val="001E6F73"/>
    <w:rsid w:val="001E7F1F"/>
    <w:rsid w:val="001F0373"/>
    <w:rsid w:val="001F03D5"/>
    <w:rsid w:val="001F04BF"/>
    <w:rsid w:val="001F16FB"/>
    <w:rsid w:val="001F1ADA"/>
    <w:rsid w:val="001F3EF9"/>
    <w:rsid w:val="001F5D44"/>
    <w:rsid w:val="001F6B71"/>
    <w:rsid w:val="001F7056"/>
    <w:rsid w:val="001F7651"/>
    <w:rsid w:val="002014A7"/>
    <w:rsid w:val="00204063"/>
    <w:rsid w:val="00210765"/>
    <w:rsid w:val="002118D8"/>
    <w:rsid w:val="00212144"/>
    <w:rsid w:val="00213147"/>
    <w:rsid w:val="00213AA0"/>
    <w:rsid w:val="00213FD4"/>
    <w:rsid w:val="0021797F"/>
    <w:rsid w:val="0022010F"/>
    <w:rsid w:val="00221638"/>
    <w:rsid w:val="0022227E"/>
    <w:rsid w:val="002261B4"/>
    <w:rsid w:val="00226C82"/>
    <w:rsid w:val="0023095E"/>
    <w:rsid w:val="00236C75"/>
    <w:rsid w:val="00236E85"/>
    <w:rsid w:val="00242942"/>
    <w:rsid w:val="00242F44"/>
    <w:rsid w:val="002454F1"/>
    <w:rsid w:val="002479F0"/>
    <w:rsid w:val="00247A60"/>
    <w:rsid w:val="00250B9E"/>
    <w:rsid w:val="002516A6"/>
    <w:rsid w:val="00251FFB"/>
    <w:rsid w:val="00253168"/>
    <w:rsid w:val="00254E77"/>
    <w:rsid w:val="002552E0"/>
    <w:rsid w:val="00256EBF"/>
    <w:rsid w:val="00257AD9"/>
    <w:rsid w:val="0026020D"/>
    <w:rsid w:val="00261A76"/>
    <w:rsid w:val="00263A1B"/>
    <w:rsid w:val="00264BE7"/>
    <w:rsid w:val="00266310"/>
    <w:rsid w:val="002669B7"/>
    <w:rsid w:val="00266A1D"/>
    <w:rsid w:val="00267C51"/>
    <w:rsid w:val="00270AAA"/>
    <w:rsid w:val="0027377B"/>
    <w:rsid w:val="00274791"/>
    <w:rsid w:val="002755D5"/>
    <w:rsid w:val="002759CC"/>
    <w:rsid w:val="002768E5"/>
    <w:rsid w:val="00277301"/>
    <w:rsid w:val="00280265"/>
    <w:rsid w:val="00282CCF"/>
    <w:rsid w:val="002878D5"/>
    <w:rsid w:val="002900E2"/>
    <w:rsid w:val="00290FB2"/>
    <w:rsid w:val="00291688"/>
    <w:rsid w:val="00291EC8"/>
    <w:rsid w:val="00293228"/>
    <w:rsid w:val="00296769"/>
    <w:rsid w:val="00297062"/>
    <w:rsid w:val="00297257"/>
    <w:rsid w:val="002973A3"/>
    <w:rsid w:val="002A0E6B"/>
    <w:rsid w:val="002A116F"/>
    <w:rsid w:val="002A14B1"/>
    <w:rsid w:val="002A181F"/>
    <w:rsid w:val="002A1CEA"/>
    <w:rsid w:val="002A285C"/>
    <w:rsid w:val="002A39DA"/>
    <w:rsid w:val="002A3EAF"/>
    <w:rsid w:val="002A7811"/>
    <w:rsid w:val="002B0EC7"/>
    <w:rsid w:val="002C0BFB"/>
    <w:rsid w:val="002C30AB"/>
    <w:rsid w:val="002C314D"/>
    <w:rsid w:val="002C3166"/>
    <w:rsid w:val="002C3293"/>
    <w:rsid w:val="002C4A6E"/>
    <w:rsid w:val="002C4F50"/>
    <w:rsid w:val="002C5823"/>
    <w:rsid w:val="002C6FC1"/>
    <w:rsid w:val="002C7936"/>
    <w:rsid w:val="002D0412"/>
    <w:rsid w:val="002D1B5C"/>
    <w:rsid w:val="002D5B39"/>
    <w:rsid w:val="002D5CA2"/>
    <w:rsid w:val="002D6485"/>
    <w:rsid w:val="002D6998"/>
    <w:rsid w:val="002D7646"/>
    <w:rsid w:val="002D76E0"/>
    <w:rsid w:val="002E12E3"/>
    <w:rsid w:val="002E2074"/>
    <w:rsid w:val="002E51F9"/>
    <w:rsid w:val="002E6756"/>
    <w:rsid w:val="002E7465"/>
    <w:rsid w:val="002F12A1"/>
    <w:rsid w:val="002F2140"/>
    <w:rsid w:val="002F2467"/>
    <w:rsid w:val="002F5386"/>
    <w:rsid w:val="002F630B"/>
    <w:rsid w:val="002F662B"/>
    <w:rsid w:val="002F7565"/>
    <w:rsid w:val="002F78B2"/>
    <w:rsid w:val="00301227"/>
    <w:rsid w:val="003013CE"/>
    <w:rsid w:val="00303AC9"/>
    <w:rsid w:val="00304F9C"/>
    <w:rsid w:val="00306A2E"/>
    <w:rsid w:val="003071E8"/>
    <w:rsid w:val="00311CF3"/>
    <w:rsid w:val="00312FC9"/>
    <w:rsid w:val="00313C57"/>
    <w:rsid w:val="00314612"/>
    <w:rsid w:val="00314E8B"/>
    <w:rsid w:val="00314F34"/>
    <w:rsid w:val="00315920"/>
    <w:rsid w:val="00315EAD"/>
    <w:rsid w:val="00316F78"/>
    <w:rsid w:val="0032273A"/>
    <w:rsid w:val="00323556"/>
    <w:rsid w:val="00324F7A"/>
    <w:rsid w:val="00325449"/>
    <w:rsid w:val="003261FD"/>
    <w:rsid w:val="00326D51"/>
    <w:rsid w:val="00326EC0"/>
    <w:rsid w:val="00327302"/>
    <w:rsid w:val="003278B8"/>
    <w:rsid w:val="003302AE"/>
    <w:rsid w:val="00330CBD"/>
    <w:rsid w:val="0033115A"/>
    <w:rsid w:val="00332051"/>
    <w:rsid w:val="003322D8"/>
    <w:rsid w:val="0033332C"/>
    <w:rsid w:val="00333CE0"/>
    <w:rsid w:val="0033434F"/>
    <w:rsid w:val="00334417"/>
    <w:rsid w:val="003351E6"/>
    <w:rsid w:val="00335585"/>
    <w:rsid w:val="003356AC"/>
    <w:rsid w:val="00341698"/>
    <w:rsid w:val="00343351"/>
    <w:rsid w:val="00343A6F"/>
    <w:rsid w:val="00345B4D"/>
    <w:rsid w:val="00351031"/>
    <w:rsid w:val="0035230E"/>
    <w:rsid w:val="00352591"/>
    <w:rsid w:val="00352FA6"/>
    <w:rsid w:val="00355C5A"/>
    <w:rsid w:val="00355C99"/>
    <w:rsid w:val="0035643E"/>
    <w:rsid w:val="00356597"/>
    <w:rsid w:val="0036129F"/>
    <w:rsid w:val="00362028"/>
    <w:rsid w:val="003620F7"/>
    <w:rsid w:val="003624FE"/>
    <w:rsid w:val="00362BA3"/>
    <w:rsid w:val="003631F5"/>
    <w:rsid w:val="00363251"/>
    <w:rsid w:val="00363747"/>
    <w:rsid w:val="00364DE6"/>
    <w:rsid w:val="00365369"/>
    <w:rsid w:val="00365D0B"/>
    <w:rsid w:val="00365E79"/>
    <w:rsid w:val="00366302"/>
    <w:rsid w:val="00370173"/>
    <w:rsid w:val="00370D8B"/>
    <w:rsid w:val="003742C4"/>
    <w:rsid w:val="003747F8"/>
    <w:rsid w:val="00375595"/>
    <w:rsid w:val="00375A01"/>
    <w:rsid w:val="00375BFE"/>
    <w:rsid w:val="00377712"/>
    <w:rsid w:val="00377DB7"/>
    <w:rsid w:val="003817E1"/>
    <w:rsid w:val="00383DB8"/>
    <w:rsid w:val="00384008"/>
    <w:rsid w:val="003848F1"/>
    <w:rsid w:val="003849F4"/>
    <w:rsid w:val="00384CB7"/>
    <w:rsid w:val="00385B29"/>
    <w:rsid w:val="00385CDB"/>
    <w:rsid w:val="00385CDD"/>
    <w:rsid w:val="00386348"/>
    <w:rsid w:val="00387AB3"/>
    <w:rsid w:val="003907DB"/>
    <w:rsid w:val="00391275"/>
    <w:rsid w:val="00392573"/>
    <w:rsid w:val="00392B3E"/>
    <w:rsid w:val="00392CB9"/>
    <w:rsid w:val="00394A99"/>
    <w:rsid w:val="003957E2"/>
    <w:rsid w:val="00396494"/>
    <w:rsid w:val="00396570"/>
    <w:rsid w:val="003A0067"/>
    <w:rsid w:val="003A11F7"/>
    <w:rsid w:val="003A14EE"/>
    <w:rsid w:val="003A1566"/>
    <w:rsid w:val="003A38BD"/>
    <w:rsid w:val="003A5643"/>
    <w:rsid w:val="003A583E"/>
    <w:rsid w:val="003A5BBE"/>
    <w:rsid w:val="003A6ECB"/>
    <w:rsid w:val="003A7429"/>
    <w:rsid w:val="003B06E8"/>
    <w:rsid w:val="003B091F"/>
    <w:rsid w:val="003B12CF"/>
    <w:rsid w:val="003B1B0D"/>
    <w:rsid w:val="003B1CCD"/>
    <w:rsid w:val="003B2300"/>
    <w:rsid w:val="003B2A8B"/>
    <w:rsid w:val="003B4207"/>
    <w:rsid w:val="003B5C2F"/>
    <w:rsid w:val="003B6801"/>
    <w:rsid w:val="003B6956"/>
    <w:rsid w:val="003B79ED"/>
    <w:rsid w:val="003B7DA1"/>
    <w:rsid w:val="003B7F89"/>
    <w:rsid w:val="003C0FA5"/>
    <w:rsid w:val="003C1B38"/>
    <w:rsid w:val="003C1E31"/>
    <w:rsid w:val="003C1F22"/>
    <w:rsid w:val="003C2B12"/>
    <w:rsid w:val="003C3E3E"/>
    <w:rsid w:val="003C4001"/>
    <w:rsid w:val="003C51E1"/>
    <w:rsid w:val="003C525E"/>
    <w:rsid w:val="003C5482"/>
    <w:rsid w:val="003C5936"/>
    <w:rsid w:val="003C65BD"/>
    <w:rsid w:val="003D1B88"/>
    <w:rsid w:val="003D2462"/>
    <w:rsid w:val="003D285C"/>
    <w:rsid w:val="003D2EBF"/>
    <w:rsid w:val="003D387E"/>
    <w:rsid w:val="003D5303"/>
    <w:rsid w:val="003D6B7D"/>
    <w:rsid w:val="003D735C"/>
    <w:rsid w:val="003D7520"/>
    <w:rsid w:val="003E0CA7"/>
    <w:rsid w:val="003E13C5"/>
    <w:rsid w:val="003E2865"/>
    <w:rsid w:val="003E2EAE"/>
    <w:rsid w:val="003E325F"/>
    <w:rsid w:val="003E43B9"/>
    <w:rsid w:val="003E4F59"/>
    <w:rsid w:val="003E5C02"/>
    <w:rsid w:val="003E67DD"/>
    <w:rsid w:val="003F1C18"/>
    <w:rsid w:val="003F286B"/>
    <w:rsid w:val="003F321D"/>
    <w:rsid w:val="003F3A40"/>
    <w:rsid w:val="003F3E2B"/>
    <w:rsid w:val="00400134"/>
    <w:rsid w:val="00400A5A"/>
    <w:rsid w:val="004010A0"/>
    <w:rsid w:val="004016CF"/>
    <w:rsid w:val="00401DF2"/>
    <w:rsid w:val="00403978"/>
    <w:rsid w:val="00406272"/>
    <w:rsid w:val="0040726C"/>
    <w:rsid w:val="00407EB5"/>
    <w:rsid w:val="0041025C"/>
    <w:rsid w:val="00410666"/>
    <w:rsid w:val="004112ED"/>
    <w:rsid w:val="00413D6A"/>
    <w:rsid w:val="00414762"/>
    <w:rsid w:val="004169EB"/>
    <w:rsid w:val="00417400"/>
    <w:rsid w:val="00420DA7"/>
    <w:rsid w:val="00420DDB"/>
    <w:rsid w:val="004223B5"/>
    <w:rsid w:val="0042268C"/>
    <w:rsid w:val="004231A3"/>
    <w:rsid w:val="004240F0"/>
    <w:rsid w:val="00424220"/>
    <w:rsid w:val="004269E1"/>
    <w:rsid w:val="00426A68"/>
    <w:rsid w:val="00426FCF"/>
    <w:rsid w:val="0043003D"/>
    <w:rsid w:val="00430FE3"/>
    <w:rsid w:val="0043109C"/>
    <w:rsid w:val="00431AEA"/>
    <w:rsid w:val="00432CB9"/>
    <w:rsid w:val="00434215"/>
    <w:rsid w:val="00434A64"/>
    <w:rsid w:val="0043548A"/>
    <w:rsid w:val="004358D4"/>
    <w:rsid w:val="00435EEB"/>
    <w:rsid w:val="004366CB"/>
    <w:rsid w:val="00437072"/>
    <w:rsid w:val="0044029D"/>
    <w:rsid w:val="00441D0B"/>
    <w:rsid w:val="00442031"/>
    <w:rsid w:val="00442606"/>
    <w:rsid w:val="0044395E"/>
    <w:rsid w:val="00443EEB"/>
    <w:rsid w:val="00444D9C"/>
    <w:rsid w:val="00445E45"/>
    <w:rsid w:val="00446283"/>
    <w:rsid w:val="0044705A"/>
    <w:rsid w:val="00451685"/>
    <w:rsid w:val="004538E4"/>
    <w:rsid w:val="00454E4B"/>
    <w:rsid w:val="00455E19"/>
    <w:rsid w:val="00457015"/>
    <w:rsid w:val="0045717D"/>
    <w:rsid w:val="004618D4"/>
    <w:rsid w:val="004627F4"/>
    <w:rsid w:val="004628E3"/>
    <w:rsid w:val="00462CC7"/>
    <w:rsid w:val="00463A58"/>
    <w:rsid w:val="00465B5E"/>
    <w:rsid w:val="00467B38"/>
    <w:rsid w:val="00470C8E"/>
    <w:rsid w:val="004710BE"/>
    <w:rsid w:val="0047190B"/>
    <w:rsid w:val="004720A4"/>
    <w:rsid w:val="00472723"/>
    <w:rsid w:val="00472790"/>
    <w:rsid w:val="00473051"/>
    <w:rsid w:val="0047309B"/>
    <w:rsid w:val="004733BE"/>
    <w:rsid w:val="00476E54"/>
    <w:rsid w:val="00480131"/>
    <w:rsid w:val="004809A7"/>
    <w:rsid w:val="0048164F"/>
    <w:rsid w:val="00481714"/>
    <w:rsid w:val="00481D4E"/>
    <w:rsid w:val="0048283F"/>
    <w:rsid w:val="00482AF9"/>
    <w:rsid w:val="00483030"/>
    <w:rsid w:val="004866D0"/>
    <w:rsid w:val="00487983"/>
    <w:rsid w:val="00487A7F"/>
    <w:rsid w:val="00487AF2"/>
    <w:rsid w:val="0049030F"/>
    <w:rsid w:val="0049061E"/>
    <w:rsid w:val="00490C38"/>
    <w:rsid w:val="00492323"/>
    <w:rsid w:val="004926F9"/>
    <w:rsid w:val="00493E5C"/>
    <w:rsid w:val="00496F9B"/>
    <w:rsid w:val="00496FF2"/>
    <w:rsid w:val="0049766B"/>
    <w:rsid w:val="00497D48"/>
    <w:rsid w:val="00497DB5"/>
    <w:rsid w:val="004A1DEF"/>
    <w:rsid w:val="004A3525"/>
    <w:rsid w:val="004A3777"/>
    <w:rsid w:val="004A4FAD"/>
    <w:rsid w:val="004A57B5"/>
    <w:rsid w:val="004A609D"/>
    <w:rsid w:val="004B0760"/>
    <w:rsid w:val="004B0C42"/>
    <w:rsid w:val="004B1443"/>
    <w:rsid w:val="004B1923"/>
    <w:rsid w:val="004B2121"/>
    <w:rsid w:val="004B3408"/>
    <w:rsid w:val="004B57DC"/>
    <w:rsid w:val="004B5F1F"/>
    <w:rsid w:val="004B6CC4"/>
    <w:rsid w:val="004B7B27"/>
    <w:rsid w:val="004B7E36"/>
    <w:rsid w:val="004C10E6"/>
    <w:rsid w:val="004C150D"/>
    <w:rsid w:val="004C1F33"/>
    <w:rsid w:val="004C4560"/>
    <w:rsid w:val="004C479F"/>
    <w:rsid w:val="004C4DF9"/>
    <w:rsid w:val="004C52A6"/>
    <w:rsid w:val="004C600F"/>
    <w:rsid w:val="004C6207"/>
    <w:rsid w:val="004D1971"/>
    <w:rsid w:val="004D202D"/>
    <w:rsid w:val="004D21D8"/>
    <w:rsid w:val="004D4600"/>
    <w:rsid w:val="004D49AE"/>
    <w:rsid w:val="004D5218"/>
    <w:rsid w:val="004D6833"/>
    <w:rsid w:val="004E0718"/>
    <w:rsid w:val="004E0CC7"/>
    <w:rsid w:val="004E1427"/>
    <w:rsid w:val="004E246A"/>
    <w:rsid w:val="004E2C5F"/>
    <w:rsid w:val="004E2CA1"/>
    <w:rsid w:val="004E368B"/>
    <w:rsid w:val="004F0439"/>
    <w:rsid w:val="004F0D75"/>
    <w:rsid w:val="004F1073"/>
    <w:rsid w:val="004F393C"/>
    <w:rsid w:val="004F3B9D"/>
    <w:rsid w:val="004F4636"/>
    <w:rsid w:val="004F63FB"/>
    <w:rsid w:val="004F6CF3"/>
    <w:rsid w:val="004F71B9"/>
    <w:rsid w:val="0050039E"/>
    <w:rsid w:val="005038D9"/>
    <w:rsid w:val="00503EED"/>
    <w:rsid w:val="00504734"/>
    <w:rsid w:val="00507B83"/>
    <w:rsid w:val="00511B45"/>
    <w:rsid w:val="005123EF"/>
    <w:rsid w:val="005137EA"/>
    <w:rsid w:val="005138F4"/>
    <w:rsid w:val="00515611"/>
    <w:rsid w:val="00516115"/>
    <w:rsid w:val="00517B0E"/>
    <w:rsid w:val="00517B3D"/>
    <w:rsid w:val="00517C6D"/>
    <w:rsid w:val="00517CDD"/>
    <w:rsid w:val="0052013C"/>
    <w:rsid w:val="00520DCE"/>
    <w:rsid w:val="0052264A"/>
    <w:rsid w:val="00522BAA"/>
    <w:rsid w:val="0052308F"/>
    <w:rsid w:val="00524760"/>
    <w:rsid w:val="005250EC"/>
    <w:rsid w:val="005267BC"/>
    <w:rsid w:val="0052731B"/>
    <w:rsid w:val="00527E37"/>
    <w:rsid w:val="005305D6"/>
    <w:rsid w:val="005309E8"/>
    <w:rsid w:val="00531DC0"/>
    <w:rsid w:val="005321E4"/>
    <w:rsid w:val="00532314"/>
    <w:rsid w:val="00532F25"/>
    <w:rsid w:val="005334C0"/>
    <w:rsid w:val="00533ACD"/>
    <w:rsid w:val="00533EE5"/>
    <w:rsid w:val="00534368"/>
    <w:rsid w:val="00534760"/>
    <w:rsid w:val="0053477F"/>
    <w:rsid w:val="005401C3"/>
    <w:rsid w:val="0054126A"/>
    <w:rsid w:val="005423CC"/>
    <w:rsid w:val="00543A4B"/>
    <w:rsid w:val="00543B2A"/>
    <w:rsid w:val="00545B54"/>
    <w:rsid w:val="00546335"/>
    <w:rsid w:val="00546B2D"/>
    <w:rsid w:val="00546DFD"/>
    <w:rsid w:val="00553E30"/>
    <w:rsid w:val="005543F9"/>
    <w:rsid w:val="00555758"/>
    <w:rsid w:val="00556B0F"/>
    <w:rsid w:val="00557D21"/>
    <w:rsid w:val="00557FDD"/>
    <w:rsid w:val="00560CB3"/>
    <w:rsid w:val="00561FC4"/>
    <w:rsid w:val="005655CB"/>
    <w:rsid w:val="0056610D"/>
    <w:rsid w:val="0056715C"/>
    <w:rsid w:val="0056762D"/>
    <w:rsid w:val="005725D2"/>
    <w:rsid w:val="0057292B"/>
    <w:rsid w:val="0057397E"/>
    <w:rsid w:val="00574185"/>
    <w:rsid w:val="00574765"/>
    <w:rsid w:val="0057487D"/>
    <w:rsid w:val="00574ED2"/>
    <w:rsid w:val="0058020C"/>
    <w:rsid w:val="005802FE"/>
    <w:rsid w:val="00580E81"/>
    <w:rsid w:val="00582DDF"/>
    <w:rsid w:val="00584350"/>
    <w:rsid w:val="00584950"/>
    <w:rsid w:val="00584C7E"/>
    <w:rsid w:val="00585B97"/>
    <w:rsid w:val="005870C6"/>
    <w:rsid w:val="00587572"/>
    <w:rsid w:val="00590421"/>
    <w:rsid w:val="005905DC"/>
    <w:rsid w:val="00590AC9"/>
    <w:rsid w:val="00591272"/>
    <w:rsid w:val="0059559C"/>
    <w:rsid w:val="00595FD5"/>
    <w:rsid w:val="00596434"/>
    <w:rsid w:val="005966A1"/>
    <w:rsid w:val="005A165A"/>
    <w:rsid w:val="005A3EF8"/>
    <w:rsid w:val="005A4918"/>
    <w:rsid w:val="005A7556"/>
    <w:rsid w:val="005B113E"/>
    <w:rsid w:val="005B2157"/>
    <w:rsid w:val="005B3586"/>
    <w:rsid w:val="005B48C9"/>
    <w:rsid w:val="005B59AF"/>
    <w:rsid w:val="005B6139"/>
    <w:rsid w:val="005B7AF8"/>
    <w:rsid w:val="005C022D"/>
    <w:rsid w:val="005C04CC"/>
    <w:rsid w:val="005C2251"/>
    <w:rsid w:val="005C230A"/>
    <w:rsid w:val="005C3C2D"/>
    <w:rsid w:val="005C410F"/>
    <w:rsid w:val="005C4B34"/>
    <w:rsid w:val="005C599E"/>
    <w:rsid w:val="005C5EDB"/>
    <w:rsid w:val="005C63B8"/>
    <w:rsid w:val="005C79FF"/>
    <w:rsid w:val="005C7F97"/>
    <w:rsid w:val="005D0EF6"/>
    <w:rsid w:val="005D1012"/>
    <w:rsid w:val="005D18F4"/>
    <w:rsid w:val="005D238D"/>
    <w:rsid w:val="005D24A5"/>
    <w:rsid w:val="005D3BD8"/>
    <w:rsid w:val="005D63E6"/>
    <w:rsid w:val="005D6626"/>
    <w:rsid w:val="005D7576"/>
    <w:rsid w:val="005E0829"/>
    <w:rsid w:val="005E1104"/>
    <w:rsid w:val="005E1C92"/>
    <w:rsid w:val="005E2235"/>
    <w:rsid w:val="005E278D"/>
    <w:rsid w:val="005E3AC6"/>
    <w:rsid w:val="005E6B8D"/>
    <w:rsid w:val="005F0E1D"/>
    <w:rsid w:val="005F3050"/>
    <w:rsid w:val="005F3731"/>
    <w:rsid w:val="005F411C"/>
    <w:rsid w:val="005F5524"/>
    <w:rsid w:val="005F7013"/>
    <w:rsid w:val="005F7962"/>
    <w:rsid w:val="00600179"/>
    <w:rsid w:val="00604191"/>
    <w:rsid w:val="00604434"/>
    <w:rsid w:val="00605F2C"/>
    <w:rsid w:val="00606933"/>
    <w:rsid w:val="00607051"/>
    <w:rsid w:val="00607975"/>
    <w:rsid w:val="006100E4"/>
    <w:rsid w:val="00611971"/>
    <w:rsid w:val="00611C26"/>
    <w:rsid w:val="006128F4"/>
    <w:rsid w:val="006129E1"/>
    <w:rsid w:val="00613095"/>
    <w:rsid w:val="00613216"/>
    <w:rsid w:val="00613A40"/>
    <w:rsid w:val="00613EB4"/>
    <w:rsid w:val="00614653"/>
    <w:rsid w:val="006163F1"/>
    <w:rsid w:val="00616D5E"/>
    <w:rsid w:val="00617002"/>
    <w:rsid w:val="00623282"/>
    <w:rsid w:val="006242B1"/>
    <w:rsid w:val="00625B71"/>
    <w:rsid w:val="00625FD6"/>
    <w:rsid w:val="00626896"/>
    <w:rsid w:val="00626EF0"/>
    <w:rsid w:val="00627716"/>
    <w:rsid w:val="00630547"/>
    <w:rsid w:val="00630B56"/>
    <w:rsid w:val="00631B72"/>
    <w:rsid w:val="00631F04"/>
    <w:rsid w:val="0063206F"/>
    <w:rsid w:val="0063494F"/>
    <w:rsid w:val="006373D9"/>
    <w:rsid w:val="00637B7A"/>
    <w:rsid w:val="00637DEA"/>
    <w:rsid w:val="006402B7"/>
    <w:rsid w:val="006414E5"/>
    <w:rsid w:val="00641EEA"/>
    <w:rsid w:val="00642601"/>
    <w:rsid w:val="006439CA"/>
    <w:rsid w:val="006443A3"/>
    <w:rsid w:val="00644487"/>
    <w:rsid w:val="00646B92"/>
    <w:rsid w:val="00646BF2"/>
    <w:rsid w:val="006472C8"/>
    <w:rsid w:val="00647B79"/>
    <w:rsid w:val="006508F2"/>
    <w:rsid w:val="00650B59"/>
    <w:rsid w:val="00652B94"/>
    <w:rsid w:val="006545AC"/>
    <w:rsid w:val="00655116"/>
    <w:rsid w:val="0065763B"/>
    <w:rsid w:val="00661188"/>
    <w:rsid w:val="00661B01"/>
    <w:rsid w:val="00661C37"/>
    <w:rsid w:val="006621F5"/>
    <w:rsid w:val="006642E7"/>
    <w:rsid w:val="006657F0"/>
    <w:rsid w:val="006709FD"/>
    <w:rsid w:val="00670CBC"/>
    <w:rsid w:val="00671D99"/>
    <w:rsid w:val="006722C9"/>
    <w:rsid w:val="00672CBD"/>
    <w:rsid w:val="0067318A"/>
    <w:rsid w:val="0067382A"/>
    <w:rsid w:val="0067618A"/>
    <w:rsid w:val="00676BCC"/>
    <w:rsid w:val="00676DAA"/>
    <w:rsid w:val="006776DF"/>
    <w:rsid w:val="006814D9"/>
    <w:rsid w:val="00682AF0"/>
    <w:rsid w:val="00682E53"/>
    <w:rsid w:val="00683ED3"/>
    <w:rsid w:val="006850DB"/>
    <w:rsid w:val="00686BBE"/>
    <w:rsid w:val="0068776E"/>
    <w:rsid w:val="00690A03"/>
    <w:rsid w:val="00691C10"/>
    <w:rsid w:val="0069214C"/>
    <w:rsid w:val="00692A1C"/>
    <w:rsid w:val="006938DD"/>
    <w:rsid w:val="006939B7"/>
    <w:rsid w:val="00693B5C"/>
    <w:rsid w:val="00693DFF"/>
    <w:rsid w:val="00696D55"/>
    <w:rsid w:val="006971E6"/>
    <w:rsid w:val="006A04AD"/>
    <w:rsid w:val="006A0D7F"/>
    <w:rsid w:val="006A469C"/>
    <w:rsid w:val="006A5261"/>
    <w:rsid w:val="006A577F"/>
    <w:rsid w:val="006A7497"/>
    <w:rsid w:val="006A7CF8"/>
    <w:rsid w:val="006B10BF"/>
    <w:rsid w:val="006B1561"/>
    <w:rsid w:val="006B17E7"/>
    <w:rsid w:val="006B1F46"/>
    <w:rsid w:val="006B2CF6"/>
    <w:rsid w:val="006B5D89"/>
    <w:rsid w:val="006B7CC9"/>
    <w:rsid w:val="006C09AC"/>
    <w:rsid w:val="006C154C"/>
    <w:rsid w:val="006C2465"/>
    <w:rsid w:val="006C3064"/>
    <w:rsid w:val="006C322B"/>
    <w:rsid w:val="006C5F89"/>
    <w:rsid w:val="006C6851"/>
    <w:rsid w:val="006C6A94"/>
    <w:rsid w:val="006C7BE3"/>
    <w:rsid w:val="006D1506"/>
    <w:rsid w:val="006D1D51"/>
    <w:rsid w:val="006D2F61"/>
    <w:rsid w:val="006D7465"/>
    <w:rsid w:val="006D7B42"/>
    <w:rsid w:val="006D7D73"/>
    <w:rsid w:val="006E394D"/>
    <w:rsid w:val="006E444F"/>
    <w:rsid w:val="006E724A"/>
    <w:rsid w:val="006E7B2E"/>
    <w:rsid w:val="006F1989"/>
    <w:rsid w:val="006F3467"/>
    <w:rsid w:val="006F4562"/>
    <w:rsid w:val="006F4903"/>
    <w:rsid w:val="006F52A4"/>
    <w:rsid w:val="006F5B84"/>
    <w:rsid w:val="006F5CB9"/>
    <w:rsid w:val="006F6AD2"/>
    <w:rsid w:val="006F7B99"/>
    <w:rsid w:val="007021FC"/>
    <w:rsid w:val="00703EB5"/>
    <w:rsid w:val="00706A73"/>
    <w:rsid w:val="00706B3C"/>
    <w:rsid w:val="00707029"/>
    <w:rsid w:val="00707F3A"/>
    <w:rsid w:val="007117EE"/>
    <w:rsid w:val="0071250F"/>
    <w:rsid w:val="007128DB"/>
    <w:rsid w:val="00712C6B"/>
    <w:rsid w:val="00713BF8"/>
    <w:rsid w:val="00714A79"/>
    <w:rsid w:val="0071528D"/>
    <w:rsid w:val="00720202"/>
    <w:rsid w:val="00721000"/>
    <w:rsid w:val="007221DB"/>
    <w:rsid w:val="007244AE"/>
    <w:rsid w:val="00725553"/>
    <w:rsid w:val="0072731F"/>
    <w:rsid w:val="00727A2F"/>
    <w:rsid w:val="007323E4"/>
    <w:rsid w:val="007328D9"/>
    <w:rsid w:val="00732A2D"/>
    <w:rsid w:val="0073328D"/>
    <w:rsid w:val="00733C0E"/>
    <w:rsid w:val="00737836"/>
    <w:rsid w:val="007401F5"/>
    <w:rsid w:val="00740FA0"/>
    <w:rsid w:val="00741F03"/>
    <w:rsid w:val="00741F15"/>
    <w:rsid w:val="0074236B"/>
    <w:rsid w:val="007459F9"/>
    <w:rsid w:val="00747E01"/>
    <w:rsid w:val="00750550"/>
    <w:rsid w:val="00750A0F"/>
    <w:rsid w:val="0075132C"/>
    <w:rsid w:val="007521CE"/>
    <w:rsid w:val="00752369"/>
    <w:rsid w:val="00752F30"/>
    <w:rsid w:val="00753FF0"/>
    <w:rsid w:val="00754EF3"/>
    <w:rsid w:val="0075672C"/>
    <w:rsid w:val="007570AB"/>
    <w:rsid w:val="00761815"/>
    <w:rsid w:val="00761F2E"/>
    <w:rsid w:val="007633FD"/>
    <w:rsid w:val="00764F6C"/>
    <w:rsid w:val="00767387"/>
    <w:rsid w:val="00767A8A"/>
    <w:rsid w:val="00767A90"/>
    <w:rsid w:val="007707AD"/>
    <w:rsid w:val="00772B8B"/>
    <w:rsid w:val="00772EF1"/>
    <w:rsid w:val="00773E3B"/>
    <w:rsid w:val="00773FFC"/>
    <w:rsid w:val="00774781"/>
    <w:rsid w:val="00774924"/>
    <w:rsid w:val="007752DD"/>
    <w:rsid w:val="007763F8"/>
    <w:rsid w:val="00777506"/>
    <w:rsid w:val="00777B6D"/>
    <w:rsid w:val="00777C32"/>
    <w:rsid w:val="00780261"/>
    <w:rsid w:val="0078231C"/>
    <w:rsid w:val="00782DD7"/>
    <w:rsid w:val="00782EB7"/>
    <w:rsid w:val="0078332C"/>
    <w:rsid w:val="0078528E"/>
    <w:rsid w:val="00786CA7"/>
    <w:rsid w:val="00790F82"/>
    <w:rsid w:val="00794680"/>
    <w:rsid w:val="0079612C"/>
    <w:rsid w:val="007979CF"/>
    <w:rsid w:val="007A0D7A"/>
    <w:rsid w:val="007A2051"/>
    <w:rsid w:val="007A39D2"/>
    <w:rsid w:val="007A3FC8"/>
    <w:rsid w:val="007A4C8D"/>
    <w:rsid w:val="007A5941"/>
    <w:rsid w:val="007A7A3D"/>
    <w:rsid w:val="007B049C"/>
    <w:rsid w:val="007B3720"/>
    <w:rsid w:val="007B3851"/>
    <w:rsid w:val="007B48D0"/>
    <w:rsid w:val="007B4EC5"/>
    <w:rsid w:val="007B5487"/>
    <w:rsid w:val="007B5FA0"/>
    <w:rsid w:val="007B641F"/>
    <w:rsid w:val="007B6824"/>
    <w:rsid w:val="007B6EB1"/>
    <w:rsid w:val="007B762F"/>
    <w:rsid w:val="007B7A15"/>
    <w:rsid w:val="007C07CD"/>
    <w:rsid w:val="007C0C31"/>
    <w:rsid w:val="007C11B5"/>
    <w:rsid w:val="007C2747"/>
    <w:rsid w:val="007C288C"/>
    <w:rsid w:val="007C2FFE"/>
    <w:rsid w:val="007C30C0"/>
    <w:rsid w:val="007C3487"/>
    <w:rsid w:val="007C513D"/>
    <w:rsid w:val="007C5374"/>
    <w:rsid w:val="007C6103"/>
    <w:rsid w:val="007C6B77"/>
    <w:rsid w:val="007C7BCD"/>
    <w:rsid w:val="007D2DC9"/>
    <w:rsid w:val="007D3630"/>
    <w:rsid w:val="007D36C5"/>
    <w:rsid w:val="007D54C7"/>
    <w:rsid w:val="007D5926"/>
    <w:rsid w:val="007D6B99"/>
    <w:rsid w:val="007E1809"/>
    <w:rsid w:val="007E251F"/>
    <w:rsid w:val="007E2CAB"/>
    <w:rsid w:val="007E32E6"/>
    <w:rsid w:val="007E474D"/>
    <w:rsid w:val="007E47A7"/>
    <w:rsid w:val="007E6A38"/>
    <w:rsid w:val="007E6BDA"/>
    <w:rsid w:val="007E6E7E"/>
    <w:rsid w:val="007E7942"/>
    <w:rsid w:val="007E7977"/>
    <w:rsid w:val="007F1C1B"/>
    <w:rsid w:val="007F24D5"/>
    <w:rsid w:val="007F4F1B"/>
    <w:rsid w:val="00800822"/>
    <w:rsid w:val="00801A75"/>
    <w:rsid w:val="00801F51"/>
    <w:rsid w:val="008026CF"/>
    <w:rsid w:val="0080314D"/>
    <w:rsid w:val="00803201"/>
    <w:rsid w:val="00804C8E"/>
    <w:rsid w:val="00805A5C"/>
    <w:rsid w:val="00806B9C"/>
    <w:rsid w:val="00807056"/>
    <w:rsid w:val="00811A20"/>
    <w:rsid w:val="008134E9"/>
    <w:rsid w:val="00813EE1"/>
    <w:rsid w:val="008145F3"/>
    <w:rsid w:val="008154D2"/>
    <w:rsid w:val="00816888"/>
    <w:rsid w:val="00816B47"/>
    <w:rsid w:val="00817F25"/>
    <w:rsid w:val="0082153B"/>
    <w:rsid w:val="00824E56"/>
    <w:rsid w:val="0082713C"/>
    <w:rsid w:val="00831200"/>
    <w:rsid w:val="008316F8"/>
    <w:rsid w:val="0083312C"/>
    <w:rsid w:val="008352B4"/>
    <w:rsid w:val="0083534A"/>
    <w:rsid w:val="0083586E"/>
    <w:rsid w:val="0083613D"/>
    <w:rsid w:val="00837E32"/>
    <w:rsid w:val="00837FBC"/>
    <w:rsid w:val="00842654"/>
    <w:rsid w:val="00844361"/>
    <w:rsid w:val="00846E1D"/>
    <w:rsid w:val="008470AC"/>
    <w:rsid w:val="00850A35"/>
    <w:rsid w:val="00851349"/>
    <w:rsid w:val="00851AC7"/>
    <w:rsid w:val="00853C24"/>
    <w:rsid w:val="008569C0"/>
    <w:rsid w:val="00857314"/>
    <w:rsid w:val="008600DC"/>
    <w:rsid w:val="00860C77"/>
    <w:rsid w:val="00860CA0"/>
    <w:rsid w:val="0086208C"/>
    <w:rsid w:val="00862508"/>
    <w:rsid w:val="00864710"/>
    <w:rsid w:val="00866E05"/>
    <w:rsid w:val="008672AB"/>
    <w:rsid w:val="00867F87"/>
    <w:rsid w:val="00870976"/>
    <w:rsid w:val="00870CF5"/>
    <w:rsid w:val="00871BA2"/>
    <w:rsid w:val="00872D98"/>
    <w:rsid w:val="008739E6"/>
    <w:rsid w:val="00875392"/>
    <w:rsid w:val="008770E6"/>
    <w:rsid w:val="00877C00"/>
    <w:rsid w:val="008831C5"/>
    <w:rsid w:val="008869F6"/>
    <w:rsid w:val="0088746A"/>
    <w:rsid w:val="008875D2"/>
    <w:rsid w:val="008932AD"/>
    <w:rsid w:val="008938A2"/>
    <w:rsid w:val="0089568E"/>
    <w:rsid w:val="00895D7F"/>
    <w:rsid w:val="0089670B"/>
    <w:rsid w:val="008971F5"/>
    <w:rsid w:val="008A12A4"/>
    <w:rsid w:val="008A677A"/>
    <w:rsid w:val="008A7E50"/>
    <w:rsid w:val="008B2B15"/>
    <w:rsid w:val="008B3656"/>
    <w:rsid w:val="008B4263"/>
    <w:rsid w:val="008B4ABE"/>
    <w:rsid w:val="008B5B96"/>
    <w:rsid w:val="008B6CDB"/>
    <w:rsid w:val="008B790A"/>
    <w:rsid w:val="008B7B47"/>
    <w:rsid w:val="008C083E"/>
    <w:rsid w:val="008C2C17"/>
    <w:rsid w:val="008C3773"/>
    <w:rsid w:val="008C4133"/>
    <w:rsid w:val="008C5970"/>
    <w:rsid w:val="008C6279"/>
    <w:rsid w:val="008D2B1C"/>
    <w:rsid w:val="008D3781"/>
    <w:rsid w:val="008D4144"/>
    <w:rsid w:val="008D4488"/>
    <w:rsid w:val="008D760E"/>
    <w:rsid w:val="008E1237"/>
    <w:rsid w:val="008E135D"/>
    <w:rsid w:val="008E4A51"/>
    <w:rsid w:val="008E5656"/>
    <w:rsid w:val="008E7A66"/>
    <w:rsid w:val="008F094D"/>
    <w:rsid w:val="008F2446"/>
    <w:rsid w:val="008F30A3"/>
    <w:rsid w:val="008F33A4"/>
    <w:rsid w:val="008F6364"/>
    <w:rsid w:val="008F66C3"/>
    <w:rsid w:val="008F74FD"/>
    <w:rsid w:val="008F7BFE"/>
    <w:rsid w:val="009009BF"/>
    <w:rsid w:val="0090115B"/>
    <w:rsid w:val="00901E31"/>
    <w:rsid w:val="00903C72"/>
    <w:rsid w:val="00904248"/>
    <w:rsid w:val="00905A77"/>
    <w:rsid w:val="009068CC"/>
    <w:rsid w:val="00907E28"/>
    <w:rsid w:val="00910A26"/>
    <w:rsid w:val="00911045"/>
    <w:rsid w:val="00911AEF"/>
    <w:rsid w:val="00912557"/>
    <w:rsid w:val="009128C3"/>
    <w:rsid w:val="00913600"/>
    <w:rsid w:val="00916FEE"/>
    <w:rsid w:val="0091765C"/>
    <w:rsid w:val="009216EF"/>
    <w:rsid w:val="00921953"/>
    <w:rsid w:val="00921BF8"/>
    <w:rsid w:val="009259E8"/>
    <w:rsid w:val="009262AA"/>
    <w:rsid w:val="00926EB2"/>
    <w:rsid w:val="009274FC"/>
    <w:rsid w:val="00930211"/>
    <w:rsid w:val="0093081B"/>
    <w:rsid w:val="00930948"/>
    <w:rsid w:val="00930E24"/>
    <w:rsid w:val="0093180F"/>
    <w:rsid w:val="0093213A"/>
    <w:rsid w:val="009323AA"/>
    <w:rsid w:val="009324A1"/>
    <w:rsid w:val="00932CAF"/>
    <w:rsid w:val="00933347"/>
    <w:rsid w:val="00933549"/>
    <w:rsid w:val="00934712"/>
    <w:rsid w:val="00935276"/>
    <w:rsid w:val="00936256"/>
    <w:rsid w:val="00937441"/>
    <w:rsid w:val="009436F5"/>
    <w:rsid w:val="0094401A"/>
    <w:rsid w:val="00945931"/>
    <w:rsid w:val="00946DC2"/>
    <w:rsid w:val="00946F3C"/>
    <w:rsid w:val="00947010"/>
    <w:rsid w:val="0094781F"/>
    <w:rsid w:val="00950AD2"/>
    <w:rsid w:val="00950E5B"/>
    <w:rsid w:val="009519BC"/>
    <w:rsid w:val="00953072"/>
    <w:rsid w:val="00953407"/>
    <w:rsid w:val="00953596"/>
    <w:rsid w:val="009547DC"/>
    <w:rsid w:val="009565A1"/>
    <w:rsid w:val="00956C67"/>
    <w:rsid w:val="00957E13"/>
    <w:rsid w:val="0096058D"/>
    <w:rsid w:val="00962E28"/>
    <w:rsid w:val="00963289"/>
    <w:rsid w:val="009647FB"/>
    <w:rsid w:val="00966C65"/>
    <w:rsid w:val="0097055E"/>
    <w:rsid w:val="009717CE"/>
    <w:rsid w:val="00974147"/>
    <w:rsid w:val="00974F01"/>
    <w:rsid w:val="009766D5"/>
    <w:rsid w:val="00976CCA"/>
    <w:rsid w:val="00977CAD"/>
    <w:rsid w:val="00980682"/>
    <w:rsid w:val="0098245D"/>
    <w:rsid w:val="0098473D"/>
    <w:rsid w:val="00984BA7"/>
    <w:rsid w:val="00986369"/>
    <w:rsid w:val="00986540"/>
    <w:rsid w:val="009865A3"/>
    <w:rsid w:val="009865ED"/>
    <w:rsid w:val="00987F16"/>
    <w:rsid w:val="009904DB"/>
    <w:rsid w:val="00990AE7"/>
    <w:rsid w:val="00990B8A"/>
    <w:rsid w:val="00990C9C"/>
    <w:rsid w:val="009910E4"/>
    <w:rsid w:val="00991C50"/>
    <w:rsid w:val="0099254B"/>
    <w:rsid w:val="00992C27"/>
    <w:rsid w:val="0099383D"/>
    <w:rsid w:val="0099439D"/>
    <w:rsid w:val="00995B29"/>
    <w:rsid w:val="0099677E"/>
    <w:rsid w:val="00996ABC"/>
    <w:rsid w:val="00996F2F"/>
    <w:rsid w:val="0099702E"/>
    <w:rsid w:val="0099718C"/>
    <w:rsid w:val="009A1ED0"/>
    <w:rsid w:val="009A205B"/>
    <w:rsid w:val="009A2331"/>
    <w:rsid w:val="009A2F5E"/>
    <w:rsid w:val="009A3131"/>
    <w:rsid w:val="009A6EF2"/>
    <w:rsid w:val="009A7444"/>
    <w:rsid w:val="009A7DF7"/>
    <w:rsid w:val="009B11E9"/>
    <w:rsid w:val="009B3F61"/>
    <w:rsid w:val="009B54D0"/>
    <w:rsid w:val="009B59DE"/>
    <w:rsid w:val="009B5F9F"/>
    <w:rsid w:val="009C0515"/>
    <w:rsid w:val="009C0C44"/>
    <w:rsid w:val="009C165E"/>
    <w:rsid w:val="009C1874"/>
    <w:rsid w:val="009C235D"/>
    <w:rsid w:val="009C2CEC"/>
    <w:rsid w:val="009C396E"/>
    <w:rsid w:val="009D0385"/>
    <w:rsid w:val="009D0717"/>
    <w:rsid w:val="009D3F97"/>
    <w:rsid w:val="009D4F3F"/>
    <w:rsid w:val="009D511D"/>
    <w:rsid w:val="009D55F2"/>
    <w:rsid w:val="009D5CCF"/>
    <w:rsid w:val="009D64D7"/>
    <w:rsid w:val="009D6781"/>
    <w:rsid w:val="009E10DA"/>
    <w:rsid w:val="009E6786"/>
    <w:rsid w:val="009F34AA"/>
    <w:rsid w:val="009F3716"/>
    <w:rsid w:val="009F3F19"/>
    <w:rsid w:val="009F43C7"/>
    <w:rsid w:val="009F46D5"/>
    <w:rsid w:val="009F518D"/>
    <w:rsid w:val="009F56F3"/>
    <w:rsid w:val="009F5D7E"/>
    <w:rsid w:val="009F5EE3"/>
    <w:rsid w:val="00A02A18"/>
    <w:rsid w:val="00A030D1"/>
    <w:rsid w:val="00A05620"/>
    <w:rsid w:val="00A06672"/>
    <w:rsid w:val="00A07125"/>
    <w:rsid w:val="00A1377B"/>
    <w:rsid w:val="00A138FE"/>
    <w:rsid w:val="00A14704"/>
    <w:rsid w:val="00A14D62"/>
    <w:rsid w:val="00A151FE"/>
    <w:rsid w:val="00A20BDA"/>
    <w:rsid w:val="00A22E77"/>
    <w:rsid w:val="00A23BA3"/>
    <w:rsid w:val="00A24735"/>
    <w:rsid w:val="00A2584E"/>
    <w:rsid w:val="00A3162A"/>
    <w:rsid w:val="00A368A7"/>
    <w:rsid w:val="00A37C76"/>
    <w:rsid w:val="00A407F9"/>
    <w:rsid w:val="00A40F10"/>
    <w:rsid w:val="00A436C8"/>
    <w:rsid w:val="00A442BF"/>
    <w:rsid w:val="00A44FD2"/>
    <w:rsid w:val="00A46312"/>
    <w:rsid w:val="00A46E8E"/>
    <w:rsid w:val="00A478FC"/>
    <w:rsid w:val="00A50A82"/>
    <w:rsid w:val="00A50CB9"/>
    <w:rsid w:val="00A52C72"/>
    <w:rsid w:val="00A53E88"/>
    <w:rsid w:val="00A5435E"/>
    <w:rsid w:val="00A56006"/>
    <w:rsid w:val="00A56F9E"/>
    <w:rsid w:val="00A57011"/>
    <w:rsid w:val="00A602C0"/>
    <w:rsid w:val="00A60904"/>
    <w:rsid w:val="00A60E7D"/>
    <w:rsid w:val="00A6213E"/>
    <w:rsid w:val="00A62D63"/>
    <w:rsid w:val="00A62F77"/>
    <w:rsid w:val="00A63F19"/>
    <w:rsid w:val="00A63F9D"/>
    <w:rsid w:val="00A65449"/>
    <w:rsid w:val="00A6686F"/>
    <w:rsid w:val="00A671BB"/>
    <w:rsid w:val="00A70556"/>
    <w:rsid w:val="00A72352"/>
    <w:rsid w:val="00A72BBD"/>
    <w:rsid w:val="00A72F5F"/>
    <w:rsid w:val="00A732D7"/>
    <w:rsid w:val="00A73BFD"/>
    <w:rsid w:val="00A751B4"/>
    <w:rsid w:val="00A759B4"/>
    <w:rsid w:val="00A76C58"/>
    <w:rsid w:val="00A80461"/>
    <w:rsid w:val="00A87233"/>
    <w:rsid w:val="00A87366"/>
    <w:rsid w:val="00A907C9"/>
    <w:rsid w:val="00A91964"/>
    <w:rsid w:val="00A91A55"/>
    <w:rsid w:val="00A92625"/>
    <w:rsid w:val="00A92879"/>
    <w:rsid w:val="00A94A25"/>
    <w:rsid w:val="00A96082"/>
    <w:rsid w:val="00A973F8"/>
    <w:rsid w:val="00A9750D"/>
    <w:rsid w:val="00A97954"/>
    <w:rsid w:val="00AA0EBF"/>
    <w:rsid w:val="00AA22BC"/>
    <w:rsid w:val="00AA3BD2"/>
    <w:rsid w:val="00AA4C55"/>
    <w:rsid w:val="00AA517C"/>
    <w:rsid w:val="00AA6A78"/>
    <w:rsid w:val="00AA6BC7"/>
    <w:rsid w:val="00AA7062"/>
    <w:rsid w:val="00AA791C"/>
    <w:rsid w:val="00AA7C51"/>
    <w:rsid w:val="00AB0123"/>
    <w:rsid w:val="00AB0A66"/>
    <w:rsid w:val="00AB1EFB"/>
    <w:rsid w:val="00AB2404"/>
    <w:rsid w:val="00AB2742"/>
    <w:rsid w:val="00AB362E"/>
    <w:rsid w:val="00AB47E4"/>
    <w:rsid w:val="00AB4B8B"/>
    <w:rsid w:val="00AB5CB2"/>
    <w:rsid w:val="00AB5EF2"/>
    <w:rsid w:val="00AC2894"/>
    <w:rsid w:val="00AC32B3"/>
    <w:rsid w:val="00AC34B0"/>
    <w:rsid w:val="00AC571C"/>
    <w:rsid w:val="00AC681A"/>
    <w:rsid w:val="00AC6BE5"/>
    <w:rsid w:val="00AD0406"/>
    <w:rsid w:val="00AD06E1"/>
    <w:rsid w:val="00AD1BEE"/>
    <w:rsid w:val="00AD1F3F"/>
    <w:rsid w:val="00AD338F"/>
    <w:rsid w:val="00AD4BB9"/>
    <w:rsid w:val="00AD50D7"/>
    <w:rsid w:val="00AD5E84"/>
    <w:rsid w:val="00AD6EFD"/>
    <w:rsid w:val="00AE04E4"/>
    <w:rsid w:val="00AE0F0E"/>
    <w:rsid w:val="00AE29CB"/>
    <w:rsid w:val="00AE369D"/>
    <w:rsid w:val="00AE3C78"/>
    <w:rsid w:val="00AE683C"/>
    <w:rsid w:val="00AE7A32"/>
    <w:rsid w:val="00AE7F76"/>
    <w:rsid w:val="00AF015C"/>
    <w:rsid w:val="00AF07C0"/>
    <w:rsid w:val="00AF12B4"/>
    <w:rsid w:val="00AF3AAF"/>
    <w:rsid w:val="00AF3DAB"/>
    <w:rsid w:val="00AF3F50"/>
    <w:rsid w:val="00AF60C2"/>
    <w:rsid w:val="00AF798B"/>
    <w:rsid w:val="00B01148"/>
    <w:rsid w:val="00B0132A"/>
    <w:rsid w:val="00B01357"/>
    <w:rsid w:val="00B0170F"/>
    <w:rsid w:val="00B0187A"/>
    <w:rsid w:val="00B02318"/>
    <w:rsid w:val="00B0269B"/>
    <w:rsid w:val="00B030C2"/>
    <w:rsid w:val="00B04C76"/>
    <w:rsid w:val="00B04E0F"/>
    <w:rsid w:val="00B060AB"/>
    <w:rsid w:val="00B0658C"/>
    <w:rsid w:val="00B079BD"/>
    <w:rsid w:val="00B10312"/>
    <w:rsid w:val="00B10582"/>
    <w:rsid w:val="00B133FE"/>
    <w:rsid w:val="00B15714"/>
    <w:rsid w:val="00B159B3"/>
    <w:rsid w:val="00B159E0"/>
    <w:rsid w:val="00B207C7"/>
    <w:rsid w:val="00B2134E"/>
    <w:rsid w:val="00B21986"/>
    <w:rsid w:val="00B21AEB"/>
    <w:rsid w:val="00B2239A"/>
    <w:rsid w:val="00B223E3"/>
    <w:rsid w:val="00B224F2"/>
    <w:rsid w:val="00B255AA"/>
    <w:rsid w:val="00B2629F"/>
    <w:rsid w:val="00B271E2"/>
    <w:rsid w:val="00B2742B"/>
    <w:rsid w:val="00B30411"/>
    <w:rsid w:val="00B31C0E"/>
    <w:rsid w:val="00B359B9"/>
    <w:rsid w:val="00B35BE7"/>
    <w:rsid w:val="00B36600"/>
    <w:rsid w:val="00B36A9A"/>
    <w:rsid w:val="00B37789"/>
    <w:rsid w:val="00B40BC8"/>
    <w:rsid w:val="00B43FC7"/>
    <w:rsid w:val="00B45D6F"/>
    <w:rsid w:val="00B45E66"/>
    <w:rsid w:val="00B473E3"/>
    <w:rsid w:val="00B47672"/>
    <w:rsid w:val="00B50145"/>
    <w:rsid w:val="00B50360"/>
    <w:rsid w:val="00B53B9F"/>
    <w:rsid w:val="00B53BE4"/>
    <w:rsid w:val="00B554CB"/>
    <w:rsid w:val="00B5668E"/>
    <w:rsid w:val="00B5783E"/>
    <w:rsid w:val="00B61991"/>
    <w:rsid w:val="00B61B60"/>
    <w:rsid w:val="00B62860"/>
    <w:rsid w:val="00B62EB7"/>
    <w:rsid w:val="00B63307"/>
    <w:rsid w:val="00B64CC0"/>
    <w:rsid w:val="00B650B1"/>
    <w:rsid w:val="00B66176"/>
    <w:rsid w:val="00B6668E"/>
    <w:rsid w:val="00B67D66"/>
    <w:rsid w:val="00B72DFE"/>
    <w:rsid w:val="00B73BF9"/>
    <w:rsid w:val="00B74014"/>
    <w:rsid w:val="00B753FD"/>
    <w:rsid w:val="00B75B1D"/>
    <w:rsid w:val="00B75FA5"/>
    <w:rsid w:val="00B766F0"/>
    <w:rsid w:val="00B803CE"/>
    <w:rsid w:val="00B80924"/>
    <w:rsid w:val="00B81301"/>
    <w:rsid w:val="00B81FB8"/>
    <w:rsid w:val="00B82E7A"/>
    <w:rsid w:val="00B832F6"/>
    <w:rsid w:val="00B838D4"/>
    <w:rsid w:val="00B84C28"/>
    <w:rsid w:val="00B85905"/>
    <w:rsid w:val="00B85E58"/>
    <w:rsid w:val="00B86245"/>
    <w:rsid w:val="00B864DA"/>
    <w:rsid w:val="00B86E40"/>
    <w:rsid w:val="00B879C0"/>
    <w:rsid w:val="00B9037C"/>
    <w:rsid w:val="00B917B7"/>
    <w:rsid w:val="00B9302A"/>
    <w:rsid w:val="00B93418"/>
    <w:rsid w:val="00B93D16"/>
    <w:rsid w:val="00B94C36"/>
    <w:rsid w:val="00B94F26"/>
    <w:rsid w:val="00B95A53"/>
    <w:rsid w:val="00B95CD7"/>
    <w:rsid w:val="00BA01FD"/>
    <w:rsid w:val="00BA54C1"/>
    <w:rsid w:val="00BB160E"/>
    <w:rsid w:val="00BB1A86"/>
    <w:rsid w:val="00BB27A6"/>
    <w:rsid w:val="00BB408E"/>
    <w:rsid w:val="00BB4802"/>
    <w:rsid w:val="00BB69DE"/>
    <w:rsid w:val="00BC093F"/>
    <w:rsid w:val="00BC186B"/>
    <w:rsid w:val="00BC2EC8"/>
    <w:rsid w:val="00BC36E4"/>
    <w:rsid w:val="00BC3B09"/>
    <w:rsid w:val="00BC47E0"/>
    <w:rsid w:val="00BC5DC3"/>
    <w:rsid w:val="00BC667E"/>
    <w:rsid w:val="00BC68B0"/>
    <w:rsid w:val="00BC70D1"/>
    <w:rsid w:val="00BD069B"/>
    <w:rsid w:val="00BD0736"/>
    <w:rsid w:val="00BD4733"/>
    <w:rsid w:val="00BD479E"/>
    <w:rsid w:val="00BD4886"/>
    <w:rsid w:val="00BD5006"/>
    <w:rsid w:val="00BE25C9"/>
    <w:rsid w:val="00BE327A"/>
    <w:rsid w:val="00BE3488"/>
    <w:rsid w:val="00BE3D97"/>
    <w:rsid w:val="00BE4217"/>
    <w:rsid w:val="00BE5769"/>
    <w:rsid w:val="00BE6967"/>
    <w:rsid w:val="00BE6C1F"/>
    <w:rsid w:val="00BE6DBF"/>
    <w:rsid w:val="00BE7285"/>
    <w:rsid w:val="00BE7772"/>
    <w:rsid w:val="00BF076D"/>
    <w:rsid w:val="00BF12DF"/>
    <w:rsid w:val="00BF294B"/>
    <w:rsid w:val="00BF3FD1"/>
    <w:rsid w:val="00BF422A"/>
    <w:rsid w:val="00BF4448"/>
    <w:rsid w:val="00BF6227"/>
    <w:rsid w:val="00BF66A7"/>
    <w:rsid w:val="00BF691F"/>
    <w:rsid w:val="00BF71E6"/>
    <w:rsid w:val="00BF7862"/>
    <w:rsid w:val="00C0154A"/>
    <w:rsid w:val="00C02783"/>
    <w:rsid w:val="00C04581"/>
    <w:rsid w:val="00C064D0"/>
    <w:rsid w:val="00C11743"/>
    <w:rsid w:val="00C117BA"/>
    <w:rsid w:val="00C11A56"/>
    <w:rsid w:val="00C11A87"/>
    <w:rsid w:val="00C12480"/>
    <w:rsid w:val="00C127A1"/>
    <w:rsid w:val="00C13CB6"/>
    <w:rsid w:val="00C15298"/>
    <w:rsid w:val="00C15571"/>
    <w:rsid w:val="00C1666D"/>
    <w:rsid w:val="00C16835"/>
    <w:rsid w:val="00C16F48"/>
    <w:rsid w:val="00C1749D"/>
    <w:rsid w:val="00C20EEB"/>
    <w:rsid w:val="00C23488"/>
    <w:rsid w:val="00C27BA9"/>
    <w:rsid w:val="00C32DA9"/>
    <w:rsid w:val="00C37172"/>
    <w:rsid w:val="00C40A78"/>
    <w:rsid w:val="00C417E7"/>
    <w:rsid w:val="00C4293F"/>
    <w:rsid w:val="00C433CC"/>
    <w:rsid w:val="00C433DA"/>
    <w:rsid w:val="00C436EC"/>
    <w:rsid w:val="00C43C43"/>
    <w:rsid w:val="00C46AEE"/>
    <w:rsid w:val="00C4795C"/>
    <w:rsid w:val="00C5051B"/>
    <w:rsid w:val="00C52C56"/>
    <w:rsid w:val="00C57211"/>
    <w:rsid w:val="00C60EA0"/>
    <w:rsid w:val="00C6381E"/>
    <w:rsid w:val="00C63C62"/>
    <w:rsid w:val="00C6696E"/>
    <w:rsid w:val="00C674D8"/>
    <w:rsid w:val="00C67C55"/>
    <w:rsid w:val="00C702D3"/>
    <w:rsid w:val="00C721D0"/>
    <w:rsid w:val="00C724A8"/>
    <w:rsid w:val="00C72545"/>
    <w:rsid w:val="00C72754"/>
    <w:rsid w:val="00C73A8E"/>
    <w:rsid w:val="00C743D4"/>
    <w:rsid w:val="00C74C15"/>
    <w:rsid w:val="00C756C5"/>
    <w:rsid w:val="00C758C1"/>
    <w:rsid w:val="00C75D1E"/>
    <w:rsid w:val="00C75F5B"/>
    <w:rsid w:val="00C77C23"/>
    <w:rsid w:val="00C821F9"/>
    <w:rsid w:val="00C826BA"/>
    <w:rsid w:val="00C82E4A"/>
    <w:rsid w:val="00C834D3"/>
    <w:rsid w:val="00C86DB0"/>
    <w:rsid w:val="00C87E6E"/>
    <w:rsid w:val="00C93AA5"/>
    <w:rsid w:val="00C95B31"/>
    <w:rsid w:val="00C96E23"/>
    <w:rsid w:val="00C97559"/>
    <w:rsid w:val="00C97D42"/>
    <w:rsid w:val="00CA1474"/>
    <w:rsid w:val="00CA1754"/>
    <w:rsid w:val="00CA215D"/>
    <w:rsid w:val="00CA2AC3"/>
    <w:rsid w:val="00CA47BD"/>
    <w:rsid w:val="00CA4C58"/>
    <w:rsid w:val="00CA4D40"/>
    <w:rsid w:val="00CA50F1"/>
    <w:rsid w:val="00CA62D8"/>
    <w:rsid w:val="00CA7604"/>
    <w:rsid w:val="00CA7D56"/>
    <w:rsid w:val="00CA7DE9"/>
    <w:rsid w:val="00CB00EF"/>
    <w:rsid w:val="00CB0965"/>
    <w:rsid w:val="00CB09D4"/>
    <w:rsid w:val="00CB0E60"/>
    <w:rsid w:val="00CB1BDD"/>
    <w:rsid w:val="00CB1CFD"/>
    <w:rsid w:val="00CB1E06"/>
    <w:rsid w:val="00CB296E"/>
    <w:rsid w:val="00CB2EE1"/>
    <w:rsid w:val="00CB3927"/>
    <w:rsid w:val="00CB4662"/>
    <w:rsid w:val="00CB6C26"/>
    <w:rsid w:val="00CB6C61"/>
    <w:rsid w:val="00CB746E"/>
    <w:rsid w:val="00CB763B"/>
    <w:rsid w:val="00CC03C1"/>
    <w:rsid w:val="00CC30F6"/>
    <w:rsid w:val="00CC324D"/>
    <w:rsid w:val="00CC447E"/>
    <w:rsid w:val="00CD09AA"/>
    <w:rsid w:val="00CD0F2F"/>
    <w:rsid w:val="00CD0F65"/>
    <w:rsid w:val="00CD1D63"/>
    <w:rsid w:val="00CD28A6"/>
    <w:rsid w:val="00CD3938"/>
    <w:rsid w:val="00CD3B8E"/>
    <w:rsid w:val="00CD424B"/>
    <w:rsid w:val="00CD58E4"/>
    <w:rsid w:val="00CD5E44"/>
    <w:rsid w:val="00CD70A2"/>
    <w:rsid w:val="00CD750A"/>
    <w:rsid w:val="00CE0F69"/>
    <w:rsid w:val="00CE1EC8"/>
    <w:rsid w:val="00CE2FDF"/>
    <w:rsid w:val="00CE309B"/>
    <w:rsid w:val="00CE370A"/>
    <w:rsid w:val="00CE4576"/>
    <w:rsid w:val="00CE5304"/>
    <w:rsid w:val="00CE5873"/>
    <w:rsid w:val="00CF1DAE"/>
    <w:rsid w:val="00CF3032"/>
    <w:rsid w:val="00CF320E"/>
    <w:rsid w:val="00CF352A"/>
    <w:rsid w:val="00CF3EC1"/>
    <w:rsid w:val="00CF5B0B"/>
    <w:rsid w:val="00CF5D81"/>
    <w:rsid w:val="00CF5E8B"/>
    <w:rsid w:val="00CF77C0"/>
    <w:rsid w:val="00D00052"/>
    <w:rsid w:val="00D01D7B"/>
    <w:rsid w:val="00D05316"/>
    <w:rsid w:val="00D060D6"/>
    <w:rsid w:val="00D06BB0"/>
    <w:rsid w:val="00D1019D"/>
    <w:rsid w:val="00D10FCE"/>
    <w:rsid w:val="00D114FA"/>
    <w:rsid w:val="00D127E5"/>
    <w:rsid w:val="00D12D6F"/>
    <w:rsid w:val="00D12D89"/>
    <w:rsid w:val="00D130C5"/>
    <w:rsid w:val="00D1509C"/>
    <w:rsid w:val="00D15932"/>
    <w:rsid w:val="00D1655A"/>
    <w:rsid w:val="00D2007A"/>
    <w:rsid w:val="00D20317"/>
    <w:rsid w:val="00D204B6"/>
    <w:rsid w:val="00D24017"/>
    <w:rsid w:val="00D241DE"/>
    <w:rsid w:val="00D24960"/>
    <w:rsid w:val="00D257A8"/>
    <w:rsid w:val="00D2661D"/>
    <w:rsid w:val="00D3351B"/>
    <w:rsid w:val="00D33A9D"/>
    <w:rsid w:val="00D3543F"/>
    <w:rsid w:val="00D40773"/>
    <w:rsid w:val="00D41527"/>
    <w:rsid w:val="00D4207E"/>
    <w:rsid w:val="00D42EF3"/>
    <w:rsid w:val="00D4404F"/>
    <w:rsid w:val="00D44943"/>
    <w:rsid w:val="00D451A4"/>
    <w:rsid w:val="00D47D94"/>
    <w:rsid w:val="00D51D37"/>
    <w:rsid w:val="00D52253"/>
    <w:rsid w:val="00D523BB"/>
    <w:rsid w:val="00D529AB"/>
    <w:rsid w:val="00D52B52"/>
    <w:rsid w:val="00D52F14"/>
    <w:rsid w:val="00D5384E"/>
    <w:rsid w:val="00D53C08"/>
    <w:rsid w:val="00D575CE"/>
    <w:rsid w:val="00D57E84"/>
    <w:rsid w:val="00D6017D"/>
    <w:rsid w:val="00D60482"/>
    <w:rsid w:val="00D60908"/>
    <w:rsid w:val="00D60CA5"/>
    <w:rsid w:val="00D6200E"/>
    <w:rsid w:val="00D6260F"/>
    <w:rsid w:val="00D62982"/>
    <w:rsid w:val="00D62EE8"/>
    <w:rsid w:val="00D638BA"/>
    <w:rsid w:val="00D65263"/>
    <w:rsid w:val="00D65741"/>
    <w:rsid w:val="00D7007A"/>
    <w:rsid w:val="00D70A0E"/>
    <w:rsid w:val="00D70B7E"/>
    <w:rsid w:val="00D73FD8"/>
    <w:rsid w:val="00D77F42"/>
    <w:rsid w:val="00D8065D"/>
    <w:rsid w:val="00D80EE3"/>
    <w:rsid w:val="00D82FF1"/>
    <w:rsid w:val="00D83921"/>
    <w:rsid w:val="00D83937"/>
    <w:rsid w:val="00D86BD1"/>
    <w:rsid w:val="00D903C5"/>
    <w:rsid w:val="00D91797"/>
    <w:rsid w:val="00D923FA"/>
    <w:rsid w:val="00D940CF"/>
    <w:rsid w:val="00D9450C"/>
    <w:rsid w:val="00D96C71"/>
    <w:rsid w:val="00D96F24"/>
    <w:rsid w:val="00D97C21"/>
    <w:rsid w:val="00DA1347"/>
    <w:rsid w:val="00DA2CEA"/>
    <w:rsid w:val="00DA3F1C"/>
    <w:rsid w:val="00DA3F75"/>
    <w:rsid w:val="00DA4446"/>
    <w:rsid w:val="00DA45CF"/>
    <w:rsid w:val="00DA4A2F"/>
    <w:rsid w:val="00DA4FE9"/>
    <w:rsid w:val="00DA58C8"/>
    <w:rsid w:val="00DA61D6"/>
    <w:rsid w:val="00DA6957"/>
    <w:rsid w:val="00DA6D96"/>
    <w:rsid w:val="00DA70D6"/>
    <w:rsid w:val="00DA76ED"/>
    <w:rsid w:val="00DA797E"/>
    <w:rsid w:val="00DB0D8D"/>
    <w:rsid w:val="00DB1469"/>
    <w:rsid w:val="00DB2029"/>
    <w:rsid w:val="00DB29CE"/>
    <w:rsid w:val="00DB3883"/>
    <w:rsid w:val="00DB38D4"/>
    <w:rsid w:val="00DB4A45"/>
    <w:rsid w:val="00DB54E2"/>
    <w:rsid w:val="00DC0C64"/>
    <w:rsid w:val="00DC233D"/>
    <w:rsid w:val="00DC452A"/>
    <w:rsid w:val="00DC4837"/>
    <w:rsid w:val="00DC5EB3"/>
    <w:rsid w:val="00DC6709"/>
    <w:rsid w:val="00DC6E55"/>
    <w:rsid w:val="00DC6EB8"/>
    <w:rsid w:val="00DC7783"/>
    <w:rsid w:val="00DD0E5C"/>
    <w:rsid w:val="00DD1D6A"/>
    <w:rsid w:val="00DD21A5"/>
    <w:rsid w:val="00DD3087"/>
    <w:rsid w:val="00DD3B3C"/>
    <w:rsid w:val="00DD411D"/>
    <w:rsid w:val="00DD5B29"/>
    <w:rsid w:val="00DD7FCC"/>
    <w:rsid w:val="00DE0021"/>
    <w:rsid w:val="00DE0140"/>
    <w:rsid w:val="00DE0269"/>
    <w:rsid w:val="00DE1E88"/>
    <w:rsid w:val="00DE2F12"/>
    <w:rsid w:val="00DE4822"/>
    <w:rsid w:val="00DE4FA5"/>
    <w:rsid w:val="00DE5024"/>
    <w:rsid w:val="00DE57B8"/>
    <w:rsid w:val="00DE6382"/>
    <w:rsid w:val="00DE6B8D"/>
    <w:rsid w:val="00DF03E8"/>
    <w:rsid w:val="00DF102F"/>
    <w:rsid w:val="00DF2659"/>
    <w:rsid w:val="00DF3FB1"/>
    <w:rsid w:val="00DF656A"/>
    <w:rsid w:val="00DF7DB0"/>
    <w:rsid w:val="00E00331"/>
    <w:rsid w:val="00E02A94"/>
    <w:rsid w:val="00E03A88"/>
    <w:rsid w:val="00E050EF"/>
    <w:rsid w:val="00E06725"/>
    <w:rsid w:val="00E072E4"/>
    <w:rsid w:val="00E07BC5"/>
    <w:rsid w:val="00E07BE3"/>
    <w:rsid w:val="00E10FAB"/>
    <w:rsid w:val="00E125A4"/>
    <w:rsid w:val="00E1355B"/>
    <w:rsid w:val="00E15AF4"/>
    <w:rsid w:val="00E163E9"/>
    <w:rsid w:val="00E20740"/>
    <w:rsid w:val="00E23D30"/>
    <w:rsid w:val="00E2467B"/>
    <w:rsid w:val="00E262B9"/>
    <w:rsid w:val="00E26AA8"/>
    <w:rsid w:val="00E3032C"/>
    <w:rsid w:val="00E30A6D"/>
    <w:rsid w:val="00E329AE"/>
    <w:rsid w:val="00E33AF6"/>
    <w:rsid w:val="00E3463F"/>
    <w:rsid w:val="00E35A99"/>
    <w:rsid w:val="00E37A70"/>
    <w:rsid w:val="00E40A1C"/>
    <w:rsid w:val="00E4165F"/>
    <w:rsid w:val="00E423C5"/>
    <w:rsid w:val="00E42733"/>
    <w:rsid w:val="00E4332C"/>
    <w:rsid w:val="00E44144"/>
    <w:rsid w:val="00E45675"/>
    <w:rsid w:val="00E46984"/>
    <w:rsid w:val="00E46CAE"/>
    <w:rsid w:val="00E47D70"/>
    <w:rsid w:val="00E50249"/>
    <w:rsid w:val="00E51998"/>
    <w:rsid w:val="00E51A69"/>
    <w:rsid w:val="00E53EF1"/>
    <w:rsid w:val="00E55653"/>
    <w:rsid w:val="00E5572B"/>
    <w:rsid w:val="00E560FF"/>
    <w:rsid w:val="00E56385"/>
    <w:rsid w:val="00E56AB0"/>
    <w:rsid w:val="00E6401D"/>
    <w:rsid w:val="00E65A5E"/>
    <w:rsid w:val="00E716FD"/>
    <w:rsid w:val="00E72C2C"/>
    <w:rsid w:val="00E738BB"/>
    <w:rsid w:val="00E74DB5"/>
    <w:rsid w:val="00E755B5"/>
    <w:rsid w:val="00E75B37"/>
    <w:rsid w:val="00E81BCC"/>
    <w:rsid w:val="00E84168"/>
    <w:rsid w:val="00E84555"/>
    <w:rsid w:val="00E849FF"/>
    <w:rsid w:val="00E87C14"/>
    <w:rsid w:val="00E90F82"/>
    <w:rsid w:val="00E9127B"/>
    <w:rsid w:val="00E9150C"/>
    <w:rsid w:val="00E933E3"/>
    <w:rsid w:val="00E94C76"/>
    <w:rsid w:val="00E95F88"/>
    <w:rsid w:val="00E97625"/>
    <w:rsid w:val="00EA0440"/>
    <w:rsid w:val="00EA08C7"/>
    <w:rsid w:val="00EA144E"/>
    <w:rsid w:val="00EA190D"/>
    <w:rsid w:val="00EA3412"/>
    <w:rsid w:val="00EA714E"/>
    <w:rsid w:val="00EA7A3D"/>
    <w:rsid w:val="00EB051A"/>
    <w:rsid w:val="00EB0C56"/>
    <w:rsid w:val="00EB351E"/>
    <w:rsid w:val="00EB446B"/>
    <w:rsid w:val="00EB452A"/>
    <w:rsid w:val="00EB6A03"/>
    <w:rsid w:val="00EB7222"/>
    <w:rsid w:val="00EB7579"/>
    <w:rsid w:val="00EB7D6D"/>
    <w:rsid w:val="00EC2871"/>
    <w:rsid w:val="00EC3B8D"/>
    <w:rsid w:val="00EC43A3"/>
    <w:rsid w:val="00EC78CB"/>
    <w:rsid w:val="00ED0661"/>
    <w:rsid w:val="00ED074A"/>
    <w:rsid w:val="00ED1203"/>
    <w:rsid w:val="00ED21F8"/>
    <w:rsid w:val="00ED256C"/>
    <w:rsid w:val="00ED26DD"/>
    <w:rsid w:val="00ED3B64"/>
    <w:rsid w:val="00ED43CA"/>
    <w:rsid w:val="00ED44A0"/>
    <w:rsid w:val="00ED5CEC"/>
    <w:rsid w:val="00ED634C"/>
    <w:rsid w:val="00ED6D18"/>
    <w:rsid w:val="00EE0E94"/>
    <w:rsid w:val="00EE250D"/>
    <w:rsid w:val="00EE409B"/>
    <w:rsid w:val="00EE4330"/>
    <w:rsid w:val="00EE4AB6"/>
    <w:rsid w:val="00EE4DFF"/>
    <w:rsid w:val="00EE5671"/>
    <w:rsid w:val="00EE5CEA"/>
    <w:rsid w:val="00EF0AB0"/>
    <w:rsid w:val="00EF0C15"/>
    <w:rsid w:val="00EF1DD9"/>
    <w:rsid w:val="00EF4C14"/>
    <w:rsid w:val="00EF4DF4"/>
    <w:rsid w:val="00EF741C"/>
    <w:rsid w:val="00EF7FE6"/>
    <w:rsid w:val="00F000B4"/>
    <w:rsid w:val="00F00CAC"/>
    <w:rsid w:val="00F029F8"/>
    <w:rsid w:val="00F02EB5"/>
    <w:rsid w:val="00F03D15"/>
    <w:rsid w:val="00F0635D"/>
    <w:rsid w:val="00F069F6"/>
    <w:rsid w:val="00F06F0A"/>
    <w:rsid w:val="00F12FA2"/>
    <w:rsid w:val="00F13D46"/>
    <w:rsid w:val="00F14B1D"/>
    <w:rsid w:val="00F15FD6"/>
    <w:rsid w:val="00F17530"/>
    <w:rsid w:val="00F22B99"/>
    <w:rsid w:val="00F23728"/>
    <w:rsid w:val="00F23A92"/>
    <w:rsid w:val="00F247C4"/>
    <w:rsid w:val="00F2492A"/>
    <w:rsid w:val="00F25772"/>
    <w:rsid w:val="00F2650F"/>
    <w:rsid w:val="00F26665"/>
    <w:rsid w:val="00F30876"/>
    <w:rsid w:val="00F30BE1"/>
    <w:rsid w:val="00F31F7E"/>
    <w:rsid w:val="00F33679"/>
    <w:rsid w:val="00F33F86"/>
    <w:rsid w:val="00F360A1"/>
    <w:rsid w:val="00F372F8"/>
    <w:rsid w:val="00F37E99"/>
    <w:rsid w:val="00F37EF0"/>
    <w:rsid w:val="00F40332"/>
    <w:rsid w:val="00F4121E"/>
    <w:rsid w:val="00F419AF"/>
    <w:rsid w:val="00F41B15"/>
    <w:rsid w:val="00F42CCE"/>
    <w:rsid w:val="00F42DB4"/>
    <w:rsid w:val="00F43E2C"/>
    <w:rsid w:val="00F43E61"/>
    <w:rsid w:val="00F459A8"/>
    <w:rsid w:val="00F514EF"/>
    <w:rsid w:val="00F51E90"/>
    <w:rsid w:val="00F51E94"/>
    <w:rsid w:val="00F52173"/>
    <w:rsid w:val="00F5479D"/>
    <w:rsid w:val="00F54EDD"/>
    <w:rsid w:val="00F55AF2"/>
    <w:rsid w:val="00F55F92"/>
    <w:rsid w:val="00F5631C"/>
    <w:rsid w:val="00F5638A"/>
    <w:rsid w:val="00F56438"/>
    <w:rsid w:val="00F5791E"/>
    <w:rsid w:val="00F57B64"/>
    <w:rsid w:val="00F61205"/>
    <w:rsid w:val="00F66B96"/>
    <w:rsid w:val="00F66D7C"/>
    <w:rsid w:val="00F67661"/>
    <w:rsid w:val="00F67FBE"/>
    <w:rsid w:val="00F701C8"/>
    <w:rsid w:val="00F74D4E"/>
    <w:rsid w:val="00F756EB"/>
    <w:rsid w:val="00F75EE6"/>
    <w:rsid w:val="00F83777"/>
    <w:rsid w:val="00F83A70"/>
    <w:rsid w:val="00F84678"/>
    <w:rsid w:val="00F857FD"/>
    <w:rsid w:val="00F85933"/>
    <w:rsid w:val="00F859BF"/>
    <w:rsid w:val="00F86041"/>
    <w:rsid w:val="00F87F61"/>
    <w:rsid w:val="00F902E0"/>
    <w:rsid w:val="00F90392"/>
    <w:rsid w:val="00F91853"/>
    <w:rsid w:val="00F9283A"/>
    <w:rsid w:val="00F93B92"/>
    <w:rsid w:val="00F962AA"/>
    <w:rsid w:val="00F962DA"/>
    <w:rsid w:val="00F9666B"/>
    <w:rsid w:val="00FA0D4C"/>
    <w:rsid w:val="00FA1F00"/>
    <w:rsid w:val="00FA2A8A"/>
    <w:rsid w:val="00FA4832"/>
    <w:rsid w:val="00FA50C1"/>
    <w:rsid w:val="00FA6E7D"/>
    <w:rsid w:val="00FA75CE"/>
    <w:rsid w:val="00FA7E20"/>
    <w:rsid w:val="00FB004A"/>
    <w:rsid w:val="00FB00D7"/>
    <w:rsid w:val="00FB0B80"/>
    <w:rsid w:val="00FB1277"/>
    <w:rsid w:val="00FB21BC"/>
    <w:rsid w:val="00FB2EEE"/>
    <w:rsid w:val="00FB328F"/>
    <w:rsid w:val="00FB5E87"/>
    <w:rsid w:val="00FB5FA1"/>
    <w:rsid w:val="00FB6C43"/>
    <w:rsid w:val="00FB6FE8"/>
    <w:rsid w:val="00FB7201"/>
    <w:rsid w:val="00FB7A38"/>
    <w:rsid w:val="00FC1A4A"/>
    <w:rsid w:val="00FC1BC9"/>
    <w:rsid w:val="00FC1F12"/>
    <w:rsid w:val="00FC28E8"/>
    <w:rsid w:val="00FC4665"/>
    <w:rsid w:val="00FC4B17"/>
    <w:rsid w:val="00FC60AF"/>
    <w:rsid w:val="00FC6292"/>
    <w:rsid w:val="00FC62D6"/>
    <w:rsid w:val="00FD05C7"/>
    <w:rsid w:val="00FD1909"/>
    <w:rsid w:val="00FD2F9B"/>
    <w:rsid w:val="00FD3CE4"/>
    <w:rsid w:val="00FD4F8D"/>
    <w:rsid w:val="00FD55EB"/>
    <w:rsid w:val="00FD704F"/>
    <w:rsid w:val="00FE0BFE"/>
    <w:rsid w:val="00FE1E61"/>
    <w:rsid w:val="00FE283B"/>
    <w:rsid w:val="00FE307B"/>
    <w:rsid w:val="00FE44CE"/>
    <w:rsid w:val="00FE467D"/>
    <w:rsid w:val="00FE4E19"/>
    <w:rsid w:val="00FE5640"/>
    <w:rsid w:val="00FE58F0"/>
    <w:rsid w:val="00FE676C"/>
    <w:rsid w:val="00FE7094"/>
    <w:rsid w:val="00FF0573"/>
    <w:rsid w:val="00FF158F"/>
    <w:rsid w:val="00FF317F"/>
    <w:rsid w:val="00FF32A3"/>
    <w:rsid w:val="00FF40A9"/>
    <w:rsid w:val="00FF5249"/>
    <w:rsid w:val="02F57148"/>
    <w:rsid w:val="06E24C83"/>
    <w:rsid w:val="072F01E7"/>
    <w:rsid w:val="164577CE"/>
    <w:rsid w:val="16976B3A"/>
    <w:rsid w:val="1770777C"/>
    <w:rsid w:val="1CA20ECE"/>
    <w:rsid w:val="1EFF78A3"/>
    <w:rsid w:val="23671171"/>
    <w:rsid w:val="25B72732"/>
    <w:rsid w:val="278713E3"/>
    <w:rsid w:val="289D35B3"/>
    <w:rsid w:val="29096523"/>
    <w:rsid w:val="2A37219A"/>
    <w:rsid w:val="2B430BA8"/>
    <w:rsid w:val="2F3D548D"/>
    <w:rsid w:val="31666DD0"/>
    <w:rsid w:val="3172251A"/>
    <w:rsid w:val="404D69D4"/>
    <w:rsid w:val="47E03AE5"/>
    <w:rsid w:val="496E4D71"/>
    <w:rsid w:val="5173562A"/>
    <w:rsid w:val="53DC07CC"/>
    <w:rsid w:val="542C7C86"/>
    <w:rsid w:val="55D33658"/>
    <w:rsid w:val="598432D0"/>
    <w:rsid w:val="5FCD440C"/>
    <w:rsid w:val="61FD25EC"/>
    <w:rsid w:val="634E2070"/>
    <w:rsid w:val="64D46CEB"/>
    <w:rsid w:val="6DC940BC"/>
    <w:rsid w:val="784C1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88076"/>
  <w15:docId w15:val="{3903A350-6CD4-4B97-889C-F9C1E0E9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qFormat/>
    <w:pPr>
      <w:pBdr>
        <w:bottom w:val="single" w:sz="6" w:space="1" w:color="auto"/>
      </w:pBdr>
      <w:tabs>
        <w:tab w:val="center" w:pos="4153"/>
        <w:tab w:val="right" w:pos="8306"/>
      </w:tabs>
      <w:snapToGrid w:val="0"/>
      <w:jc w:val="center"/>
    </w:pPr>
    <w:rPr>
      <w:sz w:val="18"/>
    </w:rPr>
  </w:style>
  <w:style w:type="paragraph" w:styleId="ac">
    <w:name w:val="Normal (Web)"/>
    <w:basedOn w:val="a"/>
    <w:uiPriority w:val="99"/>
    <w:semiHidden/>
    <w:unhideWhenUsed/>
    <w:pPr>
      <w:widowControl/>
      <w:spacing w:before="100" w:beforeAutospacing="1" w:after="100" w:afterAutospacing="1"/>
      <w:jc w:val="left"/>
    </w:pPr>
    <w:rPr>
      <w:rFonts w:eastAsia="Times New Roman"/>
      <w:kern w:val="0"/>
      <w:sz w:val="24"/>
      <w:szCs w:val="24"/>
    </w:rPr>
  </w:style>
  <w:style w:type="paragraph" w:styleId="ad">
    <w:name w:val="annotation subject"/>
    <w:basedOn w:val="a3"/>
    <w:next w:val="a3"/>
    <w:link w:val="ae"/>
    <w:qFormat/>
    <w:rPr>
      <w:b/>
      <w:bCs/>
    </w:rPr>
  </w:style>
  <w:style w:type="table" w:styleId="af">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qFormat/>
  </w:style>
  <w:style w:type="character" w:styleId="af1">
    <w:name w:val="FollowedHyperlink"/>
    <w:basedOn w:val="a0"/>
    <w:semiHidden/>
    <w:unhideWhenUsed/>
    <w:qFormat/>
    <w:rPr>
      <w:color w:val="800080" w:themeColor="followedHyperlink"/>
      <w:u w:val="single"/>
    </w:rPr>
  </w:style>
  <w:style w:type="character" w:styleId="af2">
    <w:name w:val="line number"/>
    <w:basedOn w:val="a0"/>
    <w:qFormat/>
  </w:style>
  <w:style w:type="character" w:styleId="af3">
    <w:name w:val="Hyperlink"/>
    <w:basedOn w:val="a0"/>
    <w:qFormat/>
    <w:rPr>
      <w:color w:val="0000FF" w:themeColor="hyperlink"/>
      <w:u w:val="single"/>
    </w:rPr>
  </w:style>
  <w:style w:type="character" w:styleId="af4">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5">
    <w:name w:val="Placeholder Text"/>
    <w:basedOn w:val="a0"/>
    <w:uiPriority w:val="99"/>
    <w:semiHidden/>
    <w:qFormat/>
    <w:rPr>
      <w:color w:val="808080"/>
    </w:rPr>
  </w:style>
  <w:style w:type="paragraph" w:styleId="af6">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e">
    <w:name w:val="批注主题 字符"/>
    <w:basedOn w:val="a4"/>
    <w:link w:val="ad"/>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Revision1">
    <w:name w:val="Revision1"/>
    <w:hidden/>
    <w:uiPriority w:val="99"/>
    <w:semiHidden/>
    <w:qFormat/>
    <w:rPr>
      <w:kern w:val="2"/>
      <w:sz w:val="21"/>
    </w:rPr>
  </w:style>
  <w:style w:type="character" w:customStyle="1" w:styleId="aa">
    <w:name w:val="页脚 字符"/>
    <w:basedOn w:val="a0"/>
    <w:link w:val="a9"/>
    <w:uiPriority w:val="99"/>
    <w:qFormat/>
    <w:locked/>
    <w:rPr>
      <w:kern w:val="2"/>
      <w:sz w:val="18"/>
    </w:rPr>
  </w:style>
  <w:style w:type="character" w:customStyle="1" w:styleId="patsnap-search-hit-0">
    <w:name w:val="patsnap-search-hit-0"/>
    <w:basedOn w:val="a0"/>
  </w:style>
  <w:style w:type="character" w:customStyle="1" w:styleId="patsnap-search-hit-1">
    <w:name w:val="patsnap-search-hit-1"/>
    <w:basedOn w:val="a0"/>
    <w:qFormat/>
  </w:style>
  <w:style w:type="paragraph" w:customStyle="1" w:styleId="Revision2">
    <w:name w:val="Revision2"/>
    <w:hidden/>
    <w:uiPriority w:val="99"/>
    <w:semiHidden/>
    <w:rPr>
      <w:kern w:val="2"/>
      <w:sz w:val="21"/>
    </w:rPr>
  </w:style>
  <w:style w:type="character" w:customStyle="1" w:styleId="clms-part">
    <w:name w:val="clms-part"/>
    <w:basedOn w:val="a0"/>
  </w:style>
  <w:style w:type="paragraph" w:styleId="af7">
    <w:name w:val="Revision"/>
    <w:hidden/>
    <w:uiPriority w:val="99"/>
    <w:semiHidden/>
    <w:rsid w:val="00935276"/>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0F54-DFC4-42C6-B02C-45B2D265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Template>
  <TotalTime>2311</TotalTime>
  <Pages>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李 王</cp:lastModifiedBy>
  <cp:revision>40</cp:revision>
  <cp:lastPrinted>2008-07-10T13:18:00Z</cp:lastPrinted>
  <dcterms:created xsi:type="dcterms:W3CDTF">2022-07-07T12:46:00Z</dcterms:created>
  <dcterms:modified xsi:type="dcterms:W3CDTF">2022-10-07T08:04:00Z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Document Confidentiality">
    <vt:lpwstr>Restricted</vt:lpwstr>
  </property>
  <property fmtid="{D5CDD505-2E9C-101B-9397-08002B2CF9AE}" pid="4" name="_NewReviewCycle">
    <vt:lpwstr/>
  </property>
  <property fmtid="{D5CDD505-2E9C-101B-9397-08002B2CF9AE}" pid="5" name="ICV">
    <vt:lpwstr>7CED5FC3AC5E4D7F8C0E982FA3D0F86C</vt:lpwstr>
  </property>
  <property fmtid="{D5CDD505-2E9C-101B-9397-08002B2CF9AE}" pid="6" name="MSIP_Label_a59b6cd5-d141-4a33-8bf1-0ca04484304f_Enabled">
    <vt:lpwstr>true</vt:lpwstr>
  </property>
  <property fmtid="{D5CDD505-2E9C-101B-9397-08002B2CF9AE}" pid="7" name="MSIP_Label_a59b6cd5-d141-4a33-8bf1-0ca04484304f_SetDate">
    <vt:lpwstr>2022-07-07T12:46:10Z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90aaa958-6921-4bc5-82ac-900a9803b47b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