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32226E" w14:textId="77777777" w:rsidR="0072731F" w:rsidRPr="00FA005E" w:rsidRDefault="00487983">
      <w:pPr>
        <w:pBdr>
          <w:bottom w:val="single" w:sz="4" w:space="1" w:color="auto"/>
        </w:pBdr>
        <w:spacing w:line="360" w:lineRule="auto"/>
        <w:jc w:val="center"/>
        <w:rPr>
          <w:b/>
          <w:sz w:val="36"/>
        </w:rPr>
      </w:pPr>
      <w:r w:rsidRPr="00FA005E">
        <w:rPr>
          <w:b/>
          <w:spacing w:val="90"/>
          <w:sz w:val="36"/>
        </w:rPr>
        <w:t>说明书摘要</w:t>
      </w:r>
    </w:p>
    <w:p w14:paraId="1F5FDA49" w14:textId="09AB856D" w:rsidR="0072731F" w:rsidRPr="00FA005E" w:rsidRDefault="00487983" w:rsidP="006A45A8">
      <w:pPr>
        <w:spacing w:line="360" w:lineRule="auto"/>
        <w:ind w:firstLineChars="200" w:firstLine="480"/>
        <w:rPr>
          <w:b/>
          <w:bCs/>
          <w:sz w:val="24"/>
          <w:szCs w:val="24"/>
        </w:rPr>
      </w:pPr>
      <w:r w:rsidRPr="00FA005E">
        <w:rPr>
          <w:rFonts w:hint="eastAsia"/>
          <w:sz w:val="24"/>
          <w:szCs w:val="24"/>
        </w:rPr>
        <w:t>本申请</w:t>
      </w:r>
      <w:r w:rsidR="007134B8" w:rsidRPr="00FA005E">
        <w:rPr>
          <w:rFonts w:hint="eastAsia"/>
          <w:sz w:val="24"/>
          <w:szCs w:val="24"/>
        </w:rPr>
        <w:t>公开了一种</w:t>
      </w:r>
      <w:r w:rsidR="006A45A8" w:rsidRPr="006A45A8">
        <w:rPr>
          <w:rFonts w:hint="eastAsia"/>
          <w:sz w:val="24"/>
          <w:szCs w:val="24"/>
        </w:rPr>
        <w:t>。</w:t>
      </w:r>
    </w:p>
    <w:p w14:paraId="3B45F3F8" w14:textId="77777777" w:rsidR="0072731F" w:rsidRPr="00F46B5D" w:rsidRDefault="0072731F">
      <w:pPr>
        <w:spacing w:line="360" w:lineRule="auto"/>
        <w:ind w:firstLineChars="200" w:firstLine="480"/>
        <w:rPr>
          <w:sz w:val="24"/>
          <w:szCs w:val="24"/>
        </w:rPr>
      </w:pPr>
    </w:p>
    <w:p w14:paraId="05AD3595" w14:textId="77777777" w:rsidR="0072731F" w:rsidRPr="00FA005E" w:rsidRDefault="0072731F">
      <w:pPr>
        <w:spacing w:line="360" w:lineRule="auto"/>
        <w:ind w:firstLineChars="200" w:firstLine="480"/>
        <w:rPr>
          <w:sz w:val="24"/>
          <w:szCs w:val="24"/>
        </w:rPr>
      </w:pPr>
    </w:p>
    <w:p w14:paraId="60ED495A" w14:textId="77777777" w:rsidR="0072731F" w:rsidRPr="00FA005E" w:rsidRDefault="0072731F">
      <w:pPr>
        <w:spacing w:line="360" w:lineRule="auto"/>
        <w:ind w:firstLineChars="200" w:firstLine="560"/>
        <w:rPr>
          <w:sz w:val="28"/>
        </w:rPr>
        <w:sectPr w:rsidR="0072731F" w:rsidRPr="00FA005E">
          <w:headerReference w:type="default" r:id="rId7"/>
          <w:footerReference w:type="even" r:id="rId8"/>
          <w:footerReference w:type="default" r:id="rId9"/>
          <w:pgSz w:w="11906" w:h="16838"/>
          <w:pgMar w:top="1134" w:right="1134" w:bottom="1134" w:left="1418" w:header="567" w:footer="567" w:gutter="0"/>
          <w:pgNumType w:start="1"/>
          <w:cols w:space="720"/>
          <w:docGrid w:type="lines" w:linePitch="312"/>
        </w:sectPr>
      </w:pPr>
    </w:p>
    <w:p w14:paraId="0A23F2B1" w14:textId="77777777" w:rsidR="0072731F" w:rsidRPr="00FA005E" w:rsidRDefault="00487983">
      <w:pPr>
        <w:pStyle w:val="ab"/>
        <w:pBdr>
          <w:bottom w:val="single" w:sz="4" w:space="1" w:color="auto"/>
        </w:pBdr>
        <w:spacing w:line="360" w:lineRule="auto"/>
      </w:pPr>
      <w:r w:rsidRPr="00FA005E">
        <w:rPr>
          <w:b/>
          <w:spacing w:val="90"/>
          <w:sz w:val="36"/>
        </w:rPr>
        <w:lastRenderedPageBreak/>
        <w:t>权利要求书</w:t>
      </w:r>
    </w:p>
    <w:p w14:paraId="7EBB2BF6" w14:textId="5A4FE618" w:rsidR="00D917FF" w:rsidRDefault="00853DCE" w:rsidP="00853DCE">
      <w:pPr>
        <w:spacing w:line="360" w:lineRule="auto"/>
        <w:ind w:firstLineChars="200" w:firstLine="480"/>
        <w:rPr>
          <w:sz w:val="24"/>
          <w:szCs w:val="24"/>
        </w:rPr>
      </w:pPr>
      <w:bookmarkStart w:id="0" w:name="_Hlk62725907"/>
      <w:r w:rsidRPr="00853DCE">
        <w:rPr>
          <w:rFonts w:hint="eastAsia"/>
          <w:sz w:val="24"/>
          <w:szCs w:val="24"/>
        </w:rPr>
        <w:t>1.</w:t>
      </w:r>
      <w:proofErr w:type="gramStart"/>
      <w:r w:rsidRPr="00853DCE">
        <w:rPr>
          <w:rFonts w:hint="eastAsia"/>
          <w:sz w:val="24"/>
          <w:szCs w:val="24"/>
        </w:rPr>
        <w:t>一种短换流</w:t>
      </w:r>
      <w:proofErr w:type="gramEnd"/>
      <w:r w:rsidRPr="00853DCE">
        <w:rPr>
          <w:rFonts w:hint="eastAsia"/>
          <w:sz w:val="24"/>
          <w:szCs w:val="24"/>
        </w:rPr>
        <w:t>路径的叠层母排，用于三电平变流器，其特征在于，包括</w:t>
      </w:r>
      <w:proofErr w:type="gramStart"/>
      <w:r w:rsidR="00EC46EF">
        <w:rPr>
          <w:rFonts w:hint="eastAsia"/>
          <w:sz w:val="24"/>
          <w:szCs w:val="24"/>
        </w:rPr>
        <w:t>叠层母排组件</w:t>
      </w:r>
      <w:proofErr w:type="gramEnd"/>
      <w:r w:rsidR="00EC46EF">
        <w:rPr>
          <w:rFonts w:hint="eastAsia"/>
          <w:sz w:val="24"/>
          <w:szCs w:val="24"/>
        </w:rPr>
        <w:t>和连接母排，</w:t>
      </w:r>
      <w:r w:rsidR="0051689F">
        <w:rPr>
          <w:rFonts w:hint="eastAsia"/>
          <w:sz w:val="24"/>
          <w:szCs w:val="24"/>
        </w:rPr>
        <w:t>所述</w:t>
      </w:r>
      <w:proofErr w:type="gramStart"/>
      <w:r w:rsidR="0051689F">
        <w:rPr>
          <w:rFonts w:hint="eastAsia"/>
          <w:sz w:val="24"/>
          <w:szCs w:val="24"/>
        </w:rPr>
        <w:t>叠层母排组件</w:t>
      </w:r>
      <w:proofErr w:type="gramEnd"/>
      <w:r w:rsidR="0051689F">
        <w:rPr>
          <w:rFonts w:hint="eastAsia"/>
          <w:sz w:val="24"/>
          <w:szCs w:val="24"/>
        </w:rPr>
        <w:t>和所述</w:t>
      </w:r>
      <w:proofErr w:type="gramStart"/>
      <w:r w:rsidR="0051689F">
        <w:rPr>
          <w:rFonts w:hint="eastAsia"/>
          <w:sz w:val="24"/>
          <w:szCs w:val="24"/>
        </w:rPr>
        <w:t>连接母排之间</w:t>
      </w:r>
      <w:proofErr w:type="gramEnd"/>
      <w:r w:rsidR="0051689F">
        <w:rPr>
          <w:rFonts w:hint="eastAsia"/>
          <w:sz w:val="24"/>
          <w:szCs w:val="24"/>
        </w:rPr>
        <w:t>配置有第一绝缘层</w:t>
      </w:r>
      <w:r w:rsidR="00712D21">
        <w:rPr>
          <w:rFonts w:hint="eastAsia"/>
          <w:sz w:val="24"/>
          <w:szCs w:val="24"/>
        </w:rPr>
        <w:t>，</w:t>
      </w:r>
      <w:r w:rsidR="006C3C99">
        <w:rPr>
          <w:rFonts w:hint="eastAsia"/>
          <w:sz w:val="24"/>
          <w:szCs w:val="24"/>
        </w:rPr>
        <w:t>其中</w:t>
      </w:r>
      <w:r w:rsidR="00EC46EF">
        <w:rPr>
          <w:rFonts w:hint="eastAsia"/>
          <w:sz w:val="24"/>
          <w:szCs w:val="24"/>
        </w:rPr>
        <w:t>，</w:t>
      </w:r>
    </w:p>
    <w:p w14:paraId="29738112" w14:textId="004F33FE" w:rsidR="00EC46EF" w:rsidRDefault="00EC46EF" w:rsidP="00853DCE">
      <w:pPr>
        <w:spacing w:line="360" w:lineRule="auto"/>
        <w:ind w:firstLineChars="200" w:firstLine="480"/>
        <w:rPr>
          <w:sz w:val="24"/>
          <w:szCs w:val="24"/>
        </w:rPr>
      </w:pPr>
      <w:r>
        <w:rPr>
          <w:rFonts w:hint="eastAsia"/>
          <w:sz w:val="24"/>
          <w:szCs w:val="24"/>
        </w:rPr>
        <w:t>所述</w:t>
      </w:r>
      <w:proofErr w:type="gramStart"/>
      <w:r w:rsidR="002A11EE">
        <w:rPr>
          <w:rFonts w:hint="eastAsia"/>
          <w:sz w:val="24"/>
          <w:szCs w:val="24"/>
        </w:rPr>
        <w:t>叠层母排组件</w:t>
      </w:r>
      <w:proofErr w:type="gramEnd"/>
      <w:r w:rsidR="005318E3">
        <w:rPr>
          <w:rFonts w:hint="eastAsia"/>
          <w:sz w:val="24"/>
          <w:szCs w:val="24"/>
        </w:rPr>
        <w:t>配置有</w:t>
      </w:r>
      <w:r w:rsidR="002A11EE" w:rsidRPr="00853DCE">
        <w:rPr>
          <w:rFonts w:hint="eastAsia"/>
          <w:sz w:val="24"/>
          <w:szCs w:val="24"/>
        </w:rPr>
        <w:t>交流输入输出母排、直流</w:t>
      </w:r>
      <w:proofErr w:type="gramStart"/>
      <w:r w:rsidR="002A11EE" w:rsidRPr="00853DCE">
        <w:rPr>
          <w:rFonts w:hint="eastAsia"/>
          <w:sz w:val="24"/>
          <w:szCs w:val="24"/>
        </w:rPr>
        <w:t>负母排</w:t>
      </w:r>
      <w:proofErr w:type="gramEnd"/>
      <w:r w:rsidR="002A11EE" w:rsidRPr="00853DCE">
        <w:rPr>
          <w:rFonts w:hint="eastAsia"/>
          <w:sz w:val="24"/>
          <w:szCs w:val="24"/>
        </w:rPr>
        <w:t>、</w:t>
      </w:r>
      <w:r w:rsidR="007D0183">
        <w:rPr>
          <w:rFonts w:hint="eastAsia"/>
          <w:sz w:val="24"/>
          <w:szCs w:val="24"/>
        </w:rPr>
        <w:t>直流</w:t>
      </w:r>
      <w:proofErr w:type="gramStart"/>
      <w:r w:rsidR="007D0183">
        <w:rPr>
          <w:rFonts w:hint="eastAsia"/>
          <w:sz w:val="24"/>
          <w:szCs w:val="24"/>
        </w:rPr>
        <w:t>零母排</w:t>
      </w:r>
      <w:proofErr w:type="gramEnd"/>
      <w:r w:rsidR="00D917FF">
        <w:rPr>
          <w:rFonts w:hint="eastAsia"/>
          <w:sz w:val="24"/>
          <w:szCs w:val="24"/>
        </w:rPr>
        <w:t>和</w:t>
      </w:r>
      <w:r w:rsidR="002A11EE" w:rsidRPr="00853DCE">
        <w:rPr>
          <w:rFonts w:hint="eastAsia"/>
          <w:sz w:val="24"/>
          <w:szCs w:val="24"/>
        </w:rPr>
        <w:t>直流</w:t>
      </w:r>
      <w:proofErr w:type="gramStart"/>
      <w:r w:rsidR="002A11EE" w:rsidRPr="00853DCE">
        <w:rPr>
          <w:rFonts w:hint="eastAsia"/>
          <w:sz w:val="24"/>
          <w:szCs w:val="24"/>
        </w:rPr>
        <w:t>正母排</w:t>
      </w:r>
      <w:proofErr w:type="gramEnd"/>
      <w:r w:rsidR="002A11EE">
        <w:rPr>
          <w:rFonts w:hint="eastAsia"/>
          <w:sz w:val="24"/>
          <w:szCs w:val="24"/>
        </w:rPr>
        <w:t>，</w:t>
      </w:r>
    </w:p>
    <w:p w14:paraId="08B7B1B5" w14:textId="1B50A4EC" w:rsidR="00853DCE" w:rsidRPr="00853DCE" w:rsidRDefault="00853DCE" w:rsidP="00853DCE">
      <w:pPr>
        <w:spacing w:line="360" w:lineRule="auto"/>
        <w:ind w:firstLineChars="200" w:firstLine="480"/>
        <w:rPr>
          <w:sz w:val="24"/>
          <w:szCs w:val="24"/>
        </w:rPr>
      </w:pPr>
      <w:r w:rsidRPr="00853DCE">
        <w:rPr>
          <w:rFonts w:hint="eastAsia"/>
          <w:sz w:val="24"/>
          <w:szCs w:val="24"/>
        </w:rPr>
        <w:t>所述</w:t>
      </w:r>
      <w:proofErr w:type="gramStart"/>
      <w:r w:rsidRPr="00853DCE">
        <w:rPr>
          <w:rFonts w:hint="eastAsia"/>
          <w:sz w:val="24"/>
          <w:szCs w:val="24"/>
        </w:rPr>
        <w:t>连接母排配置</w:t>
      </w:r>
      <w:proofErr w:type="gramEnd"/>
      <w:r w:rsidRPr="00853DCE">
        <w:rPr>
          <w:rFonts w:hint="eastAsia"/>
          <w:sz w:val="24"/>
          <w:szCs w:val="24"/>
        </w:rPr>
        <w:t>有电容组件、</w:t>
      </w:r>
      <w:r w:rsidR="005807F7">
        <w:rPr>
          <w:rFonts w:hint="eastAsia"/>
          <w:sz w:val="24"/>
          <w:szCs w:val="24"/>
        </w:rPr>
        <w:t>第一开关组件</w:t>
      </w:r>
      <w:r w:rsidRPr="00853DCE">
        <w:rPr>
          <w:rFonts w:hint="eastAsia"/>
          <w:sz w:val="24"/>
          <w:szCs w:val="24"/>
        </w:rPr>
        <w:t>、</w:t>
      </w:r>
      <w:r w:rsidR="005807F7">
        <w:rPr>
          <w:rFonts w:hint="eastAsia"/>
          <w:sz w:val="24"/>
          <w:szCs w:val="24"/>
        </w:rPr>
        <w:t>第二开关组件</w:t>
      </w:r>
      <w:r w:rsidRPr="00853DCE">
        <w:rPr>
          <w:rFonts w:hint="eastAsia"/>
          <w:sz w:val="24"/>
          <w:szCs w:val="24"/>
        </w:rPr>
        <w:t>、</w:t>
      </w:r>
      <w:proofErr w:type="gramStart"/>
      <w:r w:rsidRPr="00853DCE">
        <w:rPr>
          <w:rFonts w:hint="eastAsia"/>
          <w:sz w:val="24"/>
          <w:szCs w:val="24"/>
        </w:rPr>
        <w:t>钳位二极管</w:t>
      </w:r>
      <w:proofErr w:type="gramEnd"/>
      <w:r w:rsidRPr="00853DCE">
        <w:rPr>
          <w:rFonts w:hint="eastAsia"/>
          <w:sz w:val="24"/>
          <w:szCs w:val="24"/>
        </w:rPr>
        <w:t>组件、</w:t>
      </w:r>
      <w:r w:rsidR="005807F7">
        <w:rPr>
          <w:rFonts w:hint="eastAsia"/>
          <w:sz w:val="24"/>
          <w:szCs w:val="24"/>
        </w:rPr>
        <w:t>第三开关组件</w:t>
      </w:r>
      <w:r w:rsidRPr="00853DCE">
        <w:rPr>
          <w:rFonts w:hint="eastAsia"/>
          <w:sz w:val="24"/>
          <w:szCs w:val="24"/>
        </w:rPr>
        <w:t>和</w:t>
      </w:r>
      <w:r w:rsidR="005807F7">
        <w:rPr>
          <w:rFonts w:hint="eastAsia"/>
          <w:sz w:val="24"/>
          <w:szCs w:val="24"/>
        </w:rPr>
        <w:t>第四开关组件</w:t>
      </w:r>
      <w:r w:rsidRPr="00853DCE">
        <w:rPr>
          <w:rFonts w:hint="eastAsia"/>
          <w:sz w:val="24"/>
          <w:szCs w:val="24"/>
        </w:rPr>
        <w:t>。</w:t>
      </w:r>
    </w:p>
    <w:p w14:paraId="0A291645" w14:textId="1F6DE763" w:rsidR="00853DCE" w:rsidRDefault="00853DCE" w:rsidP="00853DCE">
      <w:pPr>
        <w:spacing w:line="360" w:lineRule="auto"/>
        <w:ind w:firstLineChars="200" w:firstLine="480"/>
        <w:rPr>
          <w:sz w:val="24"/>
          <w:szCs w:val="24"/>
        </w:rPr>
      </w:pPr>
    </w:p>
    <w:p w14:paraId="5652835A" w14:textId="798A5024" w:rsidR="006C3C99" w:rsidRDefault="006C3C99" w:rsidP="00853DCE">
      <w:pPr>
        <w:spacing w:line="360" w:lineRule="auto"/>
        <w:ind w:firstLineChars="200" w:firstLine="480"/>
        <w:rPr>
          <w:sz w:val="24"/>
          <w:szCs w:val="24"/>
        </w:rPr>
      </w:pPr>
      <w:r>
        <w:rPr>
          <w:rFonts w:hint="eastAsia"/>
          <w:sz w:val="24"/>
          <w:szCs w:val="24"/>
        </w:rPr>
        <w:t>2</w:t>
      </w:r>
      <w:r>
        <w:rPr>
          <w:sz w:val="24"/>
          <w:szCs w:val="24"/>
        </w:rPr>
        <w:t>.</w:t>
      </w:r>
      <w:proofErr w:type="gramStart"/>
      <w:r>
        <w:rPr>
          <w:rFonts w:hint="eastAsia"/>
          <w:sz w:val="24"/>
          <w:szCs w:val="24"/>
        </w:rPr>
        <w:t>如权利</w:t>
      </w:r>
      <w:proofErr w:type="gramEnd"/>
      <w:r>
        <w:rPr>
          <w:rFonts w:hint="eastAsia"/>
          <w:sz w:val="24"/>
          <w:szCs w:val="24"/>
        </w:rPr>
        <w:t>要求</w:t>
      </w:r>
      <w:r>
        <w:rPr>
          <w:rFonts w:hint="eastAsia"/>
          <w:sz w:val="24"/>
          <w:szCs w:val="24"/>
        </w:rPr>
        <w:t>1</w:t>
      </w:r>
      <w:r>
        <w:rPr>
          <w:rFonts w:hint="eastAsia"/>
          <w:sz w:val="24"/>
          <w:szCs w:val="24"/>
        </w:rPr>
        <w:t>所</w:t>
      </w:r>
      <w:proofErr w:type="gramStart"/>
      <w:r>
        <w:rPr>
          <w:rFonts w:hint="eastAsia"/>
          <w:sz w:val="24"/>
          <w:szCs w:val="24"/>
        </w:rPr>
        <w:t>述</w:t>
      </w:r>
      <w:r w:rsidRPr="00853DCE">
        <w:rPr>
          <w:rFonts w:hint="eastAsia"/>
          <w:sz w:val="24"/>
          <w:szCs w:val="24"/>
        </w:rPr>
        <w:t>短换</w:t>
      </w:r>
      <w:proofErr w:type="gramEnd"/>
      <w:r w:rsidRPr="00853DCE">
        <w:rPr>
          <w:rFonts w:hint="eastAsia"/>
          <w:sz w:val="24"/>
          <w:szCs w:val="24"/>
        </w:rPr>
        <w:t>流路径的叠层母排，</w:t>
      </w:r>
      <w:r>
        <w:rPr>
          <w:rFonts w:hint="eastAsia"/>
          <w:sz w:val="24"/>
          <w:szCs w:val="24"/>
        </w:rPr>
        <w:t>其特征在于，</w:t>
      </w:r>
      <w:r w:rsidR="005318E3">
        <w:rPr>
          <w:rFonts w:hint="eastAsia"/>
          <w:sz w:val="24"/>
          <w:szCs w:val="24"/>
        </w:rPr>
        <w:t>所述</w:t>
      </w:r>
      <w:proofErr w:type="gramStart"/>
      <w:r w:rsidR="005318E3">
        <w:rPr>
          <w:rFonts w:hint="eastAsia"/>
          <w:sz w:val="24"/>
          <w:szCs w:val="24"/>
        </w:rPr>
        <w:t>叠层母排组件</w:t>
      </w:r>
      <w:proofErr w:type="gramEnd"/>
      <w:r w:rsidR="00B2027F">
        <w:rPr>
          <w:rFonts w:hint="eastAsia"/>
          <w:sz w:val="24"/>
          <w:szCs w:val="24"/>
        </w:rPr>
        <w:t>还</w:t>
      </w:r>
      <w:r w:rsidR="005318E3">
        <w:rPr>
          <w:rFonts w:hint="eastAsia"/>
          <w:sz w:val="24"/>
          <w:szCs w:val="24"/>
        </w:rPr>
        <w:t>包括</w:t>
      </w:r>
      <w:r w:rsidR="00B2027F">
        <w:rPr>
          <w:rFonts w:hint="eastAsia"/>
          <w:sz w:val="24"/>
          <w:szCs w:val="24"/>
        </w:rPr>
        <w:t>第二绝缘层、第三绝缘层和第四绝缘层，其中，所述</w:t>
      </w:r>
      <w:r w:rsidR="005318E3" w:rsidRPr="00853DCE">
        <w:rPr>
          <w:rFonts w:hint="eastAsia"/>
          <w:sz w:val="24"/>
          <w:szCs w:val="24"/>
        </w:rPr>
        <w:t>交流输入输出母排、</w:t>
      </w:r>
      <w:r w:rsidR="00A54710">
        <w:rPr>
          <w:rFonts w:hint="eastAsia"/>
          <w:sz w:val="24"/>
          <w:szCs w:val="24"/>
        </w:rPr>
        <w:t>所述</w:t>
      </w:r>
      <w:r w:rsidR="005318E3" w:rsidRPr="00853DCE">
        <w:rPr>
          <w:rFonts w:hint="eastAsia"/>
          <w:sz w:val="24"/>
          <w:szCs w:val="24"/>
        </w:rPr>
        <w:t>第</w:t>
      </w:r>
      <w:r w:rsidR="00B2027F">
        <w:rPr>
          <w:rFonts w:hint="eastAsia"/>
          <w:sz w:val="24"/>
          <w:szCs w:val="24"/>
        </w:rPr>
        <w:t>二</w:t>
      </w:r>
      <w:r w:rsidR="005318E3" w:rsidRPr="00853DCE">
        <w:rPr>
          <w:rFonts w:hint="eastAsia"/>
          <w:sz w:val="24"/>
          <w:szCs w:val="24"/>
        </w:rPr>
        <w:t>绝缘层、</w:t>
      </w:r>
      <w:r w:rsidR="00A54710">
        <w:rPr>
          <w:rFonts w:hint="eastAsia"/>
          <w:sz w:val="24"/>
          <w:szCs w:val="24"/>
        </w:rPr>
        <w:t>所述</w:t>
      </w:r>
      <w:r w:rsidR="005318E3" w:rsidRPr="00853DCE">
        <w:rPr>
          <w:rFonts w:hint="eastAsia"/>
          <w:sz w:val="24"/>
          <w:szCs w:val="24"/>
        </w:rPr>
        <w:t>直流</w:t>
      </w:r>
      <w:proofErr w:type="gramStart"/>
      <w:r w:rsidR="005318E3" w:rsidRPr="00853DCE">
        <w:rPr>
          <w:rFonts w:hint="eastAsia"/>
          <w:sz w:val="24"/>
          <w:szCs w:val="24"/>
        </w:rPr>
        <w:t>负母排</w:t>
      </w:r>
      <w:proofErr w:type="gramEnd"/>
      <w:r w:rsidR="005318E3" w:rsidRPr="00853DCE">
        <w:rPr>
          <w:rFonts w:hint="eastAsia"/>
          <w:sz w:val="24"/>
          <w:szCs w:val="24"/>
        </w:rPr>
        <w:t>、</w:t>
      </w:r>
      <w:r w:rsidR="00A54710">
        <w:rPr>
          <w:rFonts w:hint="eastAsia"/>
          <w:sz w:val="24"/>
          <w:szCs w:val="24"/>
        </w:rPr>
        <w:t>所述</w:t>
      </w:r>
      <w:r w:rsidR="005318E3" w:rsidRPr="00853DCE">
        <w:rPr>
          <w:rFonts w:hint="eastAsia"/>
          <w:sz w:val="24"/>
          <w:szCs w:val="24"/>
        </w:rPr>
        <w:t>第</w:t>
      </w:r>
      <w:r w:rsidR="00B2027F">
        <w:rPr>
          <w:rFonts w:hint="eastAsia"/>
          <w:sz w:val="24"/>
          <w:szCs w:val="24"/>
        </w:rPr>
        <w:t>三</w:t>
      </w:r>
      <w:r w:rsidR="005318E3" w:rsidRPr="00853DCE">
        <w:rPr>
          <w:rFonts w:hint="eastAsia"/>
          <w:sz w:val="24"/>
          <w:szCs w:val="24"/>
        </w:rPr>
        <w:t>绝缘层、</w:t>
      </w:r>
      <w:r w:rsidR="00A54710">
        <w:rPr>
          <w:rFonts w:hint="eastAsia"/>
          <w:sz w:val="24"/>
          <w:szCs w:val="24"/>
        </w:rPr>
        <w:t>所述</w:t>
      </w:r>
      <w:r w:rsidR="007D0183">
        <w:rPr>
          <w:rFonts w:hint="eastAsia"/>
          <w:sz w:val="24"/>
          <w:szCs w:val="24"/>
        </w:rPr>
        <w:t>直流</w:t>
      </w:r>
      <w:proofErr w:type="gramStart"/>
      <w:r w:rsidR="007D0183">
        <w:rPr>
          <w:rFonts w:hint="eastAsia"/>
          <w:sz w:val="24"/>
          <w:szCs w:val="24"/>
        </w:rPr>
        <w:t>零母排</w:t>
      </w:r>
      <w:proofErr w:type="gramEnd"/>
      <w:r w:rsidR="005318E3" w:rsidRPr="00853DCE">
        <w:rPr>
          <w:rFonts w:hint="eastAsia"/>
          <w:sz w:val="24"/>
          <w:szCs w:val="24"/>
        </w:rPr>
        <w:t>、</w:t>
      </w:r>
      <w:r w:rsidR="00A54710">
        <w:rPr>
          <w:rFonts w:hint="eastAsia"/>
          <w:sz w:val="24"/>
          <w:szCs w:val="24"/>
        </w:rPr>
        <w:t>所述</w:t>
      </w:r>
      <w:r w:rsidR="005318E3" w:rsidRPr="00853DCE">
        <w:rPr>
          <w:rFonts w:hint="eastAsia"/>
          <w:sz w:val="24"/>
          <w:szCs w:val="24"/>
        </w:rPr>
        <w:t>第</w:t>
      </w:r>
      <w:r w:rsidR="00B2027F">
        <w:rPr>
          <w:rFonts w:hint="eastAsia"/>
          <w:sz w:val="24"/>
          <w:szCs w:val="24"/>
        </w:rPr>
        <w:t>四</w:t>
      </w:r>
      <w:r w:rsidR="005318E3" w:rsidRPr="00853DCE">
        <w:rPr>
          <w:rFonts w:hint="eastAsia"/>
          <w:sz w:val="24"/>
          <w:szCs w:val="24"/>
        </w:rPr>
        <w:t>绝缘层、</w:t>
      </w:r>
      <w:r w:rsidR="00A54710">
        <w:rPr>
          <w:rFonts w:hint="eastAsia"/>
          <w:sz w:val="24"/>
          <w:szCs w:val="24"/>
        </w:rPr>
        <w:t>所述</w:t>
      </w:r>
      <w:r w:rsidR="005318E3" w:rsidRPr="00853DCE">
        <w:rPr>
          <w:rFonts w:hint="eastAsia"/>
          <w:sz w:val="24"/>
          <w:szCs w:val="24"/>
        </w:rPr>
        <w:t>直流</w:t>
      </w:r>
      <w:proofErr w:type="gramStart"/>
      <w:r w:rsidR="005318E3" w:rsidRPr="00853DCE">
        <w:rPr>
          <w:rFonts w:hint="eastAsia"/>
          <w:sz w:val="24"/>
          <w:szCs w:val="24"/>
        </w:rPr>
        <w:t>正母排</w:t>
      </w:r>
      <w:r w:rsidR="00A54710">
        <w:rPr>
          <w:rFonts w:hint="eastAsia"/>
          <w:sz w:val="24"/>
          <w:szCs w:val="24"/>
        </w:rPr>
        <w:t>沿</w:t>
      </w:r>
      <w:proofErr w:type="gramEnd"/>
      <w:r w:rsidR="00A54710">
        <w:rPr>
          <w:rFonts w:hint="eastAsia"/>
          <w:sz w:val="24"/>
          <w:szCs w:val="24"/>
        </w:rPr>
        <w:t>第一方向依次叠压</w:t>
      </w:r>
      <w:r w:rsidR="004A08BC">
        <w:rPr>
          <w:rFonts w:hint="eastAsia"/>
          <w:sz w:val="24"/>
          <w:szCs w:val="24"/>
        </w:rPr>
        <w:t>。</w:t>
      </w:r>
    </w:p>
    <w:p w14:paraId="4C70DF46" w14:textId="5A38B8FB" w:rsidR="004A08BC" w:rsidRDefault="004A08BC" w:rsidP="00853DCE">
      <w:pPr>
        <w:spacing w:line="360" w:lineRule="auto"/>
        <w:ind w:firstLineChars="200" w:firstLine="480"/>
        <w:rPr>
          <w:sz w:val="24"/>
          <w:szCs w:val="24"/>
        </w:rPr>
      </w:pPr>
    </w:p>
    <w:p w14:paraId="4D1D6BCB" w14:textId="485A9306" w:rsidR="004A08BC" w:rsidRDefault="004A08BC" w:rsidP="00853DCE">
      <w:pPr>
        <w:spacing w:line="360" w:lineRule="auto"/>
        <w:ind w:firstLineChars="200" w:firstLine="480"/>
        <w:rPr>
          <w:sz w:val="24"/>
          <w:szCs w:val="24"/>
        </w:rPr>
      </w:pPr>
      <w:r>
        <w:rPr>
          <w:rFonts w:hint="eastAsia"/>
          <w:sz w:val="24"/>
          <w:szCs w:val="24"/>
        </w:rPr>
        <w:t>3</w:t>
      </w:r>
      <w:r>
        <w:rPr>
          <w:sz w:val="24"/>
          <w:szCs w:val="24"/>
        </w:rPr>
        <w:t>.</w:t>
      </w:r>
      <w:proofErr w:type="gramStart"/>
      <w:r>
        <w:rPr>
          <w:rFonts w:hint="eastAsia"/>
          <w:sz w:val="24"/>
          <w:szCs w:val="24"/>
        </w:rPr>
        <w:t>如权利</w:t>
      </w:r>
      <w:proofErr w:type="gramEnd"/>
      <w:r>
        <w:rPr>
          <w:rFonts w:hint="eastAsia"/>
          <w:sz w:val="24"/>
          <w:szCs w:val="24"/>
        </w:rPr>
        <w:t>要求</w:t>
      </w:r>
      <w:r>
        <w:rPr>
          <w:rFonts w:hint="eastAsia"/>
          <w:sz w:val="24"/>
          <w:szCs w:val="24"/>
        </w:rPr>
        <w:t>2</w:t>
      </w:r>
      <w:r>
        <w:rPr>
          <w:rFonts w:hint="eastAsia"/>
          <w:sz w:val="24"/>
          <w:szCs w:val="24"/>
        </w:rPr>
        <w:t>所述</w:t>
      </w:r>
      <w:proofErr w:type="gramStart"/>
      <w:r>
        <w:rPr>
          <w:rFonts w:hint="eastAsia"/>
          <w:sz w:val="24"/>
          <w:szCs w:val="24"/>
        </w:rPr>
        <w:t>的</w:t>
      </w:r>
      <w:r w:rsidRPr="00853DCE">
        <w:rPr>
          <w:rFonts w:hint="eastAsia"/>
          <w:sz w:val="24"/>
          <w:szCs w:val="24"/>
        </w:rPr>
        <w:t>短换流</w:t>
      </w:r>
      <w:proofErr w:type="gramEnd"/>
      <w:r w:rsidRPr="00853DCE">
        <w:rPr>
          <w:rFonts w:hint="eastAsia"/>
          <w:sz w:val="24"/>
          <w:szCs w:val="24"/>
        </w:rPr>
        <w:t>路径的叠层母排，</w:t>
      </w:r>
      <w:r>
        <w:rPr>
          <w:rFonts w:hint="eastAsia"/>
          <w:sz w:val="24"/>
          <w:szCs w:val="24"/>
        </w:rPr>
        <w:t>其特征在于</w:t>
      </w:r>
      <w:r w:rsidRPr="00C131D4">
        <w:rPr>
          <w:rFonts w:hint="eastAsia"/>
          <w:sz w:val="24"/>
          <w:szCs w:val="24"/>
        </w:rPr>
        <w:t>，</w:t>
      </w:r>
      <w:r w:rsidR="0015364B" w:rsidRPr="00C131D4">
        <w:rPr>
          <w:rFonts w:hint="eastAsia"/>
          <w:sz w:val="24"/>
          <w:szCs w:val="24"/>
        </w:rPr>
        <w:t>所述</w:t>
      </w:r>
      <w:proofErr w:type="gramStart"/>
      <w:r w:rsidR="0015364B" w:rsidRPr="00C131D4">
        <w:rPr>
          <w:rFonts w:hint="eastAsia"/>
          <w:sz w:val="24"/>
          <w:szCs w:val="24"/>
        </w:rPr>
        <w:t>连接母排邻接</w:t>
      </w:r>
      <w:proofErr w:type="gramEnd"/>
      <w:r w:rsidR="0015364B" w:rsidRPr="00C131D4">
        <w:rPr>
          <w:rFonts w:hint="eastAsia"/>
          <w:sz w:val="24"/>
          <w:szCs w:val="24"/>
        </w:rPr>
        <w:t>于所述直流</w:t>
      </w:r>
      <w:proofErr w:type="gramStart"/>
      <w:r w:rsidR="0015364B" w:rsidRPr="00C131D4">
        <w:rPr>
          <w:rFonts w:hint="eastAsia"/>
          <w:sz w:val="24"/>
          <w:szCs w:val="24"/>
        </w:rPr>
        <w:t>正母排</w:t>
      </w:r>
      <w:proofErr w:type="gramEnd"/>
      <w:r w:rsidR="00AD0FA0" w:rsidRPr="00C131D4">
        <w:rPr>
          <w:rFonts w:hint="eastAsia"/>
          <w:sz w:val="24"/>
          <w:szCs w:val="24"/>
        </w:rPr>
        <w:t>。</w:t>
      </w:r>
    </w:p>
    <w:p w14:paraId="2C4AB6BD" w14:textId="77777777" w:rsidR="006C3C99" w:rsidRPr="00853DCE" w:rsidRDefault="006C3C99" w:rsidP="00853DCE">
      <w:pPr>
        <w:spacing w:line="360" w:lineRule="auto"/>
        <w:ind w:firstLineChars="200" w:firstLine="480"/>
        <w:rPr>
          <w:sz w:val="24"/>
          <w:szCs w:val="24"/>
        </w:rPr>
      </w:pPr>
    </w:p>
    <w:p w14:paraId="155A66BE" w14:textId="55C720F3" w:rsidR="00853DCE" w:rsidRPr="00853DCE" w:rsidRDefault="00AD0FA0" w:rsidP="00853DCE">
      <w:pPr>
        <w:spacing w:line="360" w:lineRule="auto"/>
        <w:ind w:firstLineChars="200" w:firstLine="480"/>
        <w:rPr>
          <w:sz w:val="24"/>
          <w:szCs w:val="24"/>
        </w:rPr>
      </w:pPr>
      <w:r>
        <w:rPr>
          <w:sz w:val="24"/>
          <w:szCs w:val="24"/>
        </w:rPr>
        <w:t>4</w:t>
      </w:r>
      <w:r w:rsidR="00853DCE" w:rsidRPr="00853DCE">
        <w:rPr>
          <w:rFonts w:hint="eastAsia"/>
          <w:sz w:val="24"/>
          <w:szCs w:val="24"/>
        </w:rPr>
        <w:t>.</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3</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路径的叠层母排，其特征在于，所述电容组件、所述</w:t>
      </w:r>
      <w:r w:rsidR="005807F7">
        <w:rPr>
          <w:rFonts w:hint="eastAsia"/>
          <w:sz w:val="24"/>
          <w:szCs w:val="24"/>
        </w:rPr>
        <w:t>第一开关组件</w:t>
      </w:r>
      <w:r w:rsidR="00853DCE" w:rsidRPr="00853DCE">
        <w:rPr>
          <w:rFonts w:hint="eastAsia"/>
          <w:sz w:val="24"/>
          <w:szCs w:val="24"/>
        </w:rPr>
        <w:t>、所述</w:t>
      </w:r>
      <w:r w:rsidR="005807F7">
        <w:rPr>
          <w:rFonts w:hint="eastAsia"/>
          <w:sz w:val="24"/>
          <w:szCs w:val="24"/>
        </w:rPr>
        <w:t>第二开关组件</w:t>
      </w:r>
      <w:r w:rsidR="00853DCE" w:rsidRPr="00853DCE">
        <w:rPr>
          <w:rFonts w:hint="eastAsia"/>
          <w:sz w:val="24"/>
          <w:szCs w:val="24"/>
        </w:rPr>
        <w:t>、</w:t>
      </w:r>
      <w:proofErr w:type="gramStart"/>
      <w:r w:rsidR="00853DCE" w:rsidRPr="00853DCE">
        <w:rPr>
          <w:rFonts w:hint="eastAsia"/>
          <w:sz w:val="24"/>
          <w:szCs w:val="24"/>
        </w:rPr>
        <w:t>所述钳位二极管</w:t>
      </w:r>
      <w:proofErr w:type="gramEnd"/>
      <w:r w:rsidR="00853DCE" w:rsidRPr="00853DCE">
        <w:rPr>
          <w:rFonts w:hint="eastAsia"/>
          <w:sz w:val="24"/>
          <w:szCs w:val="24"/>
        </w:rPr>
        <w:t>组件、所述</w:t>
      </w:r>
      <w:r w:rsidR="005807F7">
        <w:rPr>
          <w:rFonts w:hint="eastAsia"/>
          <w:sz w:val="24"/>
          <w:szCs w:val="24"/>
        </w:rPr>
        <w:t>第三开关组件</w:t>
      </w:r>
      <w:r w:rsidR="00853DCE" w:rsidRPr="00853DCE">
        <w:rPr>
          <w:rFonts w:hint="eastAsia"/>
          <w:sz w:val="24"/>
          <w:szCs w:val="24"/>
        </w:rPr>
        <w:t>、所述</w:t>
      </w:r>
      <w:r w:rsidR="005807F7">
        <w:rPr>
          <w:rFonts w:hint="eastAsia"/>
          <w:sz w:val="24"/>
          <w:szCs w:val="24"/>
        </w:rPr>
        <w:t>第四开关组件</w:t>
      </w:r>
      <w:r w:rsidR="00853DCE" w:rsidRPr="00853DCE">
        <w:rPr>
          <w:rFonts w:hint="eastAsia"/>
          <w:sz w:val="24"/>
          <w:szCs w:val="24"/>
        </w:rPr>
        <w:t>沿第</w:t>
      </w:r>
      <w:r w:rsidR="002D509D">
        <w:rPr>
          <w:rFonts w:hint="eastAsia"/>
          <w:sz w:val="24"/>
          <w:szCs w:val="24"/>
        </w:rPr>
        <w:t>二</w:t>
      </w:r>
      <w:r w:rsidR="00853DCE" w:rsidRPr="00853DCE">
        <w:rPr>
          <w:rFonts w:hint="eastAsia"/>
          <w:sz w:val="24"/>
          <w:szCs w:val="24"/>
        </w:rPr>
        <w:t>方向依次排开。</w:t>
      </w:r>
    </w:p>
    <w:p w14:paraId="482449C9" w14:textId="77777777" w:rsidR="00853DCE" w:rsidRPr="00853DCE" w:rsidRDefault="00853DCE" w:rsidP="00853DCE">
      <w:pPr>
        <w:spacing w:line="360" w:lineRule="auto"/>
        <w:ind w:firstLineChars="200" w:firstLine="480"/>
        <w:rPr>
          <w:sz w:val="24"/>
          <w:szCs w:val="24"/>
        </w:rPr>
      </w:pPr>
    </w:p>
    <w:p w14:paraId="4FC6210D" w14:textId="7AE1A4D9" w:rsidR="00D32380" w:rsidRDefault="00AD0FA0" w:rsidP="00853DCE">
      <w:pPr>
        <w:spacing w:line="360" w:lineRule="auto"/>
        <w:ind w:firstLineChars="200" w:firstLine="480"/>
        <w:rPr>
          <w:sz w:val="24"/>
          <w:szCs w:val="24"/>
        </w:rPr>
      </w:pPr>
      <w:r>
        <w:rPr>
          <w:sz w:val="24"/>
          <w:szCs w:val="24"/>
        </w:rPr>
        <w:t>5</w:t>
      </w:r>
      <w:r w:rsidR="00853DCE" w:rsidRPr="00853DCE">
        <w:rPr>
          <w:rFonts w:hint="eastAsia"/>
          <w:sz w:val="24"/>
          <w:szCs w:val="24"/>
        </w:rPr>
        <w:t>.</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4</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路径的叠层母排，其特征在于，所述</w:t>
      </w:r>
      <w:r w:rsidR="005807F7">
        <w:rPr>
          <w:rFonts w:hint="eastAsia"/>
          <w:sz w:val="24"/>
          <w:szCs w:val="24"/>
        </w:rPr>
        <w:t>第一开关组件</w:t>
      </w:r>
      <w:r w:rsidR="004261D4">
        <w:rPr>
          <w:rFonts w:hint="eastAsia"/>
          <w:sz w:val="24"/>
          <w:szCs w:val="24"/>
        </w:rPr>
        <w:t>包括并联的第一开关管和第一续流二极管，</w:t>
      </w:r>
      <w:r w:rsidR="00853DCE" w:rsidRPr="00853DCE">
        <w:rPr>
          <w:rFonts w:hint="eastAsia"/>
          <w:sz w:val="24"/>
          <w:szCs w:val="24"/>
        </w:rPr>
        <w:t>所述</w:t>
      </w:r>
      <w:r w:rsidR="005807F7">
        <w:rPr>
          <w:rFonts w:hint="eastAsia"/>
          <w:sz w:val="24"/>
          <w:szCs w:val="24"/>
        </w:rPr>
        <w:t>第二开关组件</w:t>
      </w:r>
      <w:r w:rsidR="004261D4">
        <w:rPr>
          <w:rFonts w:hint="eastAsia"/>
          <w:sz w:val="24"/>
          <w:szCs w:val="24"/>
        </w:rPr>
        <w:t>包括并联的第二开关管和第二续流二极管</w:t>
      </w:r>
      <w:r w:rsidR="004077C6">
        <w:rPr>
          <w:rFonts w:hint="eastAsia"/>
          <w:sz w:val="24"/>
          <w:szCs w:val="24"/>
        </w:rPr>
        <w:t>，</w:t>
      </w:r>
      <w:r w:rsidR="00853DCE" w:rsidRPr="00853DCE">
        <w:rPr>
          <w:rFonts w:hint="eastAsia"/>
          <w:sz w:val="24"/>
          <w:szCs w:val="24"/>
        </w:rPr>
        <w:t>所述</w:t>
      </w:r>
      <w:r w:rsidR="005807F7">
        <w:rPr>
          <w:rFonts w:hint="eastAsia"/>
          <w:sz w:val="24"/>
          <w:szCs w:val="24"/>
        </w:rPr>
        <w:t>第三开关组件</w:t>
      </w:r>
      <w:r w:rsidR="00D32380">
        <w:rPr>
          <w:rFonts w:hint="eastAsia"/>
          <w:sz w:val="24"/>
          <w:szCs w:val="24"/>
        </w:rPr>
        <w:t>包括并联的第三开关管和第三续流二极管，</w:t>
      </w:r>
      <w:r w:rsidR="00853DCE" w:rsidRPr="00853DCE">
        <w:rPr>
          <w:rFonts w:hint="eastAsia"/>
          <w:sz w:val="24"/>
          <w:szCs w:val="24"/>
        </w:rPr>
        <w:t>所述</w:t>
      </w:r>
      <w:r w:rsidR="005807F7">
        <w:rPr>
          <w:rFonts w:hint="eastAsia"/>
          <w:sz w:val="24"/>
          <w:szCs w:val="24"/>
        </w:rPr>
        <w:t>第四开关组件</w:t>
      </w:r>
      <w:r w:rsidR="00D32380">
        <w:rPr>
          <w:rFonts w:hint="eastAsia"/>
          <w:sz w:val="24"/>
          <w:szCs w:val="24"/>
        </w:rPr>
        <w:t>包括并联的第四开关管和第四续流二极管</w:t>
      </w:r>
      <w:r w:rsidR="004077C6">
        <w:rPr>
          <w:rFonts w:hint="eastAsia"/>
          <w:sz w:val="24"/>
          <w:szCs w:val="24"/>
        </w:rPr>
        <w:t>。</w:t>
      </w:r>
    </w:p>
    <w:p w14:paraId="1163F3EC" w14:textId="77777777" w:rsidR="00D32380" w:rsidRDefault="00D32380" w:rsidP="00853DCE">
      <w:pPr>
        <w:spacing w:line="360" w:lineRule="auto"/>
        <w:ind w:firstLineChars="200" w:firstLine="480"/>
        <w:rPr>
          <w:sz w:val="24"/>
          <w:szCs w:val="24"/>
        </w:rPr>
      </w:pPr>
    </w:p>
    <w:p w14:paraId="332F77CA" w14:textId="12A0FB80" w:rsidR="00853DCE" w:rsidRPr="00853DCE" w:rsidRDefault="00D32380" w:rsidP="00853DCE">
      <w:pPr>
        <w:spacing w:line="360" w:lineRule="auto"/>
        <w:ind w:firstLineChars="200" w:firstLine="480"/>
        <w:rPr>
          <w:sz w:val="24"/>
          <w:szCs w:val="24"/>
        </w:rPr>
      </w:pPr>
      <w:r>
        <w:rPr>
          <w:sz w:val="24"/>
          <w:szCs w:val="24"/>
        </w:rPr>
        <w:t>6</w:t>
      </w:r>
      <w:r w:rsidRPr="00853DCE">
        <w:rPr>
          <w:rFonts w:hint="eastAsia"/>
          <w:sz w:val="24"/>
          <w:szCs w:val="24"/>
        </w:rPr>
        <w:t>.</w:t>
      </w:r>
      <w:proofErr w:type="gramStart"/>
      <w:r w:rsidRPr="00853DCE">
        <w:rPr>
          <w:rFonts w:hint="eastAsia"/>
          <w:sz w:val="24"/>
          <w:szCs w:val="24"/>
        </w:rPr>
        <w:t>如权利</w:t>
      </w:r>
      <w:proofErr w:type="gramEnd"/>
      <w:r w:rsidRPr="00853DCE">
        <w:rPr>
          <w:rFonts w:hint="eastAsia"/>
          <w:sz w:val="24"/>
          <w:szCs w:val="24"/>
        </w:rPr>
        <w:t>要求</w:t>
      </w:r>
      <w:r>
        <w:rPr>
          <w:sz w:val="24"/>
          <w:szCs w:val="24"/>
        </w:rPr>
        <w:t>5</w:t>
      </w:r>
      <w:r w:rsidRPr="00853DCE">
        <w:rPr>
          <w:rFonts w:hint="eastAsia"/>
          <w:sz w:val="24"/>
          <w:szCs w:val="24"/>
        </w:rPr>
        <w:t>所述</w:t>
      </w:r>
      <w:proofErr w:type="gramStart"/>
      <w:r w:rsidRPr="00853DCE">
        <w:rPr>
          <w:rFonts w:hint="eastAsia"/>
          <w:sz w:val="24"/>
          <w:szCs w:val="24"/>
        </w:rPr>
        <w:t>的短换流</w:t>
      </w:r>
      <w:proofErr w:type="gramEnd"/>
      <w:r w:rsidRPr="00853DCE">
        <w:rPr>
          <w:rFonts w:hint="eastAsia"/>
          <w:sz w:val="24"/>
          <w:szCs w:val="24"/>
        </w:rPr>
        <w:t>路径的叠层母排，其特征在于，</w:t>
      </w:r>
      <w:r>
        <w:rPr>
          <w:rFonts w:hint="eastAsia"/>
          <w:sz w:val="24"/>
          <w:szCs w:val="24"/>
        </w:rPr>
        <w:t>所述第一开关管、所述第二开关管、所述第三开关管、所述第四开关管</w:t>
      </w:r>
      <w:r w:rsidR="00853DCE" w:rsidRPr="00853DCE">
        <w:rPr>
          <w:rFonts w:hint="eastAsia"/>
          <w:sz w:val="24"/>
          <w:szCs w:val="24"/>
        </w:rPr>
        <w:t>为</w:t>
      </w:r>
      <w:proofErr w:type="gramStart"/>
      <w:r w:rsidR="00853DCE" w:rsidRPr="00853DCE">
        <w:rPr>
          <w:rFonts w:hint="eastAsia"/>
          <w:sz w:val="24"/>
          <w:szCs w:val="24"/>
        </w:rPr>
        <w:t>绝缘栅双极型</w:t>
      </w:r>
      <w:proofErr w:type="gramEnd"/>
      <w:r w:rsidR="00853DCE" w:rsidRPr="00853DCE">
        <w:rPr>
          <w:rFonts w:hint="eastAsia"/>
          <w:sz w:val="24"/>
          <w:szCs w:val="24"/>
        </w:rPr>
        <w:t>晶体管。</w:t>
      </w:r>
    </w:p>
    <w:p w14:paraId="3F135D12" w14:textId="77777777" w:rsidR="00853DCE" w:rsidRPr="00853DCE" w:rsidRDefault="00853DCE" w:rsidP="00853DCE">
      <w:pPr>
        <w:spacing w:line="360" w:lineRule="auto"/>
        <w:ind w:firstLineChars="200" w:firstLine="480"/>
        <w:rPr>
          <w:sz w:val="24"/>
          <w:szCs w:val="24"/>
        </w:rPr>
      </w:pPr>
    </w:p>
    <w:p w14:paraId="64E64976" w14:textId="6D2147CD" w:rsidR="00853DCE" w:rsidRPr="00853DCE" w:rsidRDefault="008947E7" w:rsidP="00853DCE">
      <w:pPr>
        <w:spacing w:line="360" w:lineRule="auto"/>
        <w:ind w:firstLineChars="200" w:firstLine="480"/>
        <w:rPr>
          <w:sz w:val="24"/>
          <w:szCs w:val="24"/>
        </w:rPr>
      </w:pPr>
      <w:r>
        <w:rPr>
          <w:sz w:val="24"/>
          <w:szCs w:val="24"/>
        </w:rPr>
        <w:t>7</w:t>
      </w:r>
      <w:r w:rsidR="00853DCE" w:rsidRPr="00853DCE">
        <w:rPr>
          <w:rFonts w:hint="eastAsia"/>
          <w:sz w:val="24"/>
          <w:szCs w:val="24"/>
        </w:rPr>
        <w:t xml:space="preserve">. </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6</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w:t>
      </w:r>
      <w:proofErr w:type="gramStart"/>
      <w:r w:rsidR="00853DCE" w:rsidRPr="00853DCE">
        <w:rPr>
          <w:rFonts w:hint="eastAsia"/>
          <w:sz w:val="24"/>
          <w:szCs w:val="24"/>
        </w:rPr>
        <w:t>所述钳位二极管</w:t>
      </w:r>
      <w:proofErr w:type="gramEnd"/>
      <w:r w:rsidR="00853DCE" w:rsidRPr="00853DCE">
        <w:rPr>
          <w:rFonts w:hint="eastAsia"/>
          <w:sz w:val="24"/>
          <w:szCs w:val="24"/>
        </w:rPr>
        <w:t>组件包括</w:t>
      </w:r>
      <w:proofErr w:type="gramStart"/>
      <w:r w:rsidR="00853DCE" w:rsidRPr="00853DCE">
        <w:rPr>
          <w:rFonts w:hint="eastAsia"/>
          <w:sz w:val="24"/>
          <w:szCs w:val="24"/>
        </w:rPr>
        <w:t>第一钳位二极管</w:t>
      </w:r>
      <w:proofErr w:type="gramEnd"/>
      <w:r w:rsidR="00853DCE" w:rsidRPr="00853DCE">
        <w:rPr>
          <w:rFonts w:hint="eastAsia"/>
          <w:sz w:val="24"/>
          <w:szCs w:val="24"/>
        </w:rPr>
        <w:t>和</w:t>
      </w:r>
      <w:proofErr w:type="gramStart"/>
      <w:r w:rsidR="00853DCE" w:rsidRPr="00853DCE">
        <w:rPr>
          <w:rFonts w:hint="eastAsia"/>
          <w:sz w:val="24"/>
          <w:szCs w:val="24"/>
        </w:rPr>
        <w:t>第二钳位二极管</w:t>
      </w:r>
      <w:proofErr w:type="gramEnd"/>
      <w:r w:rsidR="00853DCE" w:rsidRPr="00853DCE">
        <w:rPr>
          <w:rFonts w:hint="eastAsia"/>
          <w:sz w:val="24"/>
          <w:szCs w:val="24"/>
        </w:rPr>
        <w:t>，其中，所述</w:t>
      </w:r>
      <w:proofErr w:type="gramStart"/>
      <w:r w:rsidR="00853DCE" w:rsidRPr="00853DCE">
        <w:rPr>
          <w:rFonts w:hint="eastAsia"/>
          <w:sz w:val="24"/>
          <w:szCs w:val="24"/>
        </w:rPr>
        <w:t>第一钳位二极管</w:t>
      </w:r>
      <w:proofErr w:type="gramEnd"/>
      <w:r w:rsidR="00853DCE" w:rsidRPr="00853DCE">
        <w:rPr>
          <w:rFonts w:hint="eastAsia"/>
          <w:sz w:val="24"/>
          <w:szCs w:val="24"/>
        </w:rPr>
        <w:t>与所述</w:t>
      </w:r>
      <w:proofErr w:type="gramStart"/>
      <w:r w:rsidR="00853DCE" w:rsidRPr="00853DCE">
        <w:rPr>
          <w:rFonts w:hint="eastAsia"/>
          <w:sz w:val="24"/>
          <w:szCs w:val="24"/>
        </w:rPr>
        <w:t>第二钳位二极</w:t>
      </w:r>
      <w:r w:rsidR="00853DCE" w:rsidRPr="00853DCE">
        <w:rPr>
          <w:rFonts w:hint="eastAsia"/>
          <w:sz w:val="24"/>
          <w:szCs w:val="24"/>
        </w:rPr>
        <w:lastRenderedPageBreak/>
        <w:t>管</w:t>
      </w:r>
      <w:proofErr w:type="gramEnd"/>
      <w:r w:rsidR="00853DCE" w:rsidRPr="00853DCE">
        <w:rPr>
          <w:rFonts w:hint="eastAsia"/>
          <w:sz w:val="24"/>
          <w:szCs w:val="24"/>
        </w:rPr>
        <w:t>串联，所述</w:t>
      </w:r>
      <w:proofErr w:type="gramStart"/>
      <w:r w:rsidR="00853DCE" w:rsidRPr="00853DCE">
        <w:rPr>
          <w:rFonts w:hint="eastAsia"/>
          <w:sz w:val="24"/>
          <w:szCs w:val="24"/>
        </w:rPr>
        <w:t>第一钳位二极管</w:t>
      </w:r>
      <w:proofErr w:type="gramEnd"/>
      <w:r w:rsidR="00853DCE" w:rsidRPr="00853DCE">
        <w:rPr>
          <w:rFonts w:hint="eastAsia"/>
          <w:sz w:val="24"/>
          <w:szCs w:val="24"/>
        </w:rPr>
        <w:t>与所述</w:t>
      </w:r>
      <w:proofErr w:type="gramStart"/>
      <w:r w:rsidR="00853DCE" w:rsidRPr="00853DCE">
        <w:rPr>
          <w:rFonts w:hint="eastAsia"/>
          <w:sz w:val="24"/>
          <w:szCs w:val="24"/>
        </w:rPr>
        <w:t>第二钳位二极管</w:t>
      </w:r>
      <w:proofErr w:type="gramEnd"/>
      <w:r w:rsidR="00853DCE" w:rsidRPr="00853DCE">
        <w:rPr>
          <w:rFonts w:hint="eastAsia"/>
          <w:sz w:val="24"/>
          <w:szCs w:val="24"/>
        </w:rPr>
        <w:t>方向相同。</w:t>
      </w:r>
    </w:p>
    <w:p w14:paraId="719D3078" w14:textId="77777777" w:rsidR="00853DCE" w:rsidRPr="00853DCE" w:rsidRDefault="00853DCE" w:rsidP="00853DCE">
      <w:pPr>
        <w:spacing w:line="360" w:lineRule="auto"/>
        <w:ind w:firstLineChars="200" w:firstLine="480"/>
        <w:rPr>
          <w:sz w:val="24"/>
          <w:szCs w:val="24"/>
        </w:rPr>
      </w:pPr>
    </w:p>
    <w:p w14:paraId="36596E6B" w14:textId="10ADC8FA" w:rsidR="00853DCE" w:rsidRPr="00853DCE" w:rsidRDefault="008947E7" w:rsidP="00853DCE">
      <w:pPr>
        <w:spacing w:line="360" w:lineRule="auto"/>
        <w:ind w:firstLineChars="200" w:firstLine="480"/>
        <w:rPr>
          <w:sz w:val="24"/>
          <w:szCs w:val="24"/>
        </w:rPr>
      </w:pPr>
      <w:r>
        <w:rPr>
          <w:sz w:val="24"/>
          <w:szCs w:val="24"/>
        </w:rPr>
        <w:t>8</w:t>
      </w:r>
      <w:r w:rsidR="00853DCE" w:rsidRPr="00853DCE">
        <w:rPr>
          <w:rFonts w:hint="eastAsia"/>
          <w:sz w:val="24"/>
          <w:szCs w:val="24"/>
        </w:rPr>
        <w:t>.</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7</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路径的叠层母排，其特征在于，所述</w:t>
      </w:r>
      <w:r w:rsidR="005807F7">
        <w:rPr>
          <w:rFonts w:hint="eastAsia"/>
          <w:sz w:val="24"/>
          <w:szCs w:val="24"/>
        </w:rPr>
        <w:t>第一开关组件</w:t>
      </w:r>
      <w:r w:rsidR="00853DCE" w:rsidRPr="00853DCE">
        <w:rPr>
          <w:rFonts w:hint="eastAsia"/>
          <w:sz w:val="24"/>
          <w:szCs w:val="24"/>
        </w:rPr>
        <w:t>和所述</w:t>
      </w:r>
      <w:r w:rsidR="005807F7">
        <w:rPr>
          <w:rFonts w:hint="eastAsia"/>
          <w:sz w:val="24"/>
          <w:szCs w:val="24"/>
        </w:rPr>
        <w:t>第二开关组件</w:t>
      </w:r>
      <w:r w:rsidR="00853DCE" w:rsidRPr="00853DCE">
        <w:rPr>
          <w:rFonts w:hint="eastAsia"/>
          <w:sz w:val="24"/>
          <w:szCs w:val="24"/>
        </w:rPr>
        <w:t>封装为第一模块，</w:t>
      </w:r>
      <w:proofErr w:type="gramStart"/>
      <w:r w:rsidR="00853DCE" w:rsidRPr="00853DCE">
        <w:rPr>
          <w:rFonts w:hint="eastAsia"/>
          <w:sz w:val="24"/>
          <w:szCs w:val="24"/>
        </w:rPr>
        <w:t>所述钳位二极管</w:t>
      </w:r>
      <w:proofErr w:type="gramEnd"/>
      <w:r w:rsidR="00853DCE" w:rsidRPr="00853DCE">
        <w:rPr>
          <w:rFonts w:hint="eastAsia"/>
          <w:sz w:val="24"/>
          <w:szCs w:val="24"/>
        </w:rPr>
        <w:t>组件封装为第二模块，所述</w:t>
      </w:r>
      <w:r w:rsidR="005807F7">
        <w:rPr>
          <w:rFonts w:hint="eastAsia"/>
          <w:sz w:val="24"/>
          <w:szCs w:val="24"/>
        </w:rPr>
        <w:t>第三开关组件</w:t>
      </w:r>
      <w:r w:rsidR="00853DCE" w:rsidRPr="00853DCE">
        <w:rPr>
          <w:rFonts w:hint="eastAsia"/>
          <w:sz w:val="24"/>
          <w:szCs w:val="24"/>
        </w:rPr>
        <w:t>和所述</w:t>
      </w:r>
      <w:r w:rsidR="005807F7">
        <w:rPr>
          <w:rFonts w:hint="eastAsia"/>
          <w:sz w:val="24"/>
          <w:szCs w:val="24"/>
        </w:rPr>
        <w:t>第四开关组件</w:t>
      </w:r>
      <w:r w:rsidR="00853DCE" w:rsidRPr="00853DCE">
        <w:rPr>
          <w:rFonts w:hint="eastAsia"/>
          <w:sz w:val="24"/>
          <w:szCs w:val="24"/>
        </w:rPr>
        <w:t>封装为第三模块。</w:t>
      </w:r>
    </w:p>
    <w:p w14:paraId="1FEDDE68" w14:textId="77777777" w:rsidR="00853DCE" w:rsidRPr="00853DCE" w:rsidRDefault="00853DCE" w:rsidP="00853DCE">
      <w:pPr>
        <w:spacing w:line="360" w:lineRule="auto"/>
        <w:ind w:firstLineChars="200" w:firstLine="480"/>
        <w:rPr>
          <w:sz w:val="24"/>
          <w:szCs w:val="24"/>
        </w:rPr>
      </w:pPr>
    </w:p>
    <w:p w14:paraId="037A05F7" w14:textId="2928B134" w:rsidR="00853DCE" w:rsidRPr="00853DCE" w:rsidRDefault="008947E7" w:rsidP="00853DCE">
      <w:pPr>
        <w:spacing w:line="360" w:lineRule="auto"/>
        <w:ind w:firstLineChars="200" w:firstLine="480"/>
        <w:rPr>
          <w:sz w:val="24"/>
          <w:szCs w:val="24"/>
        </w:rPr>
      </w:pPr>
      <w:r>
        <w:rPr>
          <w:sz w:val="24"/>
          <w:szCs w:val="24"/>
        </w:rPr>
        <w:t>9</w:t>
      </w:r>
      <w:r w:rsidR="00853DCE" w:rsidRPr="00853DCE">
        <w:rPr>
          <w:rFonts w:hint="eastAsia"/>
          <w:sz w:val="24"/>
          <w:szCs w:val="24"/>
        </w:rPr>
        <w:t>.</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8</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路径的叠层母排，其特征在于，所述</w:t>
      </w:r>
      <w:proofErr w:type="gramStart"/>
      <w:r w:rsidR="00853DCE" w:rsidRPr="00853DCE">
        <w:rPr>
          <w:rFonts w:hint="eastAsia"/>
          <w:sz w:val="24"/>
          <w:szCs w:val="24"/>
        </w:rPr>
        <w:t>连接母排配置</w:t>
      </w:r>
      <w:proofErr w:type="gramEnd"/>
      <w:r w:rsidR="00853DCE" w:rsidRPr="00853DCE">
        <w:rPr>
          <w:rFonts w:hint="eastAsia"/>
          <w:sz w:val="24"/>
          <w:szCs w:val="24"/>
        </w:rPr>
        <w:t>有两组第一模块、两组第二模块、两组第三模块</w:t>
      </w:r>
      <w:r w:rsidR="00542188">
        <w:rPr>
          <w:rFonts w:hint="eastAsia"/>
          <w:sz w:val="24"/>
          <w:szCs w:val="24"/>
        </w:rPr>
        <w:t>，其中两组所述第一模块并联，两组所述第二模块并联，</w:t>
      </w:r>
      <w:r w:rsidR="00706E56">
        <w:rPr>
          <w:rFonts w:hint="eastAsia"/>
          <w:sz w:val="24"/>
          <w:szCs w:val="24"/>
        </w:rPr>
        <w:t>两组所述第三模块并联。</w:t>
      </w:r>
    </w:p>
    <w:p w14:paraId="5D336553" w14:textId="77777777" w:rsidR="00853DCE" w:rsidRPr="00853DCE" w:rsidRDefault="00853DCE" w:rsidP="00853DCE">
      <w:pPr>
        <w:spacing w:line="360" w:lineRule="auto"/>
        <w:ind w:firstLineChars="200" w:firstLine="480"/>
        <w:rPr>
          <w:sz w:val="24"/>
          <w:szCs w:val="24"/>
        </w:rPr>
      </w:pPr>
    </w:p>
    <w:p w14:paraId="6E595752" w14:textId="78205730" w:rsidR="00853DCE" w:rsidRDefault="00F834E9" w:rsidP="00853DCE">
      <w:pPr>
        <w:spacing w:line="360" w:lineRule="auto"/>
        <w:ind w:firstLineChars="200" w:firstLine="480"/>
        <w:rPr>
          <w:sz w:val="24"/>
          <w:szCs w:val="24"/>
        </w:rPr>
      </w:pPr>
      <w:r>
        <w:rPr>
          <w:sz w:val="24"/>
          <w:szCs w:val="24"/>
        </w:rPr>
        <w:t>10</w:t>
      </w:r>
      <w:r w:rsidR="00853DCE" w:rsidRPr="00853DCE">
        <w:rPr>
          <w:rFonts w:hint="eastAsia"/>
          <w:sz w:val="24"/>
          <w:szCs w:val="24"/>
        </w:rPr>
        <w:t>.</w:t>
      </w:r>
      <w:r w:rsidR="00853DCE" w:rsidRPr="00853DCE">
        <w:rPr>
          <w:rFonts w:hint="eastAsia"/>
          <w:sz w:val="24"/>
          <w:szCs w:val="24"/>
        </w:rPr>
        <w:t>一种储能变流器，其特征在于，包括权利要求</w:t>
      </w:r>
      <w:r w:rsidR="00853DCE" w:rsidRPr="00853DCE">
        <w:rPr>
          <w:rFonts w:hint="eastAsia"/>
          <w:sz w:val="24"/>
          <w:szCs w:val="24"/>
        </w:rPr>
        <w:t>1-</w:t>
      </w:r>
      <w:r>
        <w:rPr>
          <w:sz w:val="24"/>
          <w:szCs w:val="24"/>
        </w:rPr>
        <w:t>9</w:t>
      </w:r>
      <w:r w:rsidR="00853DCE" w:rsidRPr="00853DCE">
        <w:rPr>
          <w:rFonts w:hint="eastAsia"/>
          <w:sz w:val="24"/>
          <w:szCs w:val="24"/>
        </w:rPr>
        <w:t>中任一项所述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w:t>
      </w:r>
    </w:p>
    <w:p w14:paraId="02156AAD" w14:textId="77777777" w:rsidR="00853DCE" w:rsidRDefault="00853DCE" w:rsidP="009944F5">
      <w:pPr>
        <w:spacing w:line="360" w:lineRule="auto"/>
        <w:ind w:firstLineChars="200" w:firstLine="480"/>
        <w:rPr>
          <w:sz w:val="24"/>
          <w:szCs w:val="24"/>
        </w:rPr>
      </w:pPr>
    </w:p>
    <w:bookmarkEnd w:id="0"/>
    <w:p w14:paraId="2298324E" w14:textId="77777777" w:rsidR="0072731F" w:rsidRPr="00FA005E" w:rsidRDefault="0072731F">
      <w:pPr>
        <w:spacing w:line="360" w:lineRule="auto"/>
        <w:ind w:firstLineChars="200" w:firstLine="480"/>
        <w:rPr>
          <w:sz w:val="24"/>
          <w:szCs w:val="24"/>
        </w:rPr>
        <w:sectPr w:rsidR="0072731F" w:rsidRPr="00FA005E">
          <w:footerReference w:type="default" r:id="rId10"/>
          <w:pgSz w:w="11906" w:h="16838"/>
          <w:pgMar w:top="1134" w:right="1134" w:bottom="1134" w:left="1418" w:header="567" w:footer="567" w:gutter="0"/>
          <w:pgNumType w:start="1"/>
          <w:cols w:space="720"/>
          <w:docGrid w:type="lines" w:linePitch="312"/>
        </w:sectPr>
      </w:pPr>
    </w:p>
    <w:p w14:paraId="43CEAD22" w14:textId="77777777" w:rsidR="0072731F" w:rsidRPr="00FA005E" w:rsidRDefault="00487983">
      <w:pPr>
        <w:pStyle w:val="ab"/>
        <w:pBdr>
          <w:bottom w:val="single" w:sz="4" w:space="1" w:color="auto"/>
        </w:pBdr>
        <w:spacing w:line="360" w:lineRule="auto"/>
      </w:pPr>
      <w:r w:rsidRPr="00FA005E">
        <w:rPr>
          <w:b/>
          <w:spacing w:val="90"/>
          <w:sz w:val="36"/>
        </w:rPr>
        <w:lastRenderedPageBreak/>
        <w:t>说明书</w:t>
      </w:r>
    </w:p>
    <w:p w14:paraId="420639A7" w14:textId="77777777" w:rsidR="00226300" w:rsidRDefault="00226300" w:rsidP="00FB520D">
      <w:pPr>
        <w:adjustRightInd w:val="0"/>
        <w:snapToGrid w:val="0"/>
        <w:spacing w:line="360" w:lineRule="auto"/>
        <w:ind w:firstLine="420"/>
        <w:jc w:val="center"/>
        <w:rPr>
          <w:b/>
          <w:sz w:val="28"/>
        </w:rPr>
      </w:pPr>
      <w:bookmarkStart w:id="1" w:name="_Hlk116334039"/>
      <w:proofErr w:type="gramStart"/>
      <w:r w:rsidRPr="00226300">
        <w:rPr>
          <w:rFonts w:hint="eastAsia"/>
          <w:b/>
          <w:sz w:val="28"/>
        </w:rPr>
        <w:t>短换流</w:t>
      </w:r>
      <w:proofErr w:type="gramEnd"/>
      <w:r w:rsidRPr="00226300">
        <w:rPr>
          <w:rFonts w:hint="eastAsia"/>
          <w:b/>
          <w:sz w:val="28"/>
        </w:rPr>
        <w:t>路径的</w:t>
      </w:r>
      <w:proofErr w:type="gramStart"/>
      <w:r w:rsidRPr="00226300">
        <w:rPr>
          <w:rFonts w:hint="eastAsia"/>
          <w:b/>
          <w:sz w:val="28"/>
        </w:rPr>
        <w:t>叠层母排和</w:t>
      </w:r>
      <w:proofErr w:type="gramEnd"/>
      <w:r w:rsidRPr="00226300">
        <w:rPr>
          <w:rFonts w:hint="eastAsia"/>
          <w:b/>
          <w:sz w:val="28"/>
        </w:rPr>
        <w:t>储能变流器</w:t>
      </w:r>
      <w:bookmarkEnd w:id="1"/>
    </w:p>
    <w:p w14:paraId="7EDD5B7B" w14:textId="0A2ED74C" w:rsidR="0072731F" w:rsidRPr="00FA005E" w:rsidRDefault="00487983">
      <w:pPr>
        <w:adjustRightInd w:val="0"/>
        <w:snapToGrid w:val="0"/>
        <w:spacing w:line="360" w:lineRule="auto"/>
        <w:ind w:firstLine="420"/>
        <w:rPr>
          <w:rFonts w:eastAsia="黑体"/>
          <w:sz w:val="24"/>
          <w:szCs w:val="24"/>
        </w:rPr>
      </w:pPr>
      <w:r w:rsidRPr="00FA005E">
        <w:rPr>
          <w:rFonts w:eastAsia="黑体"/>
          <w:sz w:val="24"/>
          <w:szCs w:val="24"/>
        </w:rPr>
        <w:t>技术领域</w:t>
      </w:r>
    </w:p>
    <w:p w14:paraId="0D0B757F" w14:textId="08671787" w:rsidR="0072731F" w:rsidRPr="00FA005E" w:rsidRDefault="00487983" w:rsidP="003957E2">
      <w:pPr>
        <w:spacing w:line="360" w:lineRule="auto"/>
        <w:ind w:firstLineChars="200" w:firstLine="480"/>
        <w:rPr>
          <w:sz w:val="24"/>
          <w:szCs w:val="24"/>
        </w:rPr>
      </w:pPr>
      <w:r w:rsidRPr="00FA005E">
        <w:rPr>
          <w:sz w:val="24"/>
          <w:szCs w:val="24"/>
        </w:rPr>
        <w:t>本申请实施例涉及</w:t>
      </w:r>
      <w:r w:rsidR="00226300">
        <w:rPr>
          <w:rFonts w:hint="eastAsia"/>
          <w:sz w:val="24"/>
          <w:szCs w:val="24"/>
        </w:rPr>
        <w:t>变流器</w:t>
      </w:r>
      <w:r w:rsidR="00511B45" w:rsidRPr="00FA005E">
        <w:rPr>
          <w:rFonts w:hint="eastAsia"/>
          <w:sz w:val="24"/>
          <w:szCs w:val="24"/>
        </w:rPr>
        <w:t>领域</w:t>
      </w:r>
      <w:r w:rsidR="002A181F" w:rsidRPr="00FA005E">
        <w:rPr>
          <w:rFonts w:hint="eastAsia"/>
          <w:sz w:val="24"/>
          <w:szCs w:val="24"/>
        </w:rPr>
        <w:t>，尤其涉及</w:t>
      </w:r>
      <w:proofErr w:type="gramStart"/>
      <w:r w:rsidRPr="00FA005E">
        <w:rPr>
          <w:rFonts w:hint="eastAsia"/>
          <w:sz w:val="24"/>
          <w:szCs w:val="24"/>
        </w:rPr>
        <w:t>一种</w:t>
      </w:r>
      <w:r w:rsidR="00226300" w:rsidRPr="00226300">
        <w:rPr>
          <w:rFonts w:hint="eastAsia"/>
          <w:sz w:val="24"/>
          <w:szCs w:val="24"/>
        </w:rPr>
        <w:t>短换流</w:t>
      </w:r>
      <w:proofErr w:type="gramEnd"/>
      <w:r w:rsidR="00226300" w:rsidRPr="00226300">
        <w:rPr>
          <w:rFonts w:hint="eastAsia"/>
          <w:sz w:val="24"/>
          <w:szCs w:val="24"/>
        </w:rPr>
        <w:t>路径的</w:t>
      </w:r>
      <w:proofErr w:type="gramStart"/>
      <w:r w:rsidR="00226300" w:rsidRPr="00226300">
        <w:rPr>
          <w:rFonts w:hint="eastAsia"/>
          <w:sz w:val="24"/>
          <w:szCs w:val="24"/>
        </w:rPr>
        <w:t>叠层母排</w:t>
      </w:r>
      <w:r w:rsidR="00D730D9">
        <w:rPr>
          <w:rFonts w:hint="eastAsia"/>
          <w:sz w:val="24"/>
          <w:szCs w:val="24"/>
        </w:rPr>
        <w:t>和</w:t>
      </w:r>
      <w:proofErr w:type="gramEnd"/>
      <w:r w:rsidR="00226300" w:rsidRPr="00226300">
        <w:rPr>
          <w:rFonts w:hint="eastAsia"/>
          <w:sz w:val="24"/>
          <w:szCs w:val="24"/>
        </w:rPr>
        <w:t>储能变流器</w:t>
      </w:r>
      <w:r w:rsidRPr="00FA005E">
        <w:rPr>
          <w:rFonts w:hint="eastAsia"/>
          <w:sz w:val="24"/>
          <w:szCs w:val="24"/>
        </w:rPr>
        <w:t>。</w:t>
      </w:r>
    </w:p>
    <w:p w14:paraId="0BA74DB3" w14:textId="77777777" w:rsidR="0072731F" w:rsidRPr="00FA005E" w:rsidRDefault="0072731F">
      <w:pPr>
        <w:spacing w:line="360" w:lineRule="auto"/>
        <w:ind w:left="480" w:firstLine="418"/>
        <w:rPr>
          <w:sz w:val="24"/>
          <w:szCs w:val="24"/>
        </w:rPr>
      </w:pPr>
    </w:p>
    <w:p w14:paraId="2C5C8739" w14:textId="65241616" w:rsidR="0072731F" w:rsidRPr="00FA005E" w:rsidRDefault="00487983">
      <w:pPr>
        <w:adjustRightInd w:val="0"/>
        <w:snapToGrid w:val="0"/>
        <w:spacing w:line="360" w:lineRule="auto"/>
        <w:ind w:firstLine="418"/>
        <w:rPr>
          <w:rFonts w:eastAsia="黑体"/>
          <w:sz w:val="24"/>
          <w:szCs w:val="24"/>
        </w:rPr>
      </w:pPr>
      <w:r w:rsidRPr="00FA005E">
        <w:rPr>
          <w:rFonts w:eastAsia="黑体"/>
          <w:sz w:val="24"/>
          <w:szCs w:val="24"/>
        </w:rPr>
        <w:t>背景技术</w:t>
      </w:r>
    </w:p>
    <w:p w14:paraId="3530EEA3" w14:textId="0E066D0D" w:rsidR="008564AD" w:rsidRDefault="008564AD" w:rsidP="00FC5BDB">
      <w:pPr>
        <w:spacing w:line="360" w:lineRule="auto"/>
        <w:ind w:firstLineChars="200" w:firstLine="480"/>
        <w:rPr>
          <w:sz w:val="24"/>
          <w:szCs w:val="24"/>
        </w:rPr>
      </w:pPr>
      <w:r>
        <w:rPr>
          <w:rFonts w:hint="eastAsia"/>
          <w:sz w:val="24"/>
          <w:szCs w:val="24"/>
        </w:rPr>
        <w:t>在</w:t>
      </w:r>
      <w:r w:rsidRPr="008564AD">
        <w:rPr>
          <w:rFonts w:hint="eastAsia"/>
          <w:sz w:val="24"/>
          <w:szCs w:val="24"/>
        </w:rPr>
        <w:t>NPC</w:t>
      </w:r>
      <w:r w:rsidRPr="008564AD">
        <w:rPr>
          <w:rFonts w:hint="eastAsia"/>
          <w:sz w:val="24"/>
          <w:szCs w:val="24"/>
        </w:rPr>
        <w:t>三电平</w:t>
      </w:r>
      <w:r>
        <w:rPr>
          <w:rFonts w:hint="eastAsia"/>
          <w:sz w:val="24"/>
          <w:szCs w:val="24"/>
        </w:rPr>
        <w:t>的换流过程中，至少存在两种</w:t>
      </w:r>
      <w:r w:rsidR="0061435F">
        <w:rPr>
          <w:rFonts w:hint="eastAsia"/>
          <w:sz w:val="24"/>
          <w:szCs w:val="24"/>
        </w:rPr>
        <w:t>大</w:t>
      </w:r>
      <w:r>
        <w:rPr>
          <w:rFonts w:hint="eastAsia"/>
          <w:sz w:val="24"/>
          <w:szCs w:val="24"/>
        </w:rPr>
        <w:t>换流回路</w:t>
      </w:r>
      <w:r w:rsidRPr="008564AD">
        <w:rPr>
          <w:rFonts w:hint="eastAsia"/>
          <w:sz w:val="24"/>
          <w:szCs w:val="24"/>
        </w:rPr>
        <w:t>。</w:t>
      </w:r>
      <w:r w:rsidR="0061435F">
        <w:rPr>
          <w:rFonts w:hint="eastAsia"/>
          <w:sz w:val="24"/>
          <w:szCs w:val="24"/>
        </w:rPr>
        <w:t>而大</w:t>
      </w:r>
      <w:r w:rsidR="0061435F" w:rsidRPr="0061435F">
        <w:rPr>
          <w:rFonts w:hint="eastAsia"/>
          <w:sz w:val="24"/>
          <w:szCs w:val="24"/>
        </w:rPr>
        <w:t>换流</w:t>
      </w:r>
      <w:r w:rsidR="0061435F">
        <w:rPr>
          <w:rFonts w:hint="eastAsia"/>
          <w:sz w:val="24"/>
          <w:szCs w:val="24"/>
        </w:rPr>
        <w:t>回路</w:t>
      </w:r>
      <w:r w:rsidR="0061435F" w:rsidRPr="0061435F">
        <w:rPr>
          <w:rFonts w:hint="eastAsia"/>
          <w:sz w:val="24"/>
          <w:szCs w:val="24"/>
        </w:rPr>
        <w:t>会带来较大的</w:t>
      </w:r>
      <w:bookmarkStart w:id="2" w:name="OLE_LINK8"/>
      <w:r w:rsidR="0061435F" w:rsidRPr="0061435F">
        <w:rPr>
          <w:rFonts w:hint="eastAsia"/>
          <w:sz w:val="24"/>
          <w:szCs w:val="24"/>
        </w:rPr>
        <w:t>杂散电感，其中，杂散电感是指由电路中的导体如：连接导线、元件引线、元件本体等呈现出来的等效电感</w:t>
      </w:r>
      <w:r w:rsidR="0061435F" w:rsidRPr="0061435F">
        <w:rPr>
          <w:rFonts w:hint="eastAsia"/>
          <w:sz w:val="24"/>
          <w:szCs w:val="24"/>
        </w:rPr>
        <w:t xml:space="preserve"> </w:t>
      </w:r>
      <w:r w:rsidR="0061435F" w:rsidRPr="0061435F">
        <w:rPr>
          <w:rFonts w:hint="eastAsia"/>
          <w:sz w:val="24"/>
          <w:szCs w:val="24"/>
        </w:rPr>
        <w:t>。而杂散电感会使</w:t>
      </w:r>
      <w:r w:rsidR="0061435F" w:rsidRPr="0061435F">
        <w:rPr>
          <w:rFonts w:hint="eastAsia"/>
          <w:sz w:val="24"/>
          <w:szCs w:val="24"/>
        </w:rPr>
        <w:t>IGBT</w:t>
      </w:r>
      <w:r w:rsidR="0061435F" w:rsidRPr="0061435F">
        <w:rPr>
          <w:rFonts w:hint="eastAsia"/>
          <w:sz w:val="24"/>
          <w:szCs w:val="24"/>
        </w:rPr>
        <w:t>的集、</w:t>
      </w:r>
      <w:proofErr w:type="gramStart"/>
      <w:r w:rsidR="0061435F" w:rsidRPr="0061435F">
        <w:rPr>
          <w:rFonts w:hint="eastAsia"/>
          <w:sz w:val="24"/>
          <w:szCs w:val="24"/>
        </w:rPr>
        <w:t>射极之间</w:t>
      </w:r>
      <w:proofErr w:type="gramEnd"/>
      <w:r w:rsidR="0061435F" w:rsidRPr="0061435F">
        <w:rPr>
          <w:rFonts w:hint="eastAsia"/>
          <w:sz w:val="24"/>
          <w:szCs w:val="24"/>
        </w:rPr>
        <w:t>产生较高的电压尖峰，从而造成较大的电磁干扰，甚至导致</w:t>
      </w:r>
      <w:r w:rsidR="0061435F" w:rsidRPr="0061435F">
        <w:rPr>
          <w:rFonts w:hint="eastAsia"/>
          <w:sz w:val="24"/>
          <w:szCs w:val="24"/>
        </w:rPr>
        <w:t>IGBT</w:t>
      </w:r>
      <w:r w:rsidR="0061435F" w:rsidRPr="0061435F">
        <w:rPr>
          <w:rFonts w:hint="eastAsia"/>
          <w:sz w:val="24"/>
          <w:szCs w:val="24"/>
        </w:rPr>
        <w:t>的损坏。</w:t>
      </w:r>
      <w:bookmarkEnd w:id="2"/>
    </w:p>
    <w:p w14:paraId="5C9DDA84" w14:textId="797593A0" w:rsidR="00FB520D" w:rsidRDefault="00FB520D" w:rsidP="00FC5BDB">
      <w:pPr>
        <w:spacing w:line="360" w:lineRule="auto"/>
        <w:ind w:firstLineChars="200" w:firstLine="480"/>
        <w:rPr>
          <w:sz w:val="24"/>
          <w:szCs w:val="24"/>
        </w:rPr>
      </w:pPr>
    </w:p>
    <w:p w14:paraId="6E9FC601" w14:textId="77777777" w:rsidR="0072731F" w:rsidRPr="00FA005E" w:rsidRDefault="00487983">
      <w:pPr>
        <w:adjustRightInd w:val="0"/>
        <w:snapToGrid w:val="0"/>
        <w:spacing w:line="360" w:lineRule="auto"/>
        <w:ind w:firstLine="418"/>
        <w:rPr>
          <w:rFonts w:eastAsia="黑体"/>
          <w:sz w:val="24"/>
          <w:szCs w:val="24"/>
        </w:rPr>
      </w:pPr>
      <w:r w:rsidRPr="00FA005E">
        <w:rPr>
          <w:rFonts w:eastAsia="黑体" w:hint="eastAsia"/>
          <w:sz w:val="24"/>
          <w:szCs w:val="24"/>
        </w:rPr>
        <w:t>实用新型</w:t>
      </w:r>
      <w:r w:rsidRPr="00FA005E">
        <w:rPr>
          <w:rFonts w:eastAsia="黑体"/>
          <w:sz w:val="24"/>
          <w:szCs w:val="24"/>
        </w:rPr>
        <w:t>内容</w:t>
      </w:r>
    </w:p>
    <w:p w14:paraId="027BF51A" w14:textId="3C200527" w:rsidR="0072731F" w:rsidRPr="00FA005E" w:rsidRDefault="00487983">
      <w:pPr>
        <w:spacing w:line="360" w:lineRule="auto"/>
        <w:ind w:firstLineChars="200" w:firstLine="480"/>
        <w:rPr>
          <w:sz w:val="24"/>
          <w:szCs w:val="24"/>
        </w:rPr>
      </w:pPr>
      <w:r w:rsidRPr="00FA005E">
        <w:rPr>
          <w:rFonts w:hint="eastAsia"/>
          <w:sz w:val="24"/>
          <w:szCs w:val="24"/>
        </w:rPr>
        <w:t>本实用</w:t>
      </w:r>
      <w:proofErr w:type="gramStart"/>
      <w:r w:rsidRPr="00FA005E">
        <w:rPr>
          <w:rFonts w:hint="eastAsia"/>
          <w:sz w:val="24"/>
          <w:szCs w:val="24"/>
        </w:rPr>
        <w:t>新型要</w:t>
      </w:r>
      <w:proofErr w:type="gramEnd"/>
      <w:r w:rsidRPr="00FA005E">
        <w:rPr>
          <w:rFonts w:hint="eastAsia"/>
          <w:sz w:val="24"/>
          <w:szCs w:val="24"/>
        </w:rPr>
        <w:t>解决的技术问题是为了克服现有技术中</w:t>
      </w:r>
      <w:r w:rsidR="0061435F">
        <w:rPr>
          <w:sz w:val="24"/>
          <w:szCs w:val="24"/>
        </w:rPr>
        <w:t>NPC</w:t>
      </w:r>
      <w:r w:rsidR="0061435F">
        <w:rPr>
          <w:rFonts w:hint="eastAsia"/>
          <w:sz w:val="24"/>
          <w:szCs w:val="24"/>
        </w:rPr>
        <w:t>三电平在换流过程中存在大</w:t>
      </w:r>
      <w:r w:rsidR="00C131D4">
        <w:rPr>
          <w:rFonts w:hint="eastAsia"/>
          <w:sz w:val="24"/>
          <w:szCs w:val="24"/>
        </w:rPr>
        <w:t>换流</w:t>
      </w:r>
      <w:r w:rsidR="0061435F">
        <w:rPr>
          <w:rFonts w:hint="eastAsia"/>
          <w:sz w:val="24"/>
          <w:szCs w:val="24"/>
        </w:rPr>
        <w:t>回路</w:t>
      </w:r>
      <w:r w:rsidR="00C5105E">
        <w:rPr>
          <w:rFonts w:hint="eastAsia"/>
          <w:sz w:val="24"/>
          <w:szCs w:val="24"/>
        </w:rPr>
        <w:t>带来</w:t>
      </w:r>
      <w:r w:rsidR="00C131D4">
        <w:rPr>
          <w:rFonts w:hint="eastAsia"/>
          <w:sz w:val="24"/>
          <w:szCs w:val="24"/>
        </w:rPr>
        <w:t>的</w:t>
      </w:r>
      <w:r w:rsidR="00C5105E">
        <w:rPr>
          <w:rFonts w:hint="eastAsia"/>
          <w:sz w:val="24"/>
          <w:szCs w:val="24"/>
        </w:rPr>
        <w:t>较大的杂散电感</w:t>
      </w:r>
      <w:r w:rsidR="007721C9" w:rsidRPr="00FA005E">
        <w:rPr>
          <w:rFonts w:hint="eastAsia"/>
          <w:sz w:val="24"/>
          <w:szCs w:val="24"/>
        </w:rPr>
        <w:t>的缺陷</w:t>
      </w:r>
      <w:r w:rsidRPr="00FA005E">
        <w:rPr>
          <w:rFonts w:hint="eastAsia"/>
          <w:sz w:val="24"/>
          <w:szCs w:val="24"/>
        </w:rPr>
        <w:t>，提供</w:t>
      </w:r>
      <w:proofErr w:type="gramStart"/>
      <w:r w:rsidRPr="00FA005E">
        <w:rPr>
          <w:rFonts w:hint="eastAsia"/>
          <w:sz w:val="24"/>
          <w:szCs w:val="24"/>
        </w:rPr>
        <w:t>一种</w:t>
      </w:r>
      <w:r w:rsidR="00C5105E" w:rsidRPr="00226300">
        <w:rPr>
          <w:rFonts w:hint="eastAsia"/>
          <w:sz w:val="24"/>
          <w:szCs w:val="24"/>
        </w:rPr>
        <w:t>短换流</w:t>
      </w:r>
      <w:proofErr w:type="gramEnd"/>
      <w:r w:rsidR="00C5105E" w:rsidRPr="00226300">
        <w:rPr>
          <w:rFonts w:hint="eastAsia"/>
          <w:sz w:val="24"/>
          <w:szCs w:val="24"/>
        </w:rPr>
        <w:t>路径的</w:t>
      </w:r>
      <w:proofErr w:type="gramStart"/>
      <w:r w:rsidR="00C5105E" w:rsidRPr="00226300">
        <w:rPr>
          <w:rFonts w:hint="eastAsia"/>
          <w:sz w:val="24"/>
          <w:szCs w:val="24"/>
        </w:rPr>
        <w:t>叠层母排</w:t>
      </w:r>
      <w:r w:rsidR="00C5105E">
        <w:rPr>
          <w:rFonts w:hint="eastAsia"/>
          <w:sz w:val="24"/>
          <w:szCs w:val="24"/>
        </w:rPr>
        <w:t>和</w:t>
      </w:r>
      <w:proofErr w:type="gramEnd"/>
      <w:r w:rsidR="00C5105E" w:rsidRPr="00226300">
        <w:rPr>
          <w:rFonts w:hint="eastAsia"/>
          <w:sz w:val="24"/>
          <w:szCs w:val="24"/>
        </w:rPr>
        <w:t>储能变流器</w:t>
      </w:r>
      <w:r w:rsidRPr="00FA005E">
        <w:rPr>
          <w:rFonts w:hint="eastAsia"/>
          <w:sz w:val="24"/>
          <w:szCs w:val="24"/>
        </w:rPr>
        <w:t>。</w:t>
      </w:r>
    </w:p>
    <w:p w14:paraId="687686BD" w14:textId="278F37B7" w:rsidR="0072731F" w:rsidRPr="00FA005E" w:rsidRDefault="00487983">
      <w:pPr>
        <w:spacing w:line="360" w:lineRule="auto"/>
        <w:ind w:firstLineChars="200" w:firstLine="480"/>
        <w:rPr>
          <w:sz w:val="24"/>
          <w:szCs w:val="24"/>
        </w:rPr>
      </w:pPr>
      <w:r w:rsidRPr="00FA005E">
        <w:rPr>
          <w:rFonts w:hint="eastAsia"/>
          <w:sz w:val="24"/>
          <w:szCs w:val="24"/>
        </w:rPr>
        <w:t>本实用</w:t>
      </w:r>
      <w:proofErr w:type="gramStart"/>
      <w:r w:rsidRPr="00FA005E">
        <w:rPr>
          <w:rFonts w:hint="eastAsia"/>
          <w:sz w:val="24"/>
          <w:szCs w:val="24"/>
        </w:rPr>
        <w:t>新型是</w:t>
      </w:r>
      <w:proofErr w:type="gramEnd"/>
      <w:r w:rsidRPr="00FA005E">
        <w:rPr>
          <w:rFonts w:hint="eastAsia"/>
          <w:sz w:val="24"/>
          <w:szCs w:val="24"/>
        </w:rPr>
        <w:t>通过下述技术方案来解决上述技术问题：</w:t>
      </w:r>
    </w:p>
    <w:p w14:paraId="4DFDD5DC" w14:textId="193BF50F" w:rsidR="002C0D29" w:rsidRDefault="008658DE" w:rsidP="002C0D29">
      <w:pPr>
        <w:spacing w:line="360" w:lineRule="auto"/>
        <w:ind w:firstLineChars="200" w:firstLine="480"/>
        <w:rPr>
          <w:sz w:val="24"/>
          <w:szCs w:val="24"/>
        </w:rPr>
      </w:pPr>
      <w:r w:rsidRPr="00FA005E">
        <w:rPr>
          <w:rFonts w:hint="eastAsia"/>
          <w:sz w:val="24"/>
          <w:szCs w:val="24"/>
        </w:rPr>
        <w:t>第一方面，本申请提供了</w:t>
      </w:r>
      <w:proofErr w:type="gramStart"/>
      <w:r w:rsidR="00E069E8" w:rsidRPr="00FA005E">
        <w:rPr>
          <w:rFonts w:hint="eastAsia"/>
          <w:sz w:val="24"/>
          <w:szCs w:val="24"/>
        </w:rPr>
        <w:t>一种</w:t>
      </w:r>
      <w:r w:rsidR="002C0D29" w:rsidRPr="00853DCE">
        <w:rPr>
          <w:rFonts w:hint="eastAsia"/>
          <w:sz w:val="24"/>
          <w:szCs w:val="24"/>
        </w:rPr>
        <w:t>短换流</w:t>
      </w:r>
      <w:proofErr w:type="gramEnd"/>
      <w:r w:rsidR="002C0D29" w:rsidRPr="00853DCE">
        <w:rPr>
          <w:rFonts w:hint="eastAsia"/>
          <w:sz w:val="24"/>
          <w:szCs w:val="24"/>
        </w:rPr>
        <w:t>路径的叠层母排，用于三电平变流器，包括</w:t>
      </w:r>
      <w:proofErr w:type="gramStart"/>
      <w:r w:rsidR="002C0D29">
        <w:rPr>
          <w:rFonts w:hint="eastAsia"/>
          <w:sz w:val="24"/>
          <w:szCs w:val="24"/>
        </w:rPr>
        <w:t>叠层母排组件</w:t>
      </w:r>
      <w:proofErr w:type="gramEnd"/>
      <w:r w:rsidR="002C0D29">
        <w:rPr>
          <w:rFonts w:hint="eastAsia"/>
          <w:sz w:val="24"/>
          <w:szCs w:val="24"/>
        </w:rPr>
        <w:t>和连接母排，所述</w:t>
      </w:r>
      <w:proofErr w:type="gramStart"/>
      <w:r w:rsidR="002C0D29">
        <w:rPr>
          <w:rFonts w:hint="eastAsia"/>
          <w:sz w:val="24"/>
          <w:szCs w:val="24"/>
        </w:rPr>
        <w:t>叠层母排组件</w:t>
      </w:r>
      <w:proofErr w:type="gramEnd"/>
      <w:r w:rsidR="002C0D29">
        <w:rPr>
          <w:rFonts w:hint="eastAsia"/>
          <w:sz w:val="24"/>
          <w:szCs w:val="24"/>
        </w:rPr>
        <w:t>和所述</w:t>
      </w:r>
      <w:proofErr w:type="gramStart"/>
      <w:r w:rsidR="002C0D29">
        <w:rPr>
          <w:rFonts w:hint="eastAsia"/>
          <w:sz w:val="24"/>
          <w:szCs w:val="24"/>
        </w:rPr>
        <w:t>连接母排之间</w:t>
      </w:r>
      <w:proofErr w:type="gramEnd"/>
      <w:r w:rsidR="002C0D29">
        <w:rPr>
          <w:rFonts w:hint="eastAsia"/>
          <w:sz w:val="24"/>
          <w:szCs w:val="24"/>
        </w:rPr>
        <w:t>配置有第一绝缘层，其中，</w:t>
      </w:r>
    </w:p>
    <w:p w14:paraId="1E022859" w14:textId="77777777" w:rsidR="002C0D29" w:rsidRDefault="002C0D29" w:rsidP="002C0D29">
      <w:pPr>
        <w:spacing w:line="360" w:lineRule="auto"/>
        <w:ind w:firstLineChars="200" w:firstLine="480"/>
        <w:rPr>
          <w:sz w:val="24"/>
          <w:szCs w:val="24"/>
        </w:rPr>
      </w:pPr>
      <w:r>
        <w:rPr>
          <w:rFonts w:hint="eastAsia"/>
          <w:sz w:val="24"/>
          <w:szCs w:val="24"/>
        </w:rPr>
        <w:t>所述</w:t>
      </w:r>
      <w:proofErr w:type="gramStart"/>
      <w:r>
        <w:rPr>
          <w:rFonts w:hint="eastAsia"/>
          <w:sz w:val="24"/>
          <w:szCs w:val="24"/>
        </w:rPr>
        <w:t>叠层母排组件</w:t>
      </w:r>
      <w:proofErr w:type="gramEnd"/>
      <w:r>
        <w:rPr>
          <w:rFonts w:hint="eastAsia"/>
          <w:sz w:val="24"/>
          <w:szCs w:val="24"/>
        </w:rPr>
        <w:t>配置有</w:t>
      </w:r>
      <w:r w:rsidRPr="00853DCE">
        <w:rPr>
          <w:rFonts w:hint="eastAsia"/>
          <w:sz w:val="24"/>
          <w:szCs w:val="24"/>
        </w:rPr>
        <w:t>交流输入输出母排、直流</w:t>
      </w:r>
      <w:proofErr w:type="gramStart"/>
      <w:r w:rsidRPr="00853DCE">
        <w:rPr>
          <w:rFonts w:hint="eastAsia"/>
          <w:sz w:val="24"/>
          <w:szCs w:val="24"/>
        </w:rPr>
        <w:t>负母排</w:t>
      </w:r>
      <w:proofErr w:type="gramEnd"/>
      <w:r w:rsidRPr="00853DCE">
        <w:rPr>
          <w:rFonts w:hint="eastAsia"/>
          <w:sz w:val="24"/>
          <w:szCs w:val="24"/>
        </w:rPr>
        <w:t>、</w:t>
      </w:r>
      <w:r>
        <w:rPr>
          <w:rFonts w:hint="eastAsia"/>
          <w:sz w:val="24"/>
          <w:szCs w:val="24"/>
        </w:rPr>
        <w:t>直流</w:t>
      </w:r>
      <w:proofErr w:type="gramStart"/>
      <w:r>
        <w:rPr>
          <w:rFonts w:hint="eastAsia"/>
          <w:sz w:val="24"/>
          <w:szCs w:val="24"/>
        </w:rPr>
        <w:t>零母排</w:t>
      </w:r>
      <w:proofErr w:type="gramEnd"/>
      <w:r>
        <w:rPr>
          <w:rFonts w:hint="eastAsia"/>
          <w:sz w:val="24"/>
          <w:szCs w:val="24"/>
        </w:rPr>
        <w:t>和</w:t>
      </w:r>
      <w:r w:rsidRPr="00853DCE">
        <w:rPr>
          <w:rFonts w:hint="eastAsia"/>
          <w:sz w:val="24"/>
          <w:szCs w:val="24"/>
        </w:rPr>
        <w:t>直流</w:t>
      </w:r>
      <w:proofErr w:type="gramStart"/>
      <w:r w:rsidRPr="00853DCE">
        <w:rPr>
          <w:rFonts w:hint="eastAsia"/>
          <w:sz w:val="24"/>
          <w:szCs w:val="24"/>
        </w:rPr>
        <w:t>正母排</w:t>
      </w:r>
      <w:proofErr w:type="gramEnd"/>
      <w:r>
        <w:rPr>
          <w:rFonts w:hint="eastAsia"/>
          <w:sz w:val="24"/>
          <w:szCs w:val="24"/>
        </w:rPr>
        <w:t>，</w:t>
      </w:r>
    </w:p>
    <w:p w14:paraId="53D2A67D" w14:textId="77777777" w:rsidR="002C0D29" w:rsidRPr="00853DCE" w:rsidRDefault="002C0D29" w:rsidP="002C0D29">
      <w:pPr>
        <w:spacing w:line="360" w:lineRule="auto"/>
        <w:ind w:firstLineChars="200" w:firstLine="480"/>
        <w:rPr>
          <w:sz w:val="24"/>
          <w:szCs w:val="24"/>
        </w:rPr>
      </w:pPr>
      <w:r w:rsidRPr="00853DCE">
        <w:rPr>
          <w:rFonts w:hint="eastAsia"/>
          <w:sz w:val="24"/>
          <w:szCs w:val="24"/>
        </w:rPr>
        <w:t>所述</w:t>
      </w:r>
      <w:proofErr w:type="gramStart"/>
      <w:r w:rsidRPr="00853DCE">
        <w:rPr>
          <w:rFonts w:hint="eastAsia"/>
          <w:sz w:val="24"/>
          <w:szCs w:val="24"/>
        </w:rPr>
        <w:t>连接母排配置</w:t>
      </w:r>
      <w:proofErr w:type="gramEnd"/>
      <w:r w:rsidRPr="00853DCE">
        <w:rPr>
          <w:rFonts w:hint="eastAsia"/>
          <w:sz w:val="24"/>
          <w:szCs w:val="24"/>
        </w:rPr>
        <w:t>有电容组件、</w:t>
      </w:r>
      <w:r>
        <w:rPr>
          <w:rFonts w:hint="eastAsia"/>
          <w:sz w:val="24"/>
          <w:szCs w:val="24"/>
        </w:rPr>
        <w:t>第一开关组件</w:t>
      </w:r>
      <w:r w:rsidRPr="00853DCE">
        <w:rPr>
          <w:rFonts w:hint="eastAsia"/>
          <w:sz w:val="24"/>
          <w:szCs w:val="24"/>
        </w:rPr>
        <w:t>、</w:t>
      </w:r>
      <w:r>
        <w:rPr>
          <w:rFonts w:hint="eastAsia"/>
          <w:sz w:val="24"/>
          <w:szCs w:val="24"/>
        </w:rPr>
        <w:t>第二开关组件</w:t>
      </w:r>
      <w:r w:rsidRPr="00853DCE">
        <w:rPr>
          <w:rFonts w:hint="eastAsia"/>
          <w:sz w:val="24"/>
          <w:szCs w:val="24"/>
        </w:rPr>
        <w:t>、</w:t>
      </w:r>
      <w:proofErr w:type="gramStart"/>
      <w:r w:rsidRPr="00853DCE">
        <w:rPr>
          <w:rFonts w:hint="eastAsia"/>
          <w:sz w:val="24"/>
          <w:szCs w:val="24"/>
        </w:rPr>
        <w:t>钳位二极管</w:t>
      </w:r>
      <w:proofErr w:type="gramEnd"/>
      <w:r w:rsidRPr="00853DCE">
        <w:rPr>
          <w:rFonts w:hint="eastAsia"/>
          <w:sz w:val="24"/>
          <w:szCs w:val="24"/>
        </w:rPr>
        <w:t>组件、</w:t>
      </w:r>
      <w:r>
        <w:rPr>
          <w:rFonts w:hint="eastAsia"/>
          <w:sz w:val="24"/>
          <w:szCs w:val="24"/>
        </w:rPr>
        <w:t>第三开关组件</w:t>
      </w:r>
      <w:r w:rsidRPr="00853DCE">
        <w:rPr>
          <w:rFonts w:hint="eastAsia"/>
          <w:sz w:val="24"/>
          <w:szCs w:val="24"/>
        </w:rPr>
        <w:t>和</w:t>
      </w:r>
      <w:r>
        <w:rPr>
          <w:rFonts w:hint="eastAsia"/>
          <w:sz w:val="24"/>
          <w:szCs w:val="24"/>
        </w:rPr>
        <w:t>第四开关组件</w:t>
      </w:r>
      <w:r w:rsidRPr="00853DCE">
        <w:rPr>
          <w:rFonts w:hint="eastAsia"/>
          <w:sz w:val="24"/>
          <w:szCs w:val="24"/>
        </w:rPr>
        <w:t>。</w:t>
      </w:r>
    </w:p>
    <w:p w14:paraId="542A0539" w14:textId="10065EA7" w:rsidR="002C0D29" w:rsidRDefault="002C0D29" w:rsidP="002C0D29">
      <w:pPr>
        <w:spacing w:line="360" w:lineRule="auto"/>
        <w:ind w:firstLineChars="200" w:firstLine="480"/>
        <w:rPr>
          <w:sz w:val="24"/>
          <w:szCs w:val="24"/>
        </w:rPr>
      </w:pPr>
      <w:r>
        <w:rPr>
          <w:rFonts w:hint="eastAsia"/>
          <w:sz w:val="24"/>
          <w:szCs w:val="24"/>
        </w:rPr>
        <w:t>可选地，所述</w:t>
      </w:r>
      <w:proofErr w:type="gramStart"/>
      <w:r>
        <w:rPr>
          <w:rFonts w:hint="eastAsia"/>
          <w:sz w:val="24"/>
          <w:szCs w:val="24"/>
        </w:rPr>
        <w:t>叠层母排组件</w:t>
      </w:r>
      <w:proofErr w:type="gramEnd"/>
      <w:r>
        <w:rPr>
          <w:rFonts w:hint="eastAsia"/>
          <w:sz w:val="24"/>
          <w:szCs w:val="24"/>
        </w:rPr>
        <w:t>还包括第二绝缘层、第三绝缘层和第四绝缘层，其中，所述</w:t>
      </w:r>
      <w:r w:rsidRPr="00853DCE">
        <w:rPr>
          <w:rFonts w:hint="eastAsia"/>
          <w:sz w:val="24"/>
          <w:szCs w:val="24"/>
        </w:rPr>
        <w:t>交流输入输出母排、</w:t>
      </w:r>
      <w:r>
        <w:rPr>
          <w:rFonts w:hint="eastAsia"/>
          <w:sz w:val="24"/>
          <w:szCs w:val="24"/>
        </w:rPr>
        <w:t>所述</w:t>
      </w:r>
      <w:r w:rsidRPr="00853DCE">
        <w:rPr>
          <w:rFonts w:hint="eastAsia"/>
          <w:sz w:val="24"/>
          <w:szCs w:val="24"/>
        </w:rPr>
        <w:t>第</w:t>
      </w:r>
      <w:r>
        <w:rPr>
          <w:rFonts w:hint="eastAsia"/>
          <w:sz w:val="24"/>
          <w:szCs w:val="24"/>
        </w:rPr>
        <w:t>二</w:t>
      </w:r>
      <w:r w:rsidRPr="00853DCE">
        <w:rPr>
          <w:rFonts w:hint="eastAsia"/>
          <w:sz w:val="24"/>
          <w:szCs w:val="24"/>
        </w:rPr>
        <w:t>绝缘层、</w:t>
      </w:r>
      <w:r>
        <w:rPr>
          <w:rFonts w:hint="eastAsia"/>
          <w:sz w:val="24"/>
          <w:szCs w:val="24"/>
        </w:rPr>
        <w:t>所述</w:t>
      </w:r>
      <w:r w:rsidRPr="00853DCE">
        <w:rPr>
          <w:rFonts w:hint="eastAsia"/>
          <w:sz w:val="24"/>
          <w:szCs w:val="24"/>
        </w:rPr>
        <w:t>直流</w:t>
      </w:r>
      <w:proofErr w:type="gramStart"/>
      <w:r w:rsidRPr="00853DCE">
        <w:rPr>
          <w:rFonts w:hint="eastAsia"/>
          <w:sz w:val="24"/>
          <w:szCs w:val="24"/>
        </w:rPr>
        <w:t>负母排</w:t>
      </w:r>
      <w:proofErr w:type="gramEnd"/>
      <w:r w:rsidRPr="00853DCE">
        <w:rPr>
          <w:rFonts w:hint="eastAsia"/>
          <w:sz w:val="24"/>
          <w:szCs w:val="24"/>
        </w:rPr>
        <w:t>、</w:t>
      </w:r>
      <w:r>
        <w:rPr>
          <w:rFonts w:hint="eastAsia"/>
          <w:sz w:val="24"/>
          <w:szCs w:val="24"/>
        </w:rPr>
        <w:t>所述</w:t>
      </w:r>
      <w:r w:rsidRPr="00853DCE">
        <w:rPr>
          <w:rFonts w:hint="eastAsia"/>
          <w:sz w:val="24"/>
          <w:szCs w:val="24"/>
        </w:rPr>
        <w:t>第</w:t>
      </w:r>
      <w:r>
        <w:rPr>
          <w:rFonts w:hint="eastAsia"/>
          <w:sz w:val="24"/>
          <w:szCs w:val="24"/>
        </w:rPr>
        <w:t>三</w:t>
      </w:r>
      <w:r w:rsidRPr="00853DCE">
        <w:rPr>
          <w:rFonts w:hint="eastAsia"/>
          <w:sz w:val="24"/>
          <w:szCs w:val="24"/>
        </w:rPr>
        <w:t>绝缘层、</w:t>
      </w:r>
      <w:r>
        <w:rPr>
          <w:rFonts w:hint="eastAsia"/>
          <w:sz w:val="24"/>
          <w:szCs w:val="24"/>
        </w:rPr>
        <w:t>所述直流</w:t>
      </w:r>
      <w:proofErr w:type="gramStart"/>
      <w:r>
        <w:rPr>
          <w:rFonts w:hint="eastAsia"/>
          <w:sz w:val="24"/>
          <w:szCs w:val="24"/>
        </w:rPr>
        <w:t>零母排</w:t>
      </w:r>
      <w:proofErr w:type="gramEnd"/>
      <w:r w:rsidRPr="00853DCE">
        <w:rPr>
          <w:rFonts w:hint="eastAsia"/>
          <w:sz w:val="24"/>
          <w:szCs w:val="24"/>
        </w:rPr>
        <w:t>、</w:t>
      </w:r>
      <w:r>
        <w:rPr>
          <w:rFonts w:hint="eastAsia"/>
          <w:sz w:val="24"/>
          <w:szCs w:val="24"/>
        </w:rPr>
        <w:t>所述</w:t>
      </w:r>
      <w:r w:rsidRPr="00853DCE">
        <w:rPr>
          <w:rFonts w:hint="eastAsia"/>
          <w:sz w:val="24"/>
          <w:szCs w:val="24"/>
        </w:rPr>
        <w:t>第</w:t>
      </w:r>
      <w:r>
        <w:rPr>
          <w:rFonts w:hint="eastAsia"/>
          <w:sz w:val="24"/>
          <w:szCs w:val="24"/>
        </w:rPr>
        <w:t>四</w:t>
      </w:r>
      <w:r w:rsidRPr="00853DCE">
        <w:rPr>
          <w:rFonts w:hint="eastAsia"/>
          <w:sz w:val="24"/>
          <w:szCs w:val="24"/>
        </w:rPr>
        <w:t>绝缘层、</w:t>
      </w:r>
      <w:r>
        <w:rPr>
          <w:rFonts w:hint="eastAsia"/>
          <w:sz w:val="24"/>
          <w:szCs w:val="24"/>
        </w:rPr>
        <w:t>所述</w:t>
      </w:r>
      <w:r w:rsidRPr="00853DCE">
        <w:rPr>
          <w:rFonts w:hint="eastAsia"/>
          <w:sz w:val="24"/>
          <w:szCs w:val="24"/>
        </w:rPr>
        <w:t>直流</w:t>
      </w:r>
      <w:proofErr w:type="gramStart"/>
      <w:r w:rsidRPr="00853DCE">
        <w:rPr>
          <w:rFonts w:hint="eastAsia"/>
          <w:sz w:val="24"/>
          <w:szCs w:val="24"/>
        </w:rPr>
        <w:t>正母排</w:t>
      </w:r>
      <w:r>
        <w:rPr>
          <w:rFonts w:hint="eastAsia"/>
          <w:sz w:val="24"/>
          <w:szCs w:val="24"/>
        </w:rPr>
        <w:t>沿</w:t>
      </w:r>
      <w:proofErr w:type="gramEnd"/>
      <w:r>
        <w:rPr>
          <w:rFonts w:hint="eastAsia"/>
          <w:sz w:val="24"/>
          <w:szCs w:val="24"/>
        </w:rPr>
        <w:t>第一方向依次叠压。</w:t>
      </w:r>
    </w:p>
    <w:p w14:paraId="76AFD389" w14:textId="2D5223EB" w:rsidR="002C0D29" w:rsidRDefault="002C0D29" w:rsidP="002C0D29">
      <w:pPr>
        <w:spacing w:line="360" w:lineRule="auto"/>
        <w:ind w:firstLineChars="200" w:firstLine="480"/>
        <w:rPr>
          <w:sz w:val="24"/>
          <w:szCs w:val="24"/>
        </w:rPr>
      </w:pPr>
      <w:r>
        <w:rPr>
          <w:rFonts w:hint="eastAsia"/>
          <w:sz w:val="24"/>
          <w:szCs w:val="24"/>
        </w:rPr>
        <w:t>可选地，</w:t>
      </w:r>
      <w:r w:rsidRPr="00C131D4">
        <w:rPr>
          <w:rFonts w:hint="eastAsia"/>
          <w:sz w:val="24"/>
          <w:szCs w:val="24"/>
        </w:rPr>
        <w:t>所述</w:t>
      </w:r>
      <w:proofErr w:type="gramStart"/>
      <w:r w:rsidRPr="00C131D4">
        <w:rPr>
          <w:rFonts w:hint="eastAsia"/>
          <w:sz w:val="24"/>
          <w:szCs w:val="24"/>
        </w:rPr>
        <w:t>连接母排邻接</w:t>
      </w:r>
      <w:proofErr w:type="gramEnd"/>
      <w:r w:rsidRPr="00C131D4">
        <w:rPr>
          <w:rFonts w:hint="eastAsia"/>
          <w:sz w:val="24"/>
          <w:szCs w:val="24"/>
        </w:rPr>
        <w:t>于所述直流</w:t>
      </w:r>
      <w:proofErr w:type="gramStart"/>
      <w:r w:rsidRPr="00C131D4">
        <w:rPr>
          <w:rFonts w:hint="eastAsia"/>
          <w:sz w:val="24"/>
          <w:szCs w:val="24"/>
        </w:rPr>
        <w:t>正母排</w:t>
      </w:r>
      <w:proofErr w:type="gramEnd"/>
      <w:r w:rsidRPr="00C131D4">
        <w:rPr>
          <w:rFonts w:hint="eastAsia"/>
          <w:sz w:val="24"/>
          <w:szCs w:val="24"/>
        </w:rPr>
        <w:t>。</w:t>
      </w:r>
    </w:p>
    <w:p w14:paraId="58C88009" w14:textId="188B3CE4"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，所述电容组件、所述</w:t>
      </w:r>
      <w:r>
        <w:rPr>
          <w:rFonts w:hint="eastAsia"/>
          <w:sz w:val="24"/>
          <w:szCs w:val="24"/>
        </w:rPr>
        <w:t>第一开关组件</w:t>
      </w:r>
      <w:r w:rsidRPr="00853DCE">
        <w:rPr>
          <w:rFonts w:hint="eastAsia"/>
          <w:sz w:val="24"/>
          <w:szCs w:val="24"/>
        </w:rPr>
        <w:t>、所述</w:t>
      </w:r>
      <w:r>
        <w:rPr>
          <w:rFonts w:hint="eastAsia"/>
          <w:sz w:val="24"/>
          <w:szCs w:val="24"/>
        </w:rPr>
        <w:t>第二开关组件</w:t>
      </w:r>
      <w:r w:rsidRPr="00853DCE">
        <w:rPr>
          <w:rFonts w:hint="eastAsia"/>
          <w:sz w:val="24"/>
          <w:szCs w:val="24"/>
        </w:rPr>
        <w:t>、</w:t>
      </w:r>
      <w:proofErr w:type="gramStart"/>
      <w:r w:rsidRPr="00853DCE">
        <w:rPr>
          <w:rFonts w:hint="eastAsia"/>
          <w:sz w:val="24"/>
          <w:szCs w:val="24"/>
        </w:rPr>
        <w:t>所述钳位二极管</w:t>
      </w:r>
      <w:proofErr w:type="gramEnd"/>
      <w:r w:rsidRPr="00853DCE">
        <w:rPr>
          <w:rFonts w:hint="eastAsia"/>
          <w:sz w:val="24"/>
          <w:szCs w:val="24"/>
        </w:rPr>
        <w:t>组件、所述</w:t>
      </w:r>
      <w:r>
        <w:rPr>
          <w:rFonts w:hint="eastAsia"/>
          <w:sz w:val="24"/>
          <w:szCs w:val="24"/>
        </w:rPr>
        <w:t>第三开关组件</w:t>
      </w:r>
      <w:r w:rsidRPr="00853DCE">
        <w:rPr>
          <w:rFonts w:hint="eastAsia"/>
          <w:sz w:val="24"/>
          <w:szCs w:val="24"/>
        </w:rPr>
        <w:t>、所述</w:t>
      </w:r>
      <w:r>
        <w:rPr>
          <w:rFonts w:hint="eastAsia"/>
          <w:sz w:val="24"/>
          <w:szCs w:val="24"/>
        </w:rPr>
        <w:t>第四开关组件</w:t>
      </w:r>
      <w:r w:rsidRPr="00853DCE">
        <w:rPr>
          <w:rFonts w:hint="eastAsia"/>
          <w:sz w:val="24"/>
          <w:szCs w:val="24"/>
        </w:rPr>
        <w:t>沿第</w:t>
      </w:r>
      <w:r>
        <w:rPr>
          <w:rFonts w:hint="eastAsia"/>
          <w:sz w:val="24"/>
          <w:szCs w:val="24"/>
        </w:rPr>
        <w:t>二</w:t>
      </w:r>
      <w:r w:rsidRPr="00853DCE">
        <w:rPr>
          <w:rFonts w:hint="eastAsia"/>
          <w:sz w:val="24"/>
          <w:szCs w:val="24"/>
        </w:rPr>
        <w:t>方向依次排开。</w:t>
      </w:r>
    </w:p>
    <w:p w14:paraId="483099E7" w14:textId="3186FB63" w:rsidR="002C0D29"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，所述</w:t>
      </w:r>
      <w:r>
        <w:rPr>
          <w:rFonts w:hint="eastAsia"/>
          <w:sz w:val="24"/>
          <w:szCs w:val="24"/>
        </w:rPr>
        <w:t>第一开关组件包括并联的第一开关管和第一续流二极管，</w:t>
      </w:r>
      <w:r w:rsidRPr="00853DCE">
        <w:rPr>
          <w:rFonts w:hint="eastAsia"/>
          <w:sz w:val="24"/>
          <w:szCs w:val="24"/>
        </w:rPr>
        <w:t>所述</w:t>
      </w:r>
      <w:r>
        <w:rPr>
          <w:rFonts w:hint="eastAsia"/>
          <w:sz w:val="24"/>
          <w:szCs w:val="24"/>
        </w:rPr>
        <w:t>第二开</w:t>
      </w:r>
      <w:r>
        <w:rPr>
          <w:rFonts w:hint="eastAsia"/>
          <w:sz w:val="24"/>
          <w:szCs w:val="24"/>
        </w:rPr>
        <w:lastRenderedPageBreak/>
        <w:t>关组件包括并联的第二开关管和第二续流二极管，</w:t>
      </w:r>
      <w:r w:rsidRPr="00853DCE">
        <w:rPr>
          <w:rFonts w:hint="eastAsia"/>
          <w:sz w:val="24"/>
          <w:szCs w:val="24"/>
        </w:rPr>
        <w:t>所述</w:t>
      </w:r>
      <w:r>
        <w:rPr>
          <w:rFonts w:hint="eastAsia"/>
          <w:sz w:val="24"/>
          <w:szCs w:val="24"/>
        </w:rPr>
        <w:t>第三开关组件包括并联的第三开关管和第三续流二极管，</w:t>
      </w:r>
      <w:r w:rsidRPr="00853DCE">
        <w:rPr>
          <w:rFonts w:hint="eastAsia"/>
          <w:sz w:val="24"/>
          <w:szCs w:val="24"/>
        </w:rPr>
        <w:t>所述</w:t>
      </w:r>
      <w:r>
        <w:rPr>
          <w:rFonts w:hint="eastAsia"/>
          <w:sz w:val="24"/>
          <w:szCs w:val="24"/>
        </w:rPr>
        <w:t>第四开关组件包括并联的第四开关管和第四续流二极管。</w:t>
      </w:r>
    </w:p>
    <w:p w14:paraId="3CB3A5B6" w14:textId="04B6AAA9"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w:t>
      </w:r>
      <w:r>
        <w:rPr>
          <w:rFonts w:hint="eastAsia"/>
          <w:sz w:val="24"/>
          <w:szCs w:val="24"/>
        </w:rPr>
        <w:t>所述第一开关管、所述第二开关管、所述第三开关管、所述第四开关管</w:t>
      </w:r>
      <w:r w:rsidRPr="00853DCE">
        <w:rPr>
          <w:rFonts w:hint="eastAsia"/>
          <w:sz w:val="24"/>
          <w:szCs w:val="24"/>
        </w:rPr>
        <w:t>为</w:t>
      </w:r>
      <w:proofErr w:type="gramStart"/>
      <w:r w:rsidRPr="00853DCE">
        <w:rPr>
          <w:rFonts w:hint="eastAsia"/>
          <w:sz w:val="24"/>
          <w:szCs w:val="24"/>
        </w:rPr>
        <w:t>绝缘栅双极型</w:t>
      </w:r>
      <w:proofErr w:type="gramEnd"/>
      <w:r w:rsidRPr="00853DCE">
        <w:rPr>
          <w:rFonts w:hint="eastAsia"/>
          <w:sz w:val="24"/>
          <w:szCs w:val="24"/>
        </w:rPr>
        <w:t>晶体管。</w:t>
      </w:r>
    </w:p>
    <w:p w14:paraId="4FFA92AB" w14:textId="0189709B"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w:t>
      </w:r>
      <w:proofErr w:type="gramStart"/>
      <w:r w:rsidRPr="00853DCE">
        <w:rPr>
          <w:rFonts w:hint="eastAsia"/>
          <w:sz w:val="24"/>
          <w:szCs w:val="24"/>
        </w:rPr>
        <w:t>所述钳位二极管</w:t>
      </w:r>
      <w:proofErr w:type="gramEnd"/>
      <w:r w:rsidRPr="00853DCE">
        <w:rPr>
          <w:rFonts w:hint="eastAsia"/>
          <w:sz w:val="24"/>
          <w:szCs w:val="24"/>
        </w:rPr>
        <w:t>组件包括</w:t>
      </w:r>
      <w:proofErr w:type="gramStart"/>
      <w:r w:rsidRPr="00853DCE">
        <w:rPr>
          <w:rFonts w:hint="eastAsia"/>
          <w:sz w:val="24"/>
          <w:szCs w:val="24"/>
        </w:rPr>
        <w:t>第一钳位二极管</w:t>
      </w:r>
      <w:proofErr w:type="gramEnd"/>
      <w:r w:rsidRPr="00853DCE">
        <w:rPr>
          <w:rFonts w:hint="eastAsia"/>
          <w:sz w:val="24"/>
          <w:szCs w:val="24"/>
        </w:rPr>
        <w:t>和</w:t>
      </w:r>
      <w:proofErr w:type="gramStart"/>
      <w:r w:rsidRPr="00853DCE">
        <w:rPr>
          <w:rFonts w:hint="eastAsia"/>
          <w:sz w:val="24"/>
          <w:szCs w:val="24"/>
        </w:rPr>
        <w:t>第二钳位二极管</w:t>
      </w:r>
      <w:proofErr w:type="gramEnd"/>
      <w:r w:rsidRPr="00853DCE">
        <w:rPr>
          <w:rFonts w:hint="eastAsia"/>
          <w:sz w:val="24"/>
          <w:szCs w:val="24"/>
        </w:rPr>
        <w:t>，其中，所述</w:t>
      </w:r>
      <w:proofErr w:type="gramStart"/>
      <w:r w:rsidRPr="00853DCE">
        <w:rPr>
          <w:rFonts w:hint="eastAsia"/>
          <w:sz w:val="24"/>
          <w:szCs w:val="24"/>
        </w:rPr>
        <w:t>第一钳位二极管</w:t>
      </w:r>
      <w:proofErr w:type="gramEnd"/>
      <w:r w:rsidRPr="00853DCE">
        <w:rPr>
          <w:rFonts w:hint="eastAsia"/>
          <w:sz w:val="24"/>
          <w:szCs w:val="24"/>
        </w:rPr>
        <w:t>与所述</w:t>
      </w:r>
      <w:proofErr w:type="gramStart"/>
      <w:r w:rsidRPr="00853DCE">
        <w:rPr>
          <w:rFonts w:hint="eastAsia"/>
          <w:sz w:val="24"/>
          <w:szCs w:val="24"/>
        </w:rPr>
        <w:t>第二钳位二极管</w:t>
      </w:r>
      <w:proofErr w:type="gramEnd"/>
      <w:r w:rsidRPr="00853DCE">
        <w:rPr>
          <w:rFonts w:hint="eastAsia"/>
          <w:sz w:val="24"/>
          <w:szCs w:val="24"/>
        </w:rPr>
        <w:t>串联，所述</w:t>
      </w:r>
      <w:proofErr w:type="gramStart"/>
      <w:r w:rsidRPr="00853DCE">
        <w:rPr>
          <w:rFonts w:hint="eastAsia"/>
          <w:sz w:val="24"/>
          <w:szCs w:val="24"/>
        </w:rPr>
        <w:t>第一钳位二极管</w:t>
      </w:r>
      <w:proofErr w:type="gramEnd"/>
      <w:r w:rsidRPr="00853DCE">
        <w:rPr>
          <w:rFonts w:hint="eastAsia"/>
          <w:sz w:val="24"/>
          <w:szCs w:val="24"/>
        </w:rPr>
        <w:t>与所述</w:t>
      </w:r>
      <w:proofErr w:type="gramStart"/>
      <w:r w:rsidRPr="00853DCE">
        <w:rPr>
          <w:rFonts w:hint="eastAsia"/>
          <w:sz w:val="24"/>
          <w:szCs w:val="24"/>
        </w:rPr>
        <w:t>第二钳位二极管</w:t>
      </w:r>
      <w:proofErr w:type="gramEnd"/>
      <w:r w:rsidRPr="00853DCE">
        <w:rPr>
          <w:rFonts w:hint="eastAsia"/>
          <w:sz w:val="24"/>
          <w:szCs w:val="24"/>
        </w:rPr>
        <w:t>方向相同。</w:t>
      </w:r>
    </w:p>
    <w:p w14:paraId="68FDFFA1" w14:textId="48FF88C4"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，所述</w:t>
      </w:r>
      <w:r>
        <w:rPr>
          <w:rFonts w:hint="eastAsia"/>
          <w:sz w:val="24"/>
          <w:szCs w:val="24"/>
        </w:rPr>
        <w:t>第一开关组件</w:t>
      </w:r>
      <w:r w:rsidRPr="00853DCE">
        <w:rPr>
          <w:rFonts w:hint="eastAsia"/>
          <w:sz w:val="24"/>
          <w:szCs w:val="24"/>
        </w:rPr>
        <w:t>和所述</w:t>
      </w:r>
      <w:r>
        <w:rPr>
          <w:rFonts w:hint="eastAsia"/>
          <w:sz w:val="24"/>
          <w:szCs w:val="24"/>
        </w:rPr>
        <w:t>第二开关组件</w:t>
      </w:r>
      <w:r w:rsidRPr="00853DCE">
        <w:rPr>
          <w:rFonts w:hint="eastAsia"/>
          <w:sz w:val="24"/>
          <w:szCs w:val="24"/>
        </w:rPr>
        <w:t>封装为第一模块，</w:t>
      </w:r>
      <w:proofErr w:type="gramStart"/>
      <w:r w:rsidRPr="00853DCE">
        <w:rPr>
          <w:rFonts w:hint="eastAsia"/>
          <w:sz w:val="24"/>
          <w:szCs w:val="24"/>
        </w:rPr>
        <w:t>所述钳位二极管</w:t>
      </w:r>
      <w:proofErr w:type="gramEnd"/>
      <w:r w:rsidRPr="00853DCE">
        <w:rPr>
          <w:rFonts w:hint="eastAsia"/>
          <w:sz w:val="24"/>
          <w:szCs w:val="24"/>
        </w:rPr>
        <w:t>组件封装为第二模块，所述</w:t>
      </w:r>
      <w:r>
        <w:rPr>
          <w:rFonts w:hint="eastAsia"/>
          <w:sz w:val="24"/>
          <w:szCs w:val="24"/>
        </w:rPr>
        <w:t>第三开关组件</w:t>
      </w:r>
      <w:r w:rsidRPr="00853DCE">
        <w:rPr>
          <w:rFonts w:hint="eastAsia"/>
          <w:sz w:val="24"/>
          <w:szCs w:val="24"/>
        </w:rPr>
        <w:t>和所述</w:t>
      </w:r>
      <w:r>
        <w:rPr>
          <w:rFonts w:hint="eastAsia"/>
          <w:sz w:val="24"/>
          <w:szCs w:val="24"/>
        </w:rPr>
        <w:t>第四开关组件</w:t>
      </w:r>
      <w:r w:rsidRPr="00853DCE">
        <w:rPr>
          <w:rFonts w:hint="eastAsia"/>
          <w:sz w:val="24"/>
          <w:szCs w:val="24"/>
        </w:rPr>
        <w:t>封装为第三模块。</w:t>
      </w:r>
    </w:p>
    <w:p w14:paraId="2AD00BA1" w14:textId="17BE1ABA"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，所述</w:t>
      </w:r>
      <w:proofErr w:type="gramStart"/>
      <w:r w:rsidRPr="00853DCE">
        <w:rPr>
          <w:rFonts w:hint="eastAsia"/>
          <w:sz w:val="24"/>
          <w:szCs w:val="24"/>
        </w:rPr>
        <w:t>连接母排配置</w:t>
      </w:r>
      <w:proofErr w:type="gramEnd"/>
      <w:r w:rsidRPr="00853DCE">
        <w:rPr>
          <w:rFonts w:hint="eastAsia"/>
          <w:sz w:val="24"/>
          <w:szCs w:val="24"/>
        </w:rPr>
        <w:t>有两组第一模块、两组第二模块、两组第三模块</w:t>
      </w:r>
      <w:r>
        <w:rPr>
          <w:rFonts w:hint="eastAsia"/>
          <w:sz w:val="24"/>
          <w:szCs w:val="24"/>
        </w:rPr>
        <w:t>，其中两组所述第一模块并联，两组所述第二模块并联，两组所述第三模块并联。</w:t>
      </w:r>
    </w:p>
    <w:p w14:paraId="5B7E46D4" w14:textId="70679DD3" w:rsidR="002C0D29" w:rsidRDefault="002C0D29" w:rsidP="002C0D29">
      <w:pPr>
        <w:spacing w:line="360" w:lineRule="auto"/>
        <w:ind w:firstLineChars="200" w:firstLine="480"/>
        <w:rPr>
          <w:sz w:val="24"/>
          <w:szCs w:val="24"/>
        </w:rPr>
      </w:pPr>
      <w:r w:rsidRPr="00FA005E">
        <w:rPr>
          <w:rFonts w:hint="eastAsia"/>
          <w:sz w:val="24"/>
          <w:szCs w:val="24"/>
        </w:rPr>
        <w:t>第二方面，本申请提供了</w:t>
      </w:r>
      <w:r w:rsidRPr="00853DCE">
        <w:rPr>
          <w:rFonts w:hint="eastAsia"/>
          <w:sz w:val="24"/>
          <w:szCs w:val="24"/>
        </w:rPr>
        <w:t>一种储能变流器，包括</w:t>
      </w:r>
      <w:r>
        <w:rPr>
          <w:rFonts w:hint="eastAsia"/>
          <w:sz w:val="24"/>
          <w:szCs w:val="24"/>
        </w:rPr>
        <w:t>如上</w:t>
      </w:r>
      <w:r w:rsidRPr="00853DCE">
        <w:rPr>
          <w:rFonts w:hint="eastAsia"/>
          <w:sz w:val="24"/>
          <w:szCs w:val="24"/>
        </w:rPr>
        <w:t>所述</w:t>
      </w:r>
      <w:proofErr w:type="gramStart"/>
      <w:r w:rsidRPr="00853DCE">
        <w:rPr>
          <w:rFonts w:hint="eastAsia"/>
          <w:sz w:val="24"/>
          <w:szCs w:val="24"/>
        </w:rPr>
        <w:t>的短换流</w:t>
      </w:r>
      <w:proofErr w:type="gramEnd"/>
      <w:r w:rsidRPr="00853DCE">
        <w:rPr>
          <w:rFonts w:hint="eastAsia"/>
          <w:sz w:val="24"/>
          <w:szCs w:val="24"/>
        </w:rPr>
        <w:t>路径的叠层母排。</w:t>
      </w:r>
    </w:p>
    <w:p w14:paraId="521E9AAB" w14:textId="77777777" w:rsidR="005C7C47" w:rsidRDefault="005C7C47" w:rsidP="002C0D29">
      <w:pPr>
        <w:spacing w:line="360" w:lineRule="auto"/>
        <w:ind w:firstLineChars="200" w:firstLine="480"/>
        <w:rPr>
          <w:sz w:val="24"/>
          <w:szCs w:val="24"/>
        </w:rPr>
      </w:pPr>
    </w:p>
    <w:p w14:paraId="41BDC4AF" w14:textId="669CBB06" w:rsidR="00A32839" w:rsidRDefault="00A32839">
      <w:pPr>
        <w:spacing w:line="360" w:lineRule="auto"/>
        <w:ind w:firstLineChars="200" w:firstLine="480"/>
        <w:rPr>
          <w:sz w:val="24"/>
          <w:szCs w:val="24"/>
        </w:rPr>
      </w:pPr>
      <w:r w:rsidRPr="00907EE3">
        <w:rPr>
          <w:rFonts w:hint="eastAsia"/>
          <w:sz w:val="24"/>
          <w:szCs w:val="24"/>
        </w:rPr>
        <w:t>本实用新型的积极进步效果在于：</w:t>
      </w:r>
      <w:r w:rsidR="002C0D29" w:rsidRPr="00907EE3" w:rsidDel="002C0D29">
        <w:rPr>
          <w:rFonts w:hint="eastAsia"/>
          <w:sz w:val="24"/>
          <w:szCs w:val="24"/>
        </w:rPr>
        <w:t xml:space="preserve"> </w:t>
      </w:r>
      <w:r w:rsidR="00C5105E">
        <w:rPr>
          <w:rFonts w:hint="eastAsia"/>
          <w:sz w:val="24"/>
          <w:szCs w:val="24"/>
        </w:rPr>
        <w:t>本申请</w:t>
      </w:r>
      <w:r w:rsidR="000F0BDA">
        <w:rPr>
          <w:rFonts w:hint="eastAsia"/>
          <w:sz w:val="24"/>
          <w:szCs w:val="24"/>
        </w:rPr>
        <w:t>提供</w:t>
      </w:r>
      <w:proofErr w:type="gramStart"/>
      <w:r w:rsidR="000F0BDA">
        <w:rPr>
          <w:rFonts w:hint="eastAsia"/>
          <w:sz w:val="24"/>
          <w:szCs w:val="24"/>
        </w:rPr>
        <w:t>的</w:t>
      </w:r>
      <w:r w:rsidR="000F0BDA" w:rsidRPr="000F0BDA">
        <w:rPr>
          <w:rFonts w:hint="eastAsia"/>
          <w:sz w:val="24"/>
          <w:szCs w:val="24"/>
        </w:rPr>
        <w:t>短换流</w:t>
      </w:r>
      <w:proofErr w:type="gramEnd"/>
      <w:r w:rsidR="000F0BDA" w:rsidRPr="000F0BDA">
        <w:rPr>
          <w:rFonts w:hint="eastAsia"/>
          <w:sz w:val="24"/>
          <w:szCs w:val="24"/>
        </w:rPr>
        <w:t>路径的</w:t>
      </w:r>
      <w:proofErr w:type="gramStart"/>
      <w:r w:rsidR="000F0BDA" w:rsidRPr="000F0BDA">
        <w:rPr>
          <w:rFonts w:hint="eastAsia"/>
          <w:sz w:val="24"/>
          <w:szCs w:val="24"/>
        </w:rPr>
        <w:t>叠层母排和</w:t>
      </w:r>
      <w:proofErr w:type="gramEnd"/>
      <w:r w:rsidR="000F0BDA">
        <w:rPr>
          <w:rFonts w:hint="eastAsia"/>
          <w:sz w:val="24"/>
          <w:szCs w:val="24"/>
        </w:rPr>
        <w:t>包含其的</w:t>
      </w:r>
      <w:r w:rsidR="000F0BDA" w:rsidRPr="000F0BDA">
        <w:rPr>
          <w:rFonts w:hint="eastAsia"/>
          <w:sz w:val="24"/>
          <w:szCs w:val="24"/>
        </w:rPr>
        <w:t>储能变流器</w:t>
      </w:r>
      <w:r w:rsidR="000F0BDA">
        <w:rPr>
          <w:rFonts w:hint="eastAsia"/>
          <w:sz w:val="24"/>
          <w:szCs w:val="24"/>
        </w:rPr>
        <w:t>，通过对</w:t>
      </w:r>
      <w:proofErr w:type="gramStart"/>
      <w:r w:rsidR="000F0BDA">
        <w:rPr>
          <w:rFonts w:hint="eastAsia"/>
          <w:sz w:val="24"/>
          <w:szCs w:val="24"/>
        </w:rPr>
        <w:t>叠层母排的</w:t>
      </w:r>
      <w:proofErr w:type="gramEnd"/>
      <w:r w:rsidR="000F0BDA">
        <w:rPr>
          <w:rFonts w:hint="eastAsia"/>
          <w:sz w:val="24"/>
          <w:szCs w:val="24"/>
        </w:rPr>
        <w:t>结构进行合理布局</w:t>
      </w:r>
      <w:r w:rsidR="00F9332D">
        <w:rPr>
          <w:rFonts w:hint="eastAsia"/>
          <w:sz w:val="24"/>
          <w:szCs w:val="24"/>
        </w:rPr>
        <w:t>，缩短了其在第二工作模式和第四工作模式下的换流回路，</w:t>
      </w:r>
      <w:r w:rsidR="004410D8">
        <w:rPr>
          <w:rFonts w:hint="eastAsia"/>
          <w:sz w:val="24"/>
          <w:szCs w:val="24"/>
        </w:rPr>
        <w:t>从而</w:t>
      </w:r>
      <w:r w:rsidR="00F9332D">
        <w:rPr>
          <w:rFonts w:hint="eastAsia"/>
          <w:sz w:val="24"/>
          <w:szCs w:val="24"/>
        </w:rPr>
        <w:t>降低了</w:t>
      </w:r>
      <w:r w:rsidR="004410D8" w:rsidRPr="004410D8">
        <w:rPr>
          <w:rFonts w:hint="eastAsia"/>
          <w:sz w:val="24"/>
          <w:szCs w:val="24"/>
        </w:rPr>
        <w:t>杂散电感，</w:t>
      </w:r>
      <w:r w:rsidR="004410D8">
        <w:rPr>
          <w:rFonts w:hint="eastAsia"/>
          <w:sz w:val="24"/>
          <w:szCs w:val="24"/>
        </w:rPr>
        <w:t>进而避免了</w:t>
      </w:r>
      <w:r w:rsidR="004410D8" w:rsidRPr="004410D8">
        <w:rPr>
          <w:rFonts w:hint="eastAsia"/>
          <w:sz w:val="24"/>
          <w:szCs w:val="24"/>
        </w:rPr>
        <w:t>杂散电感</w:t>
      </w:r>
      <w:r w:rsidR="004410D8">
        <w:rPr>
          <w:rFonts w:hint="eastAsia"/>
          <w:sz w:val="24"/>
          <w:szCs w:val="24"/>
        </w:rPr>
        <w:t>对电子元器件</w:t>
      </w:r>
      <w:r w:rsidR="004410D8" w:rsidRPr="004410D8">
        <w:rPr>
          <w:rFonts w:hint="eastAsia"/>
          <w:sz w:val="24"/>
          <w:szCs w:val="24"/>
        </w:rPr>
        <w:t>造成较大的电磁干扰，甚至导致</w:t>
      </w:r>
      <w:r w:rsidR="004410D8">
        <w:rPr>
          <w:rFonts w:hint="eastAsia"/>
          <w:sz w:val="24"/>
          <w:szCs w:val="24"/>
        </w:rPr>
        <w:t>电子元器件</w:t>
      </w:r>
      <w:r w:rsidR="004410D8" w:rsidRPr="004410D8">
        <w:rPr>
          <w:rFonts w:hint="eastAsia"/>
          <w:sz w:val="24"/>
          <w:szCs w:val="24"/>
        </w:rPr>
        <w:t>的损坏。</w:t>
      </w:r>
    </w:p>
    <w:p w14:paraId="3F334561" w14:textId="77777777" w:rsidR="00E04F59" w:rsidRPr="00FA005E" w:rsidRDefault="00E04F59">
      <w:pPr>
        <w:spacing w:line="360" w:lineRule="auto"/>
        <w:ind w:firstLineChars="200" w:firstLine="480"/>
        <w:rPr>
          <w:sz w:val="24"/>
          <w:szCs w:val="24"/>
        </w:rPr>
      </w:pPr>
    </w:p>
    <w:p w14:paraId="5DBB32E5" w14:textId="77777777" w:rsidR="0072731F" w:rsidRPr="00FA005E" w:rsidRDefault="00487983">
      <w:pPr>
        <w:adjustRightInd w:val="0"/>
        <w:snapToGrid w:val="0"/>
        <w:spacing w:line="360" w:lineRule="auto"/>
        <w:rPr>
          <w:rFonts w:eastAsia="黑体"/>
          <w:sz w:val="24"/>
          <w:szCs w:val="24"/>
        </w:rPr>
      </w:pPr>
      <w:r w:rsidRPr="00FA005E">
        <w:rPr>
          <w:rFonts w:eastAsia="黑体"/>
          <w:sz w:val="24"/>
          <w:szCs w:val="24"/>
        </w:rPr>
        <w:t>附图说明</w:t>
      </w:r>
    </w:p>
    <w:p w14:paraId="719C6CC8" w14:textId="77777777" w:rsidR="0072731F" w:rsidRPr="00FA005E" w:rsidRDefault="00487983">
      <w:pPr>
        <w:spacing w:line="360" w:lineRule="auto"/>
        <w:ind w:firstLineChars="200" w:firstLine="480"/>
        <w:rPr>
          <w:sz w:val="24"/>
          <w:szCs w:val="24"/>
        </w:rPr>
      </w:pPr>
      <w:r w:rsidRPr="00FA005E">
        <w:rPr>
          <w:rFonts w:hint="eastAsia"/>
          <w:sz w:val="24"/>
          <w:szCs w:val="24"/>
        </w:rPr>
        <w:t>以下附图仅旨在于对本申请做示意性说明和解释，并不限定本申请的范围。</w:t>
      </w:r>
    </w:p>
    <w:p w14:paraId="19061C96" w14:textId="78208F9B" w:rsidR="0072731F" w:rsidRPr="00FA005E" w:rsidRDefault="00487983">
      <w:pPr>
        <w:spacing w:line="360" w:lineRule="auto"/>
        <w:ind w:firstLineChars="200" w:firstLine="480"/>
        <w:rPr>
          <w:sz w:val="24"/>
          <w:szCs w:val="24"/>
        </w:rPr>
      </w:pPr>
      <w:r w:rsidRPr="00FA005E">
        <w:rPr>
          <w:rFonts w:hint="eastAsia"/>
          <w:sz w:val="24"/>
          <w:szCs w:val="24"/>
        </w:rPr>
        <w:t>图</w:t>
      </w:r>
      <w:r w:rsidRPr="00FA005E">
        <w:rPr>
          <w:sz w:val="24"/>
          <w:szCs w:val="24"/>
        </w:rPr>
        <w:t>1</w:t>
      </w:r>
      <w:r w:rsidRPr="00FA005E">
        <w:rPr>
          <w:rFonts w:hint="eastAsia"/>
          <w:sz w:val="24"/>
          <w:szCs w:val="24"/>
        </w:rPr>
        <w:t>示出了</w:t>
      </w:r>
      <w:r w:rsidR="00940B5A">
        <w:rPr>
          <w:rFonts w:hint="eastAsia"/>
          <w:sz w:val="24"/>
          <w:szCs w:val="24"/>
        </w:rPr>
        <w:t>根据本申请的实施例的</w:t>
      </w:r>
      <w:r w:rsidR="00D41591" w:rsidRPr="00D41591">
        <w:rPr>
          <w:rFonts w:hint="eastAsia"/>
          <w:sz w:val="24"/>
          <w:szCs w:val="24"/>
        </w:rPr>
        <w:t>NPC</w:t>
      </w:r>
      <w:r w:rsidR="00D41591" w:rsidRPr="00D41591">
        <w:rPr>
          <w:rFonts w:hint="eastAsia"/>
          <w:sz w:val="24"/>
          <w:szCs w:val="24"/>
        </w:rPr>
        <w:t>三电平电路拓扑的示意图</w:t>
      </w:r>
      <w:r w:rsidRPr="00FA005E">
        <w:rPr>
          <w:rFonts w:hint="eastAsia"/>
          <w:sz w:val="24"/>
          <w:szCs w:val="24"/>
        </w:rPr>
        <w:t>；</w:t>
      </w:r>
    </w:p>
    <w:p w14:paraId="1A835793" w14:textId="56BBCCF1" w:rsidR="0072731F" w:rsidRPr="00FA005E" w:rsidRDefault="00487983">
      <w:pPr>
        <w:spacing w:line="360" w:lineRule="auto"/>
        <w:ind w:firstLineChars="200" w:firstLine="480"/>
        <w:rPr>
          <w:sz w:val="24"/>
          <w:szCs w:val="24"/>
        </w:rPr>
      </w:pPr>
      <w:r w:rsidRPr="00FA005E">
        <w:rPr>
          <w:rFonts w:hint="eastAsia"/>
          <w:sz w:val="24"/>
          <w:szCs w:val="24"/>
        </w:rPr>
        <w:t>图</w:t>
      </w:r>
      <w:r w:rsidRPr="00FA005E">
        <w:rPr>
          <w:sz w:val="24"/>
          <w:szCs w:val="24"/>
        </w:rPr>
        <w:t>2</w:t>
      </w:r>
      <w:r w:rsidRPr="00FA005E">
        <w:rPr>
          <w:rFonts w:hint="eastAsia"/>
          <w:sz w:val="24"/>
          <w:szCs w:val="24"/>
        </w:rPr>
        <w:t>示出了</w:t>
      </w:r>
      <w:r w:rsidR="00940B5A">
        <w:rPr>
          <w:rFonts w:hint="eastAsia"/>
          <w:sz w:val="24"/>
          <w:szCs w:val="24"/>
        </w:rPr>
        <w:t>根据本申请的实施例的</w:t>
      </w:r>
      <w:r w:rsidR="0084667B">
        <w:rPr>
          <w:rFonts w:hint="eastAsia"/>
          <w:sz w:val="24"/>
          <w:szCs w:val="24"/>
        </w:rPr>
        <w:t>三电平</w:t>
      </w:r>
      <w:r w:rsidR="00DF6F42">
        <w:rPr>
          <w:rFonts w:hint="eastAsia"/>
          <w:sz w:val="24"/>
          <w:szCs w:val="24"/>
        </w:rPr>
        <w:t>变流器</w:t>
      </w:r>
      <w:r w:rsidR="0084667B">
        <w:rPr>
          <w:rFonts w:hint="eastAsia"/>
          <w:sz w:val="24"/>
          <w:szCs w:val="24"/>
        </w:rPr>
        <w:t>的工作模式</w:t>
      </w:r>
      <w:r w:rsidRPr="00FA005E">
        <w:rPr>
          <w:rFonts w:hint="eastAsia"/>
          <w:sz w:val="24"/>
          <w:szCs w:val="24"/>
        </w:rPr>
        <w:t>；</w:t>
      </w:r>
    </w:p>
    <w:p w14:paraId="3BC354E8" w14:textId="7DB21363" w:rsidR="0072731F" w:rsidRDefault="00487983">
      <w:pPr>
        <w:spacing w:line="360" w:lineRule="auto"/>
        <w:ind w:firstLineChars="200" w:firstLine="480"/>
        <w:rPr>
          <w:sz w:val="24"/>
          <w:szCs w:val="24"/>
        </w:rPr>
      </w:pPr>
      <w:r w:rsidRPr="00FA005E">
        <w:rPr>
          <w:rFonts w:hint="eastAsia"/>
          <w:sz w:val="24"/>
          <w:szCs w:val="24"/>
        </w:rPr>
        <w:t>图</w:t>
      </w:r>
      <w:r w:rsidRPr="00FA005E">
        <w:rPr>
          <w:sz w:val="24"/>
          <w:szCs w:val="24"/>
        </w:rPr>
        <w:t>3</w:t>
      </w:r>
      <w:r w:rsidRPr="00FA005E">
        <w:rPr>
          <w:rFonts w:hint="eastAsia"/>
          <w:sz w:val="24"/>
          <w:szCs w:val="24"/>
        </w:rPr>
        <w:t>示出了</w:t>
      </w:r>
      <w:r w:rsidR="00940B5A">
        <w:rPr>
          <w:rFonts w:hint="eastAsia"/>
          <w:sz w:val="24"/>
          <w:szCs w:val="24"/>
        </w:rPr>
        <w:t>根据本申请的实施例的</w:t>
      </w:r>
      <w:r w:rsidR="00145361">
        <w:rPr>
          <w:rFonts w:hint="eastAsia"/>
          <w:sz w:val="24"/>
          <w:szCs w:val="24"/>
        </w:rPr>
        <w:t>在不同工作模式下三电平</w:t>
      </w:r>
      <w:r w:rsidR="00145361">
        <w:rPr>
          <w:rFonts w:hint="eastAsia"/>
          <w:sz w:val="24"/>
          <w:szCs w:val="24"/>
        </w:rPr>
        <w:t>N</w:t>
      </w:r>
      <w:r w:rsidR="00145361">
        <w:rPr>
          <w:sz w:val="24"/>
          <w:szCs w:val="24"/>
        </w:rPr>
        <w:t>PC</w:t>
      </w:r>
      <w:r w:rsidR="00145361">
        <w:rPr>
          <w:rFonts w:hint="eastAsia"/>
          <w:sz w:val="24"/>
          <w:szCs w:val="24"/>
        </w:rPr>
        <w:t>的换流</w:t>
      </w:r>
      <w:r w:rsidR="00DF6F42">
        <w:rPr>
          <w:rFonts w:hint="eastAsia"/>
          <w:sz w:val="24"/>
          <w:szCs w:val="24"/>
        </w:rPr>
        <w:t>回路</w:t>
      </w:r>
      <w:r w:rsidRPr="00FA005E">
        <w:rPr>
          <w:rFonts w:hint="eastAsia"/>
          <w:sz w:val="24"/>
          <w:szCs w:val="24"/>
        </w:rPr>
        <w:t>；</w:t>
      </w:r>
    </w:p>
    <w:p w14:paraId="5DEDB8DD" w14:textId="11A25CA9" w:rsidR="00145361" w:rsidRDefault="00145361">
      <w:pPr>
        <w:spacing w:line="360" w:lineRule="auto"/>
        <w:ind w:firstLineChars="200" w:firstLine="480"/>
        <w:rPr>
          <w:sz w:val="24"/>
          <w:szCs w:val="24"/>
        </w:rPr>
      </w:pPr>
      <w:r w:rsidRPr="00FA005E">
        <w:rPr>
          <w:rFonts w:hint="eastAsia"/>
          <w:sz w:val="24"/>
          <w:szCs w:val="24"/>
        </w:rPr>
        <w:t>图</w:t>
      </w:r>
      <w:r>
        <w:rPr>
          <w:sz w:val="24"/>
          <w:szCs w:val="24"/>
        </w:rPr>
        <w:t>4</w:t>
      </w:r>
      <w:r w:rsidRPr="00FA005E">
        <w:rPr>
          <w:rFonts w:hint="eastAsia"/>
          <w:sz w:val="24"/>
          <w:szCs w:val="24"/>
        </w:rPr>
        <w:t>示出了</w:t>
      </w:r>
      <w:r>
        <w:rPr>
          <w:rFonts w:hint="eastAsia"/>
          <w:sz w:val="24"/>
          <w:szCs w:val="24"/>
        </w:rPr>
        <w:t>根据本申请实施例的</w:t>
      </w:r>
      <w:proofErr w:type="gramStart"/>
      <w:r>
        <w:rPr>
          <w:rFonts w:hint="eastAsia"/>
          <w:sz w:val="24"/>
          <w:szCs w:val="24"/>
        </w:rPr>
        <w:t>叠层母排的</w:t>
      </w:r>
      <w:proofErr w:type="gramEnd"/>
      <w:r>
        <w:rPr>
          <w:rFonts w:hint="eastAsia"/>
          <w:sz w:val="24"/>
          <w:szCs w:val="24"/>
        </w:rPr>
        <w:t>布置图</w:t>
      </w:r>
      <w:r w:rsidR="00940B5A">
        <w:rPr>
          <w:rFonts w:hint="eastAsia"/>
          <w:sz w:val="24"/>
          <w:szCs w:val="24"/>
        </w:rPr>
        <w:t>；</w:t>
      </w:r>
    </w:p>
    <w:p w14:paraId="4D951135" w14:textId="229EBE2B" w:rsidR="00145361" w:rsidRDefault="00145361">
      <w:pPr>
        <w:spacing w:line="360" w:lineRule="auto"/>
        <w:ind w:firstLineChars="200" w:firstLine="480"/>
        <w:rPr>
          <w:sz w:val="24"/>
          <w:szCs w:val="24"/>
        </w:rPr>
      </w:pPr>
      <w:r>
        <w:rPr>
          <w:rFonts w:hint="eastAsia"/>
          <w:sz w:val="24"/>
          <w:szCs w:val="24"/>
        </w:rPr>
        <w:t>图</w:t>
      </w:r>
      <w:r>
        <w:rPr>
          <w:rFonts w:hint="eastAsia"/>
          <w:sz w:val="24"/>
          <w:szCs w:val="24"/>
        </w:rPr>
        <w:t>5</w:t>
      </w:r>
      <w:r>
        <w:rPr>
          <w:rFonts w:hint="eastAsia"/>
          <w:sz w:val="24"/>
          <w:szCs w:val="24"/>
        </w:rPr>
        <w:t>示出了根据本申请实施例</w:t>
      </w:r>
      <w:r w:rsidR="00940B5A">
        <w:rPr>
          <w:rFonts w:hint="eastAsia"/>
          <w:sz w:val="24"/>
          <w:szCs w:val="24"/>
        </w:rPr>
        <w:t>的对照组的</w:t>
      </w:r>
      <w:proofErr w:type="gramStart"/>
      <w:r w:rsidR="00940B5A">
        <w:rPr>
          <w:rFonts w:hint="eastAsia"/>
          <w:sz w:val="24"/>
          <w:szCs w:val="24"/>
        </w:rPr>
        <w:t>叠层母排的</w:t>
      </w:r>
      <w:proofErr w:type="gramEnd"/>
      <w:r w:rsidR="00940B5A">
        <w:rPr>
          <w:rFonts w:hint="eastAsia"/>
          <w:sz w:val="24"/>
          <w:szCs w:val="24"/>
        </w:rPr>
        <w:t>布置图。</w:t>
      </w:r>
    </w:p>
    <w:p w14:paraId="3EF22EB2" w14:textId="77777777" w:rsidR="00507DDA" w:rsidRDefault="00507DDA">
      <w:pPr>
        <w:spacing w:line="360" w:lineRule="auto"/>
        <w:ind w:firstLineChars="200" w:firstLine="480"/>
        <w:rPr>
          <w:sz w:val="24"/>
          <w:szCs w:val="24"/>
        </w:rPr>
      </w:pPr>
    </w:p>
    <w:p w14:paraId="77004C85" w14:textId="16AE56B7" w:rsidR="0072731F" w:rsidRPr="00FA005E" w:rsidRDefault="00487983">
      <w:pPr>
        <w:spacing w:line="360" w:lineRule="auto"/>
        <w:ind w:firstLineChars="200" w:firstLine="480"/>
        <w:rPr>
          <w:sz w:val="24"/>
          <w:szCs w:val="24"/>
        </w:rPr>
      </w:pPr>
      <w:r w:rsidRPr="00FA005E">
        <w:rPr>
          <w:rFonts w:hint="eastAsia"/>
          <w:sz w:val="24"/>
          <w:szCs w:val="24"/>
        </w:rPr>
        <w:t>附图标记</w:t>
      </w:r>
      <w:r w:rsidR="00AA0CD9">
        <w:rPr>
          <w:rFonts w:hint="eastAsia"/>
          <w:sz w:val="24"/>
          <w:szCs w:val="24"/>
        </w:rPr>
        <w:t>说明</w:t>
      </w:r>
      <w:r w:rsidRPr="00FA005E">
        <w:rPr>
          <w:rFonts w:hint="eastAsia"/>
          <w:sz w:val="24"/>
          <w:szCs w:val="24"/>
        </w:rPr>
        <w:t>：</w:t>
      </w:r>
    </w:p>
    <w:p w14:paraId="22EDF99F" w14:textId="70A19157" w:rsidR="001359AE" w:rsidRDefault="001359AE" w:rsidP="00673BAC">
      <w:pPr>
        <w:spacing w:line="360" w:lineRule="auto"/>
        <w:ind w:firstLineChars="200" w:firstLine="480"/>
        <w:rPr>
          <w:sz w:val="24"/>
          <w:szCs w:val="24"/>
        </w:rPr>
      </w:pPr>
      <w:proofErr w:type="gramStart"/>
      <w:r>
        <w:rPr>
          <w:rFonts w:hint="eastAsia"/>
          <w:sz w:val="24"/>
          <w:szCs w:val="24"/>
        </w:rPr>
        <w:t>叠层母排组件</w:t>
      </w:r>
      <w:proofErr w:type="gramEnd"/>
      <w:r w:rsidR="006A4DD2">
        <w:rPr>
          <w:rFonts w:hint="eastAsia"/>
          <w:sz w:val="24"/>
          <w:szCs w:val="24"/>
        </w:rPr>
        <w:t xml:space="preserve"> </w:t>
      </w:r>
      <w:r w:rsidR="006A4DD2">
        <w:rPr>
          <w:sz w:val="24"/>
          <w:szCs w:val="24"/>
        </w:rPr>
        <w:t xml:space="preserve"> </w:t>
      </w:r>
      <w:r>
        <w:rPr>
          <w:rFonts w:hint="eastAsia"/>
          <w:sz w:val="24"/>
          <w:szCs w:val="24"/>
        </w:rPr>
        <w:t>2</w:t>
      </w:r>
      <w:r>
        <w:rPr>
          <w:sz w:val="24"/>
          <w:szCs w:val="24"/>
        </w:rPr>
        <w:t>0</w:t>
      </w:r>
    </w:p>
    <w:p w14:paraId="01FD8CF0" w14:textId="20BE80F1" w:rsidR="001359AE" w:rsidRDefault="001359AE" w:rsidP="00673BAC">
      <w:pPr>
        <w:spacing w:line="360" w:lineRule="auto"/>
        <w:ind w:firstLineChars="200" w:firstLine="480"/>
        <w:rPr>
          <w:sz w:val="24"/>
          <w:szCs w:val="24"/>
        </w:rPr>
      </w:pPr>
      <w:r w:rsidRPr="00853DCE">
        <w:rPr>
          <w:rFonts w:hint="eastAsia"/>
          <w:sz w:val="24"/>
          <w:szCs w:val="24"/>
        </w:rPr>
        <w:t>交流</w:t>
      </w:r>
      <w:proofErr w:type="gramStart"/>
      <w:r w:rsidRPr="00853DCE">
        <w:rPr>
          <w:rFonts w:hint="eastAsia"/>
          <w:sz w:val="24"/>
          <w:szCs w:val="24"/>
        </w:rPr>
        <w:t>输入输出母排</w:t>
      </w:r>
      <w:proofErr w:type="gramEnd"/>
      <w:r w:rsidR="006A4DD2">
        <w:rPr>
          <w:rFonts w:hint="eastAsia"/>
          <w:sz w:val="24"/>
          <w:szCs w:val="24"/>
        </w:rPr>
        <w:t xml:space="preserve"> </w:t>
      </w:r>
      <w:r w:rsidR="006A4DD2">
        <w:rPr>
          <w:sz w:val="24"/>
          <w:szCs w:val="24"/>
        </w:rPr>
        <w:t xml:space="preserve"> </w:t>
      </w:r>
      <w:r>
        <w:rPr>
          <w:rFonts w:hint="eastAsia"/>
          <w:sz w:val="24"/>
          <w:szCs w:val="24"/>
        </w:rPr>
        <w:t>2</w:t>
      </w:r>
      <w:r>
        <w:rPr>
          <w:sz w:val="24"/>
          <w:szCs w:val="24"/>
        </w:rPr>
        <w:t>1</w:t>
      </w:r>
    </w:p>
    <w:p w14:paraId="2B3A8971" w14:textId="253016C1" w:rsidR="001359AE" w:rsidRDefault="001359AE" w:rsidP="00673BAC">
      <w:pPr>
        <w:spacing w:line="360" w:lineRule="auto"/>
        <w:ind w:firstLineChars="200" w:firstLine="480"/>
        <w:rPr>
          <w:sz w:val="24"/>
          <w:szCs w:val="24"/>
        </w:rPr>
      </w:pPr>
      <w:r w:rsidRPr="00853DCE">
        <w:rPr>
          <w:rFonts w:hint="eastAsia"/>
          <w:sz w:val="24"/>
          <w:szCs w:val="24"/>
        </w:rPr>
        <w:t>直流</w:t>
      </w:r>
      <w:proofErr w:type="gramStart"/>
      <w:r w:rsidRPr="00853DCE">
        <w:rPr>
          <w:rFonts w:hint="eastAsia"/>
          <w:sz w:val="24"/>
          <w:szCs w:val="24"/>
        </w:rPr>
        <w:t>负母排</w:t>
      </w:r>
      <w:proofErr w:type="gramEnd"/>
      <w:r w:rsidR="006A4DD2">
        <w:rPr>
          <w:rFonts w:hint="eastAsia"/>
          <w:sz w:val="24"/>
          <w:szCs w:val="24"/>
        </w:rPr>
        <w:t xml:space="preserve"> </w:t>
      </w:r>
      <w:r w:rsidR="006A4DD2">
        <w:rPr>
          <w:sz w:val="24"/>
          <w:szCs w:val="24"/>
        </w:rPr>
        <w:t xml:space="preserve"> </w:t>
      </w:r>
      <w:r>
        <w:rPr>
          <w:rFonts w:hint="eastAsia"/>
          <w:sz w:val="24"/>
          <w:szCs w:val="24"/>
        </w:rPr>
        <w:t>2</w:t>
      </w:r>
      <w:r>
        <w:rPr>
          <w:sz w:val="24"/>
          <w:szCs w:val="24"/>
        </w:rPr>
        <w:t>2</w:t>
      </w:r>
    </w:p>
    <w:p w14:paraId="6409B97C" w14:textId="639DAD83" w:rsidR="001359AE" w:rsidRDefault="001359AE" w:rsidP="00673BAC">
      <w:pPr>
        <w:spacing w:line="360" w:lineRule="auto"/>
        <w:ind w:firstLineChars="200" w:firstLine="480"/>
        <w:rPr>
          <w:sz w:val="24"/>
          <w:szCs w:val="24"/>
        </w:rPr>
      </w:pPr>
      <w:r>
        <w:rPr>
          <w:rFonts w:hint="eastAsia"/>
          <w:sz w:val="24"/>
          <w:szCs w:val="24"/>
        </w:rPr>
        <w:t>直流</w:t>
      </w:r>
      <w:proofErr w:type="gramStart"/>
      <w:r>
        <w:rPr>
          <w:rFonts w:hint="eastAsia"/>
          <w:sz w:val="24"/>
          <w:szCs w:val="24"/>
        </w:rPr>
        <w:t>零母排</w:t>
      </w:r>
      <w:proofErr w:type="gramEnd"/>
      <w:r w:rsidR="006A4DD2">
        <w:rPr>
          <w:rFonts w:hint="eastAsia"/>
          <w:sz w:val="24"/>
          <w:szCs w:val="24"/>
        </w:rPr>
        <w:t xml:space="preserve"> </w:t>
      </w:r>
      <w:r w:rsidR="006A4DD2">
        <w:rPr>
          <w:sz w:val="24"/>
          <w:szCs w:val="24"/>
        </w:rPr>
        <w:t xml:space="preserve"> </w:t>
      </w:r>
      <w:r>
        <w:rPr>
          <w:rFonts w:hint="eastAsia"/>
          <w:sz w:val="24"/>
          <w:szCs w:val="24"/>
        </w:rPr>
        <w:t>2</w:t>
      </w:r>
      <w:r>
        <w:rPr>
          <w:sz w:val="24"/>
          <w:szCs w:val="24"/>
        </w:rPr>
        <w:t>3</w:t>
      </w:r>
    </w:p>
    <w:p w14:paraId="286E354E" w14:textId="230EB86F" w:rsidR="001359AE" w:rsidRDefault="001359AE" w:rsidP="00673BAC">
      <w:pPr>
        <w:spacing w:line="360" w:lineRule="auto"/>
        <w:ind w:firstLineChars="200" w:firstLine="480"/>
        <w:rPr>
          <w:sz w:val="24"/>
          <w:szCs w:val="24"/>
        </w:rPr>
      </w:pPr>
      <w:r w:rsidRPr="00853DCE">
        <w:rPr>
          <w:rFonts w:hint="eastAsia"/>
          <w:sz w:val="24"/>
          <w:szCs w:val="24"/>
        </w:rPr>
        <w:lastRenderedPageBreak/>
        <w:t>直流</w:t>
      </w:r>
      <w:proofErr w:type="gramStart"/>
      <w:r w:rsidRPr="00853DCE">
        <w:rPr>
          <w:rFonts w:hint="eastAsia"/>
          <w:sz w:val="24"/>
          <w:szCs w:val="24"/>
        </w:rPr>
        <w:t>正母排</w:t>
      </w:r>
      <w:proofErr w:type="gramEnd"/>
      <w:r w:rsidR="006A4DD2">
        <w:rPr>
          <w:rFonts w:hint="eastAsia"/>
          <w:sz w:val="24"/>
          <w:szCs w:val="24"/>
        </w:rPr>
        <w:t xml:space="preserve"> </w:t>
      </w:r>
      <w:r w:rsidR="006A4DD2">
        <w:rPr>
          <w:sz w:val="24"/>
          <w:szCs w:val="24"/>
        </w:rPr>
        <w:t xml:space="preserve"> </w:t>
      </w:r>
      <w:r>
        <w:rPr>
          <w:rFonts w:hint="eastAsia"/>
          <w:sz w:val="24"/>
          <w:szCs w:val="24"/>
        </w:rPr>
        <w:t>2</w:t>
      </w:r>
      <w:r>
        <w:rPr>
          <w:sz w:val="24"/>
          <w:szCs w:val="24"/>
        </w:rPr>
        <w:t>4</w:t>
      </w:r>
    </w:p>
    <w:p w14:paraId="6A929A89" w14:textId="78940150" w:rsidR="009570AC" w:rsidRDefault="009570AC" w:rsidP="00673BAC">
      <w:pPr>
        <w:spacing w:line="360" w:lineRule="auto"/>
        <w:ind w:firstLineChars="200" w:firstLine="480"/>
        <w:rPr>
          <w:sz w:val="24"/>
          <w:szCs w:val="24"/>
        </w:rPr>
      </w:pPr>
      <w:proofErr w:type="gramStart"/>
      <w:r>
        <w:rPr>
          <w:rFonts w:hint="eastAsia"/>
          <w:sz w:val="24"/>
          <w:szCs w:val="24"/>
        </w:rPr>
        <w:t>连接母排</w:t>
      </w:r>
      <w:proofErr w:type="gramEnd"/>
      <w:r w:rsidR="006A4DD2">
        <w:rPr>
          <w:rFonts w:hint="eastAsia"/>
          <w:sz w:val="24"/>
          <w:szCs w:val="24"/>
        </w:rPr>
        <w:t xml:space="preserve"> </w:t>
      </w:r>
      <w:r w:rsidR="006A4DD2">
        <w:rPr>
          <w:sz w:val="24"/>
          <w:szCs w:val="24"/>
        </w:rPr>
        <w:t xml:space="preserve"> </w:t>
      </w:r>
      <w:r w:rsidR="00793656">
        <w:rPr>
          <w:rFonts w:hint="eastAsia"/>
          <w:sz w:val="24"/>
          <w:szCs w:val="24"/>
        </w:rPr>
        <w:t>3</w:t>
      </w:r>
      <w:r w:rsidR="00793656">
        <w:rPr>
          <w:sz w:val="24"/>
          <w:szCs w:val="24"/>
        </w:rPr>
        <w:t>0</w:t>
      </w:r>
    </w:p>
    <w:p w14:paraId="3ED2D9F3" w14:textId="3E1D0BEA" w:rsidR="00793656" w:rsidRDefault="00793656" w:rsidP="00673BAC">
      <w:pPr>
        <w:spacing w:line="360" w:lineRule="auto"/>
        <w:ind w:firstLineChars="200" w:firstLine="480"/>
        <w:rPr>
          <w:sz w:val="24"/>
          <w:szCs w:val="24"/>
        </w:rPr>
      </w:pPr>
      <w:proofErr w:type="gramStart"/>
      <w:r>
        <w:rPr>
          <w:rFonts w:hint="eastAsia"/>
          <w:sz w:val="24"/>
          <w:szCs w:val="24"/>
        </w:rPr>
        <w:t>电容母排</w:t>
      </w:r>
      <w:proofErr w:type="gramEnd"/>
      <w:r w:rsidR="006A4DD2">
        <w:rPr>
          <w:rFonts w:hint="eastAsia"/>
          <w:sz w:val="24"/>
          <w:szCs w:val="24"/>
        </w:rPr>
        <w:t xml:space="preserve"> </w:t>
      </w:r>
      <w:r w:rsidR="006A4DD2">
        <w:rPr>
          <w:sz w:val="24"/>
          <w:szCs w:val="24"/>
        </w:rPr>
        <w:t xml:space="preserve"> </w:t>
      </w:r>
      <w:r>
        <w:rPr>
          <w:rFonts w:hint="eastAsia"/>
          <w:sz w:val="24"/>
          <w:szCs w:val="24"/>
        </w:rPr>
        <w:t>4</w:t>
      </w:r>
      <w:r>
        <w:rPr>
          <w:sz w:val="24"/>
          <w:szCs w:val="24"/>
        </w:rPr>
        <w:t>0</w:t>
      </w:r>
    </w:p>
    <w:p w14:paraId="47015E19" w14:textId="1594B02C" w:rsidR="00793656" w:rsidRDefault="00793656" w:rsidP="00673BAC">
      <w:pPr>
        <w:spacing w:line="360" w:lineRule="auto"/>
        <w:ind w:firstLineChars="200" w:firstLine="480"/>
        <w:rPr>
          <w:sz w:val="24"/>
          <w:szCs w:val="24"/>
        </w:rPr>
      </w:pPr>
      <w:r>
        <w:rPr>
          <w:rFonts w:hint="eastAsia"/>
          <w:sz w:val="24"/>
          <w:szCs w:val="24"/>
        </w:rPr>
        <w:t>功率</w:t>
      </w:r>
      <w:proofErr w:type="gramStart"/>
      <w:r>
        <w:rPr>
          <w:rFonts w:hint="eastAsia"/>
          <w:sz w:val="24"/>
          <w:szCs w:val="24"/>
        </w:rPr>
        <w:t>单元母排</w:t>
      </w:r>
      <w:proofErr w:type="gramEnd"/>
      <w:r w:rsidR="006A4DD2">
        <w:rPr>
          <w:rFonts w:hint="eastAsia"/>
          <w:sz w:val="24"/>
          <w:szCs w:val="24"/>
        </w:rPr>
        <w:t xml:space="preserve"> </w:t>
      </w:r>
      <w:r w:rsidR="006A4DD2">
        <w:rPr>
          <w:sz w:val="24"/>
          <w:szCs w:val="24"/>
        </w:rPr>
        <w:t xml:space="preserve"> </w:t>
      </w:r>
      <w:r>
        <w:rPr>
          <w:sz w:val="24"/>
          <w:szCs w:val="24"/>
        </w:rPr>
        <w:t>50</w:t>
      </w:r>
    </w:p>
    <w:p w14:paraId="1F59A12F" w14:textId="12523F5B" w:rsidR="004A6064" w:rsidRDefault="004A6064" w:rsidP="00673BAC">
      <w:pPr>
        <w:spacing w:line="360" w:lineRule="auto"/>
        <w:ind w:firstLineChars="200" w:firstLine="480"/>
        <w:rPr>
          <w:sz w:val="24"/>
          <w:szCs w:val="24"/>
        </w:rPr>
      </w:pPr>
      <w:r w:rsidRPr="00853DCE">
        <w:rPr>
          <w:rFonts w:hint="eastAsia"/>
          <w:sz w:val="24"/>
          <w:szCs w:val="24"/>
        </w:rPr>
        <w:t>电容组件</w:t>
      </w:r>
      <w:r w:rsidR="006A4DD2">
        <w:rPr>
          <w:rFonts w:hint="eastAsia"/>
          <w:sz w:val="24"/>
          <w:szCs w:val="24"/>
        </w:rPr>
        <w:t xml:space="preserve"> </w:t>
      </w:r>
      <w:r w:rsidR="006A4DD2">
        <w:rPr>
          <w:sz w:val="24"/>
          <w:szCs w:val="24"/>
        </w:rPr>
        <w:t xml:space="preserve"> </w:t>
      </w:r>
      <w:r w:rsidR="00793656">
        <w:rPr>
          <w:sz w:val="24"/>
          <w:szCs w:val="24"/>
        </w:rPr>
        <w:t>61</w:t>
      </w:r>
    </w:p>
    <w:p w14:paraId="623C4B03" w14:textId="4648FE2F" w:rsidR="00F94A13" w:rsidRDefault="00F94A13" w:rsidP="00F94A13">
      <w:pPr>
        <w:spacing w:line="360" w:lineRule="auto"/>
        <w:ind w:firstLineChars="200" w:firstLine="480"/>
        <w:rPr>
          <w:sz w:val="24"/>
          <w:szCs w:val="24"/>
        </w:rPr>
      </w:pPr>
      <w:r>
        <w:rPr>
          <w:rFonts w:hint="eastAsia"/>
          <w:sz w:val="24"/>
          <w:szCs w:val="24"/>
        </w:rPr>
        <w:t>第一电容组</w:t>
      </w:r>
      <w:r w:rsidR="006A4DD2">
        <w:rPr>
          <w:rFonts w:hint="eastAsia"/>
          <w:sz w:val="24"/>
          <w:szCs w:val="24"/>
        </w:rPr>
        <w:t xml:space="preserve"> </w:t>
      </w:r>
      <w:r w:rsidR="006A4DD2">
        <w:rPr>
          <w:sz w:val="24"/>
          <w:szCs w:val="24"/>
        </w:rPr>
        <w:t xml:space="preserve"> </w:t>
      </w:r>
      <w:r>
        <w:rPr>
          <w:rFonts w:hint="eastAsia"/>
          <w:sz w:val="24"/>
          <w:szCs w:val="24"/>
        </w:rPr>
        <w:t>C</w:t>
      </w:r>
      <w:r>
        <w:rPr>
          <w:sz w:val="24"/>
          <w:szCs w:val="24"/>
        </w:rPr>
        <w:t>1</w:t>
      </w:r>
    </w:p>
    <w:p w14:paraId="3E16A5A1" w14:textId="6D8794E2" w:rsidR="00F94A13" w:rsidRDefault="00F94A13" w:rsidP="00F94A13">
      <w:pPr>
        <w:spacing w:line="360" w:lineRule="auto"/>
        <w:ind w:firstLineChars="200" w:firstLine="480"/>
        <w:rPr>
          <w:sz w:val="24"/>
          <w:szCs w:val="24"/>
        </w:rPr>
      </w:pPr>
      <w:r>
        <w:rPr>
          <w:rFonts w:hint="eastAsia"/>
          <w:sz w:val="24"/>
          <w:szCs w:val="24"/>
        </w:rPr>
        <w:t>第二电容组</w:t>
      </w:r>
      <w:r w:rsidR="006A4DD2">
        <w:rPr>
          <w:rFonts w:hint="eastAsia"/>
          <w:sz w:val="24"/>
          <w:szCs w:val="24"/>
        </w:rPr>
        <w:t xml:space="preserve"> </w:t>
      </w:r>
      <w:r w:rsidR="006A4DD2">
        <w:rPr>
          <w:sz w:val="24"/>
          <w:szCs w:val="24"/>
        </w:rPr>
        <w:t xml:space="preserve"> </w:t>
      </w:r>
      <w:r>
        <w:rPr>
          <w:rFonts w:hint="eastAsia"/>
          <w:sz w:val="24"/>
          <w:szCs w:val="24"/>
        </w:rPr>
        <w:t>C</w:t>
      </w:r>
      <w:r>
        <w:rPr>
          <w:sz w:val="24"/>
          <w:szCs w:val="24"/>
        </w:rPr>
        <w:t>2</w:t>
      </w:r>
    </w:p>
    <w:p w14:paraId="272D046C" w14:textId="7DD44C90" w:rsidR="004A6064" w:rsidRDefault="004A6064" w:rsidP="00673BAC">
      <w:pPr>
        <w:spacing w:line="360" w:lineRule="auto"/>
        <w:ind w:firstLineChars="200" w:firstLine="480"/>
        <w:rPr>
          <w:sz w:val="24"/>
          <w:szCs w:val="24"/>
        </w:rPr>
      </w:pPr>
      <w:r>
        <w:rPr>
          <w:rFonts w:hint="eastAsia"/>
          <w:sz w:val="24"/>
          <w:szCs w:val="24"/>
        </w:rPr>
        <w:t>第一开关组件</w:t>
      </w:r>
      <w:r w:rsidR="006A4DD2">
        <w:rPr>
          <w:rFonts w:hint="eastAsia"/>
          <w:sz w:val="24"/>
          <w:szCs w:val="24"/>
        </w:rPr>
        <w:t xml:space="preserve"> </w:t>
      </w:r>
      <w:r w:rsidR="006A4DD2">
        <w:rPr>
          <w:sz w:val="24"/>
          <w:szCs w:val="24"/>
        </w:rPr>
        <w:t xml:space="preserve"> </w:t>
      </w:r>
      <w:r w:rsidR="00793656">
        <w:rPr>
          <w:sz w:val="24"/>
          <w:szCs w:val="24"/>
        </w:rPr>
        <w:t>62</w:t>
      </w:r>
    </w:p>
    <w:p w14:paraId="2ECC5D16" w14:textId="1D3BEE0C" w:rsidR="00D92866" w:rsidRDefault="00D92866" w:rsidP="00673BAC">
      <w:pPr>
        <w:spacing w:line="360" w:lineRule="auto"/>
        <w:ind w:firstLineChars="200" w:firstLine="480"/>
        <w:rPr>
          <w:sz w:val="24"/>
          <w:szCs w:val="24"/>
        </w:rPr>
      </w:pPr>
      <w:r>
        <w:rPr>
          <w:rFonts w:hint="eastAsia"/>
          <w:sz w:val="24"/>
          <w:szCs w:val="24"/>
        </w:rPr>
        <w:t>第一开关管</w:t>
      </w:r>
      <w:r w:rsidR="006A4DD2">
        <w:rPr>
          <w:rFonts w:hint="eastAsia"/>
          <w:sz w:val="24"/>
          <w:szCs w:val="24"/>
        </w:rPr>
        <w:t xml:space="preserve"> </w:t>
      </w:r>
      <w:r w:rsidR="006A4DD2">
        <w:rPr>
          <w:sz w:val="24"/>
          <w:szCs w:val="24"/>
        </w:rPr>
        <w:t xml:space="preserve"> </w:t>
      </w:r>
      <w:r>
        <w:rPr>
          <w:rFonts w:hint="eastAsia"/>
          <w:sz w:val="24"/>
          <w:szCs w:val="24"/>
        </w:rPr>
        <w:t>T</w:t>
      </w:r>
      <w:r>
        <w:rPr>
          <w:sz w:val="24"/>
          <w:szCs w:val="24"/>
        </w:rPr>
        <w:t>1</w:t>
      </w:r>
    </w:p>
    <w:p w14:paraId="40453D92" w14:textId="1C86F929" w:rsidR="00D92866" w:rsidRDefault="00D92866" w:rsidP="00673BAC">
      <w:pPr>
        <w:spacing w:line="360" w:lineRule="auto"/>
        <w:ind w:firstLineChars="200" w:firstLine="480"/>
        <w:rPr>
          <w:sz w:val="24"/>
          <w:szCs w:val="24"/>
        </w:rPr>
      </w:pPr>
      <w:r>
        <w:rPr>
          <w:rFonts w:hint="eastAsia"/>
          <w:sz w:val="24"/>
          <w:szCs w:val="24"/>
        </w:rPr>
        <w:t>第一续流二极管</w:t>
      </w:r>
      <w:r w:rsidR="006A4DD2">
        <w:rPr>
          <w:rFonts w:hint="eastAsia"/>
          <w:sz w:val="24"/>
          <w:szCs w:val="24"/>
        </w:rPr>
        <w:t xml:space="preserve"> </w:t>
      </w:r>
      <w:r w:rsidR="006A4DD2">
        <w:rPr>
          <w:sz w:val="24"/>
          <w:szCs w:val="24"/>
        </w:rPr>
        <w:t xml:space="preserve"> </w:t>
      </w:r>
      <w:r>
        <w:rPr>
          <w:rFonts w:hint="eastAsia"/>
          <w:sz w:val="24"/>
          <w:szCs w:val="24"/>
        </w:rPr>
        <w:t>D</w:t>
      </w:r>
      <w:r>
        <w:rPr>
          <w:sz w:val="24"/>
          <w:szCs w:val="24"/>
        </w:rPr>
        <w:t>1</w:t>
      </w:r>
    </w:p>
    <w:p w14:paraId="274ED665" w14:textId="1F2ADFF4" w:rsidR="004A6064" w:rsidRDefault="004A6064" w:rsidP="00673BAC">
      <w:pPr>
        <w:spacing w:line="360" w:lineRule="auto"/>
        <w:ind w:firstLineChars="200" w:firstLine="480"/>
        <w:rPr>
          <w:sz w:val="24"/>
          <w:szCs w:val="24"/>
        </w:rPr>
      </w:pPr>
      <w:r>
        <w:rPr>
          <w:rFonts w:hint="eastAsia"/>
          <w:sz w:val="24"/>
          <w:szCs w:val="24"/>
        </w:rPr>
        <w:t>第二开关组件</w:t>
      </w:r>
      <w:r w:rsidR="006A4DD2">
        <w:rPr>
          <w:rFonts w:hint="eastAsia"/>
          <w:sz w:val="24"/>
          <w:szCs w:val="24"/>
        </w:rPr>
        <w:t xml:space="preserve"> </w:t>
      </w:r>
      <w:r w:rsidR="006A4DD2">
        <w:rPr>
          <w:sz w:val="24"/>
          <w:szCs w:val="24"/>
        </w:rPr>
        <w:t xml:space="preserve"> </w:t>
      </w:r>
      <w:r w:rsidR="00A00970">
        <w:rPr>
          <w:sz w:val="24"/>
          <w:szCs w:val="24"/>
        </w:rPr>
        <w:t>63</w:t>
      </w:r>
    </w:p>
    <w:p w14:paraId="0359E25F" w14:textId="6EDC1F68" w:rsidR="00D92866" w:rsidRDefault="00D92866" w:rsidP="00D92866">
      <w:pPr>
        <w:spacing w:line="360" w:lineRule="auto"/>
        <w:ind w:firstLineChars="200" w:firstLine="480"/>
        <w:rPr>
          <w:sz w:val="24"/>
          <w:szCs w:val="24"/>
        </w:rPr>
      </w:pPr>
      <w:r>
        <w:rPr>
          <w:rFonts w:hint="eastAsia"/>
          <w:sz w:val="24"/>
          <w:szCs w:val="24"/>
        </w:rPr>
        <w:t>第二开关管</w:t>
      </w:r>
      <w:r w:rsidR="006A4DD2">
        <w:rPr>
          <w:rFonts w:hint="eastAsia"/>
          <w:sz w:val="24"/>
          <w:szCs w:val="24"/>
        </w:rPr>
        <w:t xml:space="preserve"> </w:t>
      </w:r>
      <w:r w:rsidR="006A4DD2">
        <w:rPr>
          <w:sz w:val="24"/>
          <w:szCs w:val="24"/>
        </w:rPr>
        <w:t xml:space="preserve"> </w:t>
      </w:r>
      <w:r>
        <w:rPr>
          <w:rFonts w:hint="eastAsia"/>
          <w:sz w:val="24"/>
          <w:szCs w:val="24"/>
        </w:rPr>
        <w:t>T</w:t>
      </w:r>
      <w:r>
        <w:rPr>
          <w:sz w:val="24"/>
          <w:szCs w:val="24"/>
        </w:rPr>
        <w:t>2</w:t>
      </w:r>
    </w:p>
    <w:p w14:paraId="2A4E0CE9" w14:textId="63541721" w:rsidR="00D92866" w:rsidRDefault="00D92866" w:rsidP="00D92866">
      <w:pPr>
        <w:spacing w:line="360" w:lineRule="auto"/>
        <w:ind w:firstLineChars="200" w:firstLine="480"/>
        <w:rPr>
          <w:sz w:val="24"/>
          <w:szCs w:val="24"/>
        </w:rPr>
      </w:pPr>
      <w:r>
        <w:rPr>
          <w:rFonts w:hint="eastAsia"/>
          <w:sz w:val="24"/>
          <w:szCs w:val="24"/>
        </w:rPr>
        <w:t>第二续流二极管</w:t>
      </w:r>
      <w:r w:rsidR="006A4DD2">
        <w:rPr>
          <w:rFonts w:hint="eastAsia"/>
          <w:sz w:val="24"/>
          <w:szCs w:val="24"/>
        </w:rPr>
        <w:t xml:space="preserve"> </w:t>
      </w:r>
      <w:r w:rsidR="006A4DD2">
        <w:rPr>
          <w:sz w:val="24"/>
          <w:szCs w:val="24"/>
        </w:rPr>
        <w:t xml:space="preserve"> </w:t>
      </w:r>
      <w:r>
        <w:rPr>
          <w:rFonts w:hint="eastAsia"/>
          <w:sz w:val="24"/>
          <w:szCs w:val="24"/>
        </w:rPr>
        <w:t>D</w:t>
      </w:r>
      <w:r>
        <w:rPr>
          <w:sz w:val="24"/>
          <w:szCs w:val="24"/>
        </w:rPr>
        <w:t>2</w:t>
      </w:r>
    </w:p>
    <w:p w14:paraId="4FCD8C17" w14:textId="50504B6A" w:rsidR="004A6064" w:rsidRDefault="004A6064" w:rsidP="00673BAC">
      <w:pPr>
        <w:spacing w:line="360" w:lineRule="auto"/>
        <w:ind w:firstLineChars="200" w:firstLine="480"/>
        <w:rPr>
          <w:sz w:val="24"/>
          <w:szCs w:val="24"/>
        </w:rPr>
      </w:pPr>
      <w:proofErr w:type="gramStart"/>
      <w:r w:rsidRPr="00853DCE">
        <w:rPr>
          <w:rFonts w:hint="eastAsia"/>
          <w:sz w:val="24"/>
          <w:szCs w:val="24"/>
        </w:rPr>
        <w:t>钳位二极管</w:t>
      </w:r>
      <w:proofErr w:type="gramEnd"/>
      <w:r w:rsidRPr="00853DCE">
        <w:rPr>
          <w:rFonts w:hint="eastAsia"/>
          <w:sz w:val="24"/>
          <w:szCs w:val="24"/>
        </w:rPr>
        <w:t>组件</w:t>
      </w:r>
      <w:r w:rsidR="006A4DD2">
        <w:rPr>
          <w:rFonts w:hint="eastAsia"/>
          <w:sz w:val="24"/>
          <w:szCs w:val="24"/>
        </w:rPr>
        <w:t xml:space="preserve"> </w:t>
      </w:r>
      <w:r w:rsidR="006A4DD2">
        <w:rPr>
          <w:sz w:val="24"/>
          <w:szCs w:val="24"/>
        </w:rPr>
        <w:t xml:space="preserve"> </w:t>
      </w:r>
      <w:r w:rsidR="00A00970">
        <w:rPr>
          <w:sz w:val="24"/>
          <w:szCs w:val="24"/>
        </w:rPr>
        <w:t>64</w:t>
      </w:r>
    </w:p>
    <w:p w14:paraId="32232B86" w14:textId="1629A296" w:rsidR="00D92866" w:rsidRDefault="00D92866" w:rsidP="00673BAC">
      <w:pPr>
        <w:spacing w:line="360" w:lineRule="auto"/>
        <w:ind w:firstLineChars="200" w:firstLine="480"/>
        <w:rPr>
          <w:sz w:val="24"/>
          <w:szCs w:val="24"/>
        </w:rPr>
      </w:pPr>
      <w:proofErr w:type="gramStart"/>
      <w:r>
        <w:rPr>
          <w:rFonts w:hint="eastAsia"/>
          <w:sz w:val="24"/>
          <w:szCs w:val="24"/>
        </w:rPr>
        <w:t>第一钳位二极管</w:t>
      </w:r>
      <w:proofErr w:type="gramEnd"/>
      <w:r w:rsidR="006A4DD2">
        <w:rPr>
          <w:rFonts w:hint="eastAsia"/>
          <w:sz w:val="24"/>
          <w:szCs w:val="24"/>
        </w:rPr>
        <w:t xml:space="preserve"> </w:t>
      </w:r>
      <w:r w:rsidR="006A4DD2">
        <w:rPr>
          <w:sz w:val="24"/>
          <w:szCs w:val="24"/>
        </w:rPr>
        <w:t xml:space="preserve"> </w:t>
      </w:r>
      <w:r w:rsidR="00541404">
        <w:rPr>
          <w:rFonts w:hint="eastAsia"/>
          <w:sz w:val="24"/>
          <w:szCs w:val="24"/>
        </w:rPr>
        <w:t>D</w:t>
      </w:r>
      <w:r w:rsidR="00541404">
        <w:rPr>
          <w:sz w:val="24"/>
          <w:szCs w:val="24"/>
        </w:rPr>
        <w:t>5</w:t>
      </w:r>
    </w:p>
    <w:p w14:paraId="299775C1" w14:textId="4B1EB095" w:rsidR="00541404" w:rsidRDefault="00541404" w:rsidP="00673BAC">
      <w:pPr>
        <w:spacing w:line="360" w:lineRule="auto"/>
        <w:ind w:firstLineChars="200" w:firstLine="480"/>
        <w:rPr>
          <w:sz w:val="24"/>
          <w:szCs w:val="24"/>
        </w:rPr>
      </w:pPr>
      <w:proofErr w:type="gramStart"/>
      <w:r>
        <w:rPr>
          <w:rFonts w:hint="eastAsia"/>
          <w:sz w:val="24"/>
          <w:szCs w:val="24"/>
        </w:rPr>
        <w:t>第一钳位二极管</w:t>
      </w:r>
      <w:proofErr w:type="gramEnd"/>
      <w:r w:rsidR="006A4DD2">
        <w:rPr>
          <w:rFonts w:hint="eastAsia"/>
          <w:sz w:val="24"/>
          <w:szCs w:val="24"/>
        </w:rPr>
        <w:t xml:space="preserve"> </w:t>
      </w:r>
      <w:r w:rsidR="006A4DD2">
        <w:rPr>
          <w:sz w:val="24"/>
          <w:szCs w:val="24"/>
        </w:rPr>
        <w:t xml:space="preserve"> </w:t>
      </w:r>
      <w:r>
        <w:rPr>
          <w:rFonts w:hint="eastAsia"/>
          <w:sz w:val="24"/>
          <w:szCs w:val="24"/>
        </w:rPr>
        <w:t>D</w:t>
      </w:r>
      <w:r>
        <w:rPr>
          <w:sz w:val="24"/>
          <w:szCs w:val="24"/>
        </w:rPr>
        <w:t>6</w:t>
      </w:r>
    </w:p>
    <w:p w14:paraId="68DBE968" w14:textId="2966B9FA" w:rsidR="004A6064" w:rsidRDefault="004A6064" w:rsidP="00673BAC">
      <w:pPr>
        <w:spacing w:line="360" w:lineRule="auto"/>
        <w:ind w:firstLineChars="200" w:firstLine="480"/>
        <w:rPr>
          <w:sz w:val="24"/>
          <w:szCs w:val="24"/>
        </w:rPr>
      </w:pPr>
      <w:r>
        <w:rPr>
          <w:rFonts w:hint="eastAsia"/>
          <w:sz w:val="24"/>
          <w:szCs w:val="24"/>
        </w:rPr>
        <w:t>第三开关组件</w:t>
      </w:r>
      <w:r w:rsidR="006A4DD2">
        <w:rPr>
          <w:rFonts w:hint="eastAsia"/>
          <w:sz w:val="24"/>
          <w:szCs w:val="24"/>
        </w:rPr>
        <w:t xml:space="preserve"> </w:t>
      </w:r>
      <w:r w:rsidR="006A4DD2">
        <w:rPr>
          <w:sz w:val="24"/>
          <w:szCs w:val="24"/>
        </w:rPr>
        <w:t xml:space="preserve"> </w:t>
      </w:r>
      <w:r w:rsidR="00A00970">
        <w:rPr>
          <w:sz w:val="24"/>
          <w:szCs w:val="24"/>
        </w:rPr>
        <w:t>65</w:t>
      </w:r>
    </w:p>
    <w:p w14:paraId="139846B3" w14:textId="342A4390" w:rsidR="00D92866" w:rsidRDefault="00D92866" w:rsidP="00D92866">
      <w:pPr>
        <w:spacing w:line="360" w:lineRule="auto"/>
        <w:ind w:firstLineChars="200" w:firstLine="480"/>
        <w:rPr>
          <w:sz w:val="24"/>
          <w:szCs w:val="24"/>
        </w:rPr>
      </w:pPr>
      <w:r>
        <w:rPr>
          <w:rFonts w:hint="eastAsia"/>
          <w:sz w:val="24"/>
          <w:szCs w:val="24"/>
        </w:rPr>
        <w:t>第三开关管</w:t>
      </w:r>
      <w:r w:rsidR="006A4DD2">
        <w:rPr>
          <w:rFonts w:hint="eastAsia"/>
          <w:sz w:val="24"/>
          <w:szCs w:val="24"/>
        </w:rPr>
        <w:t xml:space="preserve"> </w:t>
      </w:r>
      <w:r w:rsidR="006A4DD2">
        <w:rPr>
          <w:sz w:val="24"/>
          <w:szCs w:val="24"/>
        </w:rPr>
        <w:t xml:space="preserve"> </w:t>
      </w:r>
      <w:r>
        <w:rPr>
          <w:rFonts w:hint="eastAsia"/>
          <w:sz w:val="24"/>
          <w:szCs w:val="24"/>
        </w:rPr>
        <w:t>T</w:t>
      </w:r>
      <w:r>
        <w:rPr>
          <w:sz w:val="24"/>
          <w:szCs w:val="24"/>
        </w:rPr>
        <w:t>3</w:t>
      </w:r>
    </w:p>
    <w:p w14:paraId="53DCF2DB" w14:textId="645F7956" w:rsidR="00D92866" w:rsidRDefault="00D92866" w:rsidP="00D92866">
      <w:pPr>
        <w:spacing w:line="360" w:lineRule="auto"/>
        <w:ind w:firstLineChars="200" w:firstLine="480"/>
        <w:rPr>
          <w:sz w:val="24"/>
          <w:szCs w:val="24"/>
        </w:rPr>
      </w:pPr>
      <w:r>
        <w:rPr>
          <w:rFonts w:hint="eastAsia"/>
          <w:sz w:val="24"/>
          <w:szCs w:val="24"/>
        </w:rPr>
        <w:t>第三续流二极管</w:t>
      </w:r>
      <w:r w:rsidR="006A4DD2">
        <w:rPr>
          <w:rFonts w:hint="eastAsia"/>
          <w:sz w:val="24"/>
          <w:szCs w:val="24"/>
        </w:rPr>
        <w:t xml:space="preserve"> </w:t>
      </w:r>
      <w:r w:rsidR="006A4DD2">
        <w:rPr>
          <w:sz w:val="24"/>
          <w:szCs w:val="24"/>
        </w:rPr>
        <w:t xml:space="preserve"> </w:t>
      </w:r>
      <w:r>
        <w:rPr>
          <w:rFonts w:hint="eastAsia"/>
          <w:sz w:val="24"/>
          <w:szCs w:val="24"/>
        </w:rPr>
        <w:t>D</w:t>
      </w:r>
      <w:r>
        <w:rPr>
          <w:sz w:val="24"/>
          <w:szCs w:val="24"/>
        </w:rPr>
        <w:t>3</w:t>
      </w:r>
    </w:p>
    <w:p w14:paraId="4DCB08F9" w14:textId="1D87120A" w:rsidR="001359AE" w:rsidRDefault="004A6064" w:rsidP="00673BAC">
      <w:pPr>
        <w:spacing w:line="360" w:lineRule="auto"/>
        <w:ind w:firstLineChars="200" w:firstLine="480"/>
        <w:rPr>
          <w:sz w:val="24"/>
          <w:szCs w:val="24"/>
        </w:rPr>
      </w:pPr>
      <w:r>
        <w:rPr>
          <w:rFonts w:hint="eastAsia"/>
          <w:sz w:val="24"/>
          <w:szCs w:val="24"/>
        </w:rPr>
        <w:t>第四开关组件</w:t>
      </w:r>
      <w:r w:rsidR="006A4DD2">
        <w:rPr>
          <w:rFonts w:hint="eastAsia"/>
          <w:sz w:val="24"/>
          <w:szCs w:val="24"/>
        </w:rPr>
        <w:t xml:space="preserve"> </w:t>
      </w:r>
      <w:r w:rsidR="006A4DD2">
        <w:rPr>
          <w:sz w:val="24"/>
          <w:szCs w:val="24"/>
        </w:rPr>
        <w:t xml:space="preserve"> </w:t>
      </w:r>
      <w:r w:rsidR="00A00970">
        <w:rPr>
          <w:sz w:val="24"/>
          <w:szCs w:val="24"/>
        </w:rPr>
        <w:t>66</w:t>
      </w:r>
    </w:p>
    <w:p w14:paraId="1E765D0A" w14:textId="70835936" w:rsidR="00D92866" w:rsidRDefault="00D92866" w:rsidP="00D92866">
      <w:pPr>
        <w:spacing w:line="360" w:lineRule="auto"/>
        <w:ind w:firstLineChars="200" w:firstLine="480"/>
        <w:rPr>
          <w:sz w:val="24"/>
          <w:szCs w:val="24"/>
        </w:rPr>
      </w:pPr>
      <w:r>
        <w:rPr>
          <w:rFonts w:hint="eastAsia"/>
          <w:sz w:val="24"/>
          <w:szCs w:val="24"/>
        </w:rPr>
        <w:t>第四开关管</w:t>
      </w:r>
      <w:r w:rsidR="006A4DD2">
        <w:rPr>
          <w:rFonts w:hint="eastAsia"/>
          <w:sz w:val="24"/>
          <w:szCs w:val="24"/>
        </w:rPr>
        <w:t xml:space="preserve"> </w:t>
      </w:r>
      <w:r w:rsidR="006A4DD2">
        <w:rPr>
          <w:sz w:val="24"/>
          <w:szCs w:val="24"/>
        </w:rPr>
        <w:t xml:space="preserve"> </w:t>
      </w:r>
      <w:r>
        <w:rPr>
          <w:rFonts w:hint="eastAsia"/>
          <w:sz w:val="24"/>
          <w:szCs w:val="24"/>
        </w:rPr>
        <w:t>T</w:t>
      </w:r>
      <w:r>
        <w:rPr>
          <w:sz w:val="24"/>
          <w:szCs w:val="24"/>
        </w:rPr>
        <w:t>4</w:t>
      </w:r>
    </w:p>
    <w:p w14:paraId="3DDC06E6" w14:textId="16CA529F" w:rsidR="00D92866" w:rsidRDefault="00D92866" w:rsidP="00D92866">
      <w:pPr>
        <w:spacing w:line="360" w:lineRule="auto"/>
        <w:ind w:firstLineChars="200" w:firstLine="480"/>
        <w:rPr>
          <w:sz w:val="24"/>
          <w:szCs w:val="24"/>
        </w:rPr>
      </w:pPr>
      <w:r>
        <w:rPr>
          <w:rFonts w:hint="eastAsia"/>
          <w:sz w:val="24"/>
          <w:szCs w:val="24"/>
        </w:rPr>
        <w:t>第四续流二极管</w:t>
      </w:r>
      <w:r w:rsidR="006A4DD2">
        <w:rPr>
          <w:rFonts w:hint="eastAsia"/>
          <w:sz w:val="24"/>
          <w:szCs w:val="24"/>
        </w:rPr>
        <w:t xml:space="preserve"> </w:t>
      </w:r>
      <w:r w:rsidR="006A4DD2">
        <w:rPr>
          <w:sz w:val="24"/>
          <w:szCs w:val="24"/>
        </w:rPr>
        <w:t xml:space="preserve"> </w:t>
      </w:r>
      <w:r>
        <w:rPr>
          <w:rFonts w:hint="eastAsia"/>
          <w:sz w:val="24"/>
          <w:szCs w:val="24"/>
        </w:rPr>
        <w:t>D</w:t>
      </w:r>
      <w:r>
        <w:rPr>
          <w:sz w:val="24"/>
          <w:szCs w:val="24"/>
        </w:rPr>
        <w:t>4</w:t>
      </w:r>
    </w:p>
    <w:p w14:paraId="0CC6A96C" w14:textId="6B0318B5" w:rsidR="00D92866" w:rsidRDefault="00D92866" w:rsidP="00D92866">
      <w:pPr>
        <w:spacing w:line="360" w:lineRule="auto"/>
        <w:ind w:firstLineChars="200" w:firstLine="480"/>
        <w:rPr>
          <w:sz w:val="24"/>
          <w:szCs w:val="24"/>
        </w:rPr>
      </w:pPr>
      <w:r>
        <w:rPr>
          <w:rFonts w:hint="eastAsia"/>
          <w:sz w:val="24"/>
          <w:szCs w:val="24"/>
        </w:rPr>
        <w:t>第一模块</w:t>
      </w:r>
      <w:r w:rsidR="006A4DD2">
        <w:rPr>
          <w:rFonts w:hint="eastAsia"/>
          <w:sz w:val="24"/>
          <w:szCs w:val="24"/>
        </w:rPr>
        <w:t xml:space="preserve"> </w:t>
      </w:r>
      <w:r w:rsidR="006A4DD2">
        <w:rPr>
          <w:sz w:val="24"/>
          <w:szCs w:val="24"/>
        </w:rPr>
        <w:t xml:space="preserve"> </w:t>
      </w:r>
      <w:r w:rsidR="00F94A13">
        <w:rPr>
          <w:rFonts w:hint="eastAsia"/>
          <w:sz w:val="24"/>
          <w:szCs w:val="24"/>
        </w:rPr>
        <w:t>9</w:t>
      </w:r>
      <w:r w:rsidR="00F94A13">
        <w:rPr>
          <w:sz w:val="24"/>
          <w:szCs w:val="24"/>
        </w:rPr>
        <w:t>01</w:t>
      </w:r>
    </w:p>
    <w:p w14:paraId="3C5E5B0B" w14:textId="0652CE0A" w:rsidR="00D92866" w:rsidRDefault="00D92866" w:rsidP="00D92866">
      <w:pPr>
        <w:spacing w:line="360" w:lineRule="auto"/>
        <w:ind w:firstLineChars="200" w:firstLine="480"/>
        <w:rPr>
          <w:sz w:val="24"/>
          <w:szCs w:val="24"/>
        </w:rPr>
      </w:pPr>
      <w:r>
        <w:rPr>
          <w:rFonts w:hint="eastAsia"/>
          <w:sz w:val="24"/>
          <w:szCs w:val="24"/>
        </w:rPr>
        <w:t>第二模块</w:t>
      </w:r>
      <w:r w:rsidR="006A4DD2">
        <w:rPr>
          <w:rFonts w:hint="eastAsia"/>
          <w:sz w:val="24"/>
          <w:szCs w:val="24"/>
        </w:rPr>
        <w:t xml:space="preserve"> </w:t>
      </w:r>
      <w:r w:rsidR="006A4DD2">
        <w:rPr>
          <w:sz w:val="24"/>
          <w:szCs w:val="24"/>
        </w:rPr>
        <w:t xml:space="preserve"> </w:t>
      </w:r>
      <w:r w:rsidR="00F94A13">
        <w:rPr>
          <w:rFonts w:hint="eastAsia"/>
          <w:sz w:val="24"/>
          <w:szCs w:val="24"/>
        </w:rPr>
        <w:t>9</w:t>
      </w:r>
      <w:r w:rsidR="00F94A13">
        <w:rPr>
          <w:sz w:val="24"/>
          <w:szCs w:val="24"/>
        </w:rPr>
        <w:t>02</w:t>
      </w:r>
    </w:p>
    <w:p w14:paraId="0AD7816D" w14:textId="65D68B35" w:rsidR="00D92866" w:rsidRDefault="00D92866" w:rsidP="00D92866">
      <w:pPr>
        <w:spacing w:line="360" w:lineRule="auto"/>
        <w:ind w:firstLineChars="200" w:firstLine="480"/>
        <w:rPr>
          <w:sz w:val="24"/>
          <w:szCs w:val="24"/>
        </w:rPr>
      </w:pPr>
      <w:r>
        <w:rPr>
          <w:rFonts w:hint="eastAsia"/>
          <w:sz w:val="24"/>
          <w:szCs w:val="24"/>
        </w:rPr>
        <w:t>第三模块</w:t>
      </w:r>
      <w:r w:rsidR="006A4DD2">
        <w:rPr>
          <w:rFonts w:hint="eastAsia"/>
          <w:sz w:val="24"/>
          <w:szCs w:val="24"/>
        </w:rPr>
        <w:t xml:space="preserve"> </w:t>
      </w:r>
      <w:r w:rsidR="006A4DD2">
        <w:rPr>
          <w:sz w:val="24"/>
          <w:szCs w:val="24"/>
        </w:rPr>
        <w:t xml:space="preserve"> </w:t>
      </w:r>
      <w:r w:rsidR="00F94A13">
        <w:rPr>
          <w:rFonts w:hint="eastAsia"/>
          <w:sz w:val="24"/>
          <w:szCs w:val="24"/>
        </w:rPr>
        <w:t>9</w:t>
      </w:r>
      <w:r w:rsidR="00F94A13">
        <w:rPr>
          <w:sz w:val="24"/>
          <w:szCs w:val="24"/>
        </w:rPr>
        <w:t>02</w:t>
      </w:r>
    </w:p>
    <w:p w14:paraId="5CAE0CCF" w14:textId="14FC472C" w:rsidR="006503C0" w:rsidRDefault="006503C0" w:rsidP="00D92866">
      <w:pPr>
        <w:spacing w:line="360" w:lineRule="auto"/>
        <w:ind w:firstLineChars="200" w:firstLine="480"/>
        <w:rPr>
          <w:sz w:val="24"/>
          <w:szCs w:val="24"/>
        </w:rPr>
      </w:pPr>
      <w:r>
        <w:rPr>
          <w:rFonts w:hint="eastAsia"/>
          <w:sz w:val="24"/>
          <w:szCs w:val="24"/>
        </w:rPr>
        <w:t>第一方向</w:t>
      </w:r>
      <w:r w:rsidR="006A4DD2">
        <w:rPr>
          <w:rFonts w:hint="eastAsia"/>
          <w:sz w:val="24"/>
          <w:szCs w:val="24"/>
        </w:rPr>
        <w:t xml:space="preserve"> </w:t>
      </w:r>
      <w:r w:rsidR="006A4DD2">
        <w:rPr>
          <w:sz w:val="24"/>
          <w:szCs w:val="24"/>
        </w:rPr>
        <w:t xml:space="preserve"> </w:t>
      </w:r>
      <w:r>
        <w:rPr>
          <w:rFonts w:hint="eastAsia"/>
          <w:sz w:val="24"/>
          <w:szCs w:val="24"/>
        </w:rPr>
        <w:t>T</w:t>
      </w:r>
      <w:r>
        <w:rPr>
          <w:sz w:val="24"/>
          <w:szCs w:val="24"/>
        </w:rPr>
        <w:t>1</w:t>
      </w:r>
    </w:p>
    <w:p w14:paraId="2C5E01B7" w14:textId="4BBDC1FC" w:rsidR="006503C0" w:rsidRDefault="006503C0" w:rsidP="00D92866">
      <w:pPr>
        <w:spacing w:line="360" w:lineRule="auto"/>
        <w:ind w:firstLineChars="200" w:firstLine="480"/>
        <w:rPr>
          <w:sz w:val="24"/>
          <w:szCs w:val="24"/>
        </w:rPr>
      </w:pPr>
      <w:r>
        <w:rPr>
          <w:rFonts w:hint="eastAsia"/>
          <w:sz w:val="24"/>
          <w:szCs w:val="24"/>
        </w:rPr>
        <w:t>第二方向</w:t>
      </w:r>
      <w:r w:rsidR="006A4DD2">
        <w:rPr>
          <w:rFonts w:hint="eastAsia"/>
          <w:sz w:val="24"/>
          <w:szCs w:val="24"/>
        </w:rPr>
        <w:t xml:space="preserve"> </w:t>
      </w:r>
      <w:r w:rsidR="006A4DD2">
        <w:rPr>
          <w:sz w:val="24"/>
          <w:szCs w:val="24"/>
        </w:rPr>
        <w:t xml:space="preserve"> </w:t>
      </w:r>
      <w:r>
        <w:rPr>
          <w:rFonts w:hint="eastAsia"/>
          <w:sz w:val="24"/>
          <w:szCs w:val="24"/>
        </w:rPr>
        <w:t>T</w:t>
      </w:r>
      <w:r>
        <w:rPr>
          <w:sz w:val="24"/>
          <w:szCs w:val="24"/>
        </w:rPr>
        <w:t>2</w:t>
      </w:r>
    </w:p>
    <w:p w14:paraId="0DB920FB" w14:textId="77777777" w:rsidR="007547FB" w:rsidRPr="00D92866" w:rsidRDefault="007547FB">
      <w:pPr>
        <w:spacing w:line="360" w:lineRule="auto"/>
        <w:ind w:firstLineChars="200" w:firstLine="480"/>
        <w:rPr>
          <w:sz w:val="24"/>
          <w:szCs w:val="24"/>
        </w:rPr>
      </w:pPr>
    </w:p>
    <w:p w14:paraId="2EA97809" w14:textId="3E0B6820" w:rsidR="0072731F" w:rsidRDefault="00487983">
      <w:pPr>
        <w:adjustRightInd w:val="0"/>
        <w:snapToGrid w:val="0"/>
        <w:spacing w:line="360" w:lineRule="auto"/>
        <w:rPr>
          <w:rFonts w:eastAsia="黑体"/>
          <w:sz w:val="24"/>
          <w:szCs w:val="24"/>
        </w:rPr>
      </w:pPr>
      <w:r w:rsidRPr="007E5327">
        <w:rPr>
          <w:rFonts w:eastAsia="黑体"/>
          <w:sz w:val="24"/>
          <w:szCs w:val="24"/>
        </w:rPr>
        <w:t>具体实施方式</w:t>
      </w:r>
    </w:p>
    <w:p w14:paraId="6FCA55B6" w14:textId="77777777" w:rsidR="003A05AE" w:rsidRDefault="003A05AE" w:rsidP="003A05AE">
      <w:pPr>
        <w:spacing w:line="360" w:lineRule="auto"/>
        <w:ind w:firstLineChars="200" w:firstLine="480"/>
        <w:rPr>
          <w:sz w:val="24"/>
          <w:szCs w:val="24"/>
        </w:rPr>
      </w:pPr>
      <w:r>
        <w:rPr>
          <w:rFonts w:hint="eastAsia"/>
          <w:sz w:val="24"/>
          <w:szCs w:val="24"/>
        </w:rPr>
        <w:t>第一工作模式</w:t>
      </w:r>
      <w:r>
        <w:rPr>
          <w:rFonts w:hint="eastAsia"/>
          <w:sz w:val="24"/>
          <w:szCs w:val="24"/>
        </w:rPr>
        <w:t>1</w:t>
      </w:r>
      <w:r>
        <w:rPr>
          <w:sz w:val="24"/>
          <w:szCs w:val="24"/>
        </w:rPr>
        <w:t>01</w:t>
      </w:r>
    </w:p>
    <w:p w14:paraId="40471EB4" w14:textId="77777777" w:rsidR="003A05AE" w:rsidRDefault="003A05AE" w:rsidP="003A05AE">
      <w:pPr>
        <w:spacing w:line="360" w:lineRule="auto"/>
        <w:ind w:firstLineChars="200" w:firstLine="480"/>
        <w:rPr>
          <w:sz w:val="24"/>
          <w:szCs w:val="24"/>
        </w:rPr>
      </w:pPr>
      <w:r>
        <w:rPr>
          <w:rFonts w:hint="eastAsia"/>
          <w:sz w:val="24"/>
          <w:szCs w:val="24"/>
        </w:rPr>
        <w:t>第二工作模式</w:t>
      </w:r>
      <w:r>
        <w:rPr>
          <w:sz w:val="24"/>
          <w:szCs w:val="24"/>
        </w:rPr>
        <w:t>102</w:t>
      </w:r>
    </w:p>
    <w:p w14:paraId="0371B556" w14:textId="77777777" w:rsidR="003A05AE" w:rsidRDefault="003A05AE" w:rsidP="003A05AE">
      <w:pPr>
        <w:spacing w:line="360" w:lineRule="auto"/>
        <w:ind w:firstLineChars="200" w:firstLine="480"/>
        <w:rPr>
          <w:sz w:val="24"/>
          <w:szCs w:val="24"/>
        </w:rPr>
      </w:pPr>
      <w:r>
        <w:rPr>
          <w:rFonts w:hint="eastAsia"/>
          <w:sz w:val="24"/>
          <w:szCs w:val="24"/>
        </w:rPr>
        <w:lastRenderedPageBreak/>
        <w:t>第三工作模式</w:t>
      </w:r>
      <w:r>
        <w:rPr>
          <w:sz w:val="24"/>
          <w:szCs w:val="24"/>
        </w:rPr>
        <w:t>103</w:t>
      </w:r>
    </w:p>
    <w:p w14:paraId="3C4664D5" w14:textId="77777777" w:rsidR="003A05AE" w:rsidRDefault="003A05AE" w:rsidP="003A05AE">
      <w:pPr>
        <w:spacing w:line="360" w:lineRule="auto"/>
        <w:ind w:firstLineChars="200" w:firstLine="480"/>
        <w:rPr>
          <w:sz w:val="24"/>
          <w:szCs w:val="24"/>
        </w:rPr>
      </w:pPr>
      <w:r>
        <w:rPr>
          <w:rFonts w:hint="eastAsia"/>
          <w:sz w:val="24"/>
          <w:szCs w:val="24"/>
        </w:rPr>
        <w:t>第四工作模式</w:t>
      </w:r>
      <w:r>
        <w:rPr>
          <w:sz w:val="24"/>
          <w:szCs w:val="24"/>
        </w:rPr>
        <w:t>104</w:t>
      </w:r>
    </w:p>
    <w:p w14:paraId="739708E1" w14:textId="77777777" w:rsidR="003A05AE" w:rsidRPr="006076D7" w:rsidRDefault="003A05AE" w:rsidP="003A05AE">
      <w:pPr>
        <w:spacing w:line="360" w:lineRule="auto"/>
        <w:ind w:firstLineChars="200" w:firstLine="480"/>
        <w:rPr>
          <w:sz w:val="24"/>
          <w:szCs w:val="24"/>
        </w:rPr>
      </w:pPr>
    </w:p>
    <w:p w14:paraId="56A6642C" w14:textId="77777777" w:rsidR="003A05AE" w:rsidRPr="003A05AE" w:rsidRDefault="003A05AE">
      <w:pPr>
        <w:adjustRightInd w:val="0"/>
        <w:snapToGrid w:val="0"/>
        <w:spacing w:line="360" w:lineRule="auto"/>
        <w:rPr>
          <w:rFonts w:eastAsia="黑体"/>
          <w:sz w:val="24"/>
          <w:szCs w:val="24"/>
        </w:rPr>
      </w:pPr>
    </w:p>
    <w:p w14:paraId="366EBFF2" w14:textId="36ADFA32" w:rsidR="0072731F" w:rsidRPr="007E5327" w:rsidRDefault="00487983">
      <w:pPr>
        <w:spacing w:line="360" w:lineRule="auto"/>
        <w:ind w:firstLineChars="200" w:firstLine="480"/>
        <w:rPr>
          <w:sz w:val="24"/>
          <w:szCs w:val="24"/>
        </w:rPr>
      </w:pPr>
      <w:r w:rsidRPr="007E5327">
        <w:rPr>
          <w:sz w:val="24"/>
          <w:szCs w:val="24"/>
        </w:rPr>
        <w:t>为了对本申请实施例的技术特征、目的和效果有更加清楚的理解，现对照附图说明本申请实施例的具体实施方式。</w:t>
      </w:r>
    </w:p>
    <w:p w14:paraId="51C6761D" w14:textId="2F0802FC" w:rsidR="0072731F" w:rsidRDefault="00487983" w:rsidP="00DF6F42">
      <w:pPr>
        <w:spacing w:line="360" w:lineRule="auto"/>
        <w:ind w:firstLineChars="200" w:firstLine="480"/>
        <w:rPr>
          <w:sz w:val="24"/>
          <w:szCs w:val="24"/>
        </w:rPr>
      </w:pPr>
      <w:r w:rsidRPr="00FA005E">
        <w:rPr>
          <w:rFonts w:hint="eastAsia"/>
          <w:sz w:val="24"/>
          <w:szCs w:val="24"/>
        </w:rPr>
        <w:t>参照图</w:t>
      </w:r>
      <w:r w:rsidRPr="00FA005E">
        <w:rPr>
          <w:sz w:val="24"/>
          <w:szCs w:val="24"/>
        </w:rPr>
        <w:t>1</w:t>
      </w:r>
      <w:r w:rsidRPr="00FA005E">
        <w:rPr>
          <w:rFonts w:hint="eastAsia"/>
          <w:sz w:val="24"/>
          <w:szCs w:val="24"/>
        </w:rPr>
        <w:t>至图</w:t>
      </w:r>
      <w:r w:rsidR="00616EBE">
        <w:rPr>
          <w:sz w:val="24"/>
          <w:szCs w:val="24"/>
        </w:rPr>
        <w:t>5</w:t>
      </w:r>
      <w:r w:rsidRPr="00FA005E">
        <w:rPr>
          <w:rFonts w:hint="eastAsia"/>
          <w:sz w:val="24"/>
          <w:szCs w:val="24"/>
        </w:rPr>
        <w:t>，其中，</w:t>
      </w:r>
      <w:r w:rsidR="00DF6F42" w:rsidRPr="00DF6F42">
        <w:rPr>
          <w:rFonts w:hint="eastAsia"/>
          <w:sz w:val="24"/>
          <w:szCs w:val="24"/>
        </w:rPr>
        <w:t>图</w:t>
      </w:r>
      <w:r w:rsidR="00DF6F42" w:rsidRPr="00DF6F42">
        <w:rPr>
          <w:rFonts w:hint="eastAsia"/>
          <w:sz w:val="24"/>
          <w:szCs w:val="24"/>
        </w:rPr>
        <w:t>1</w:t>
      </w:r>
      <w:r w:rsidR="00DF6F42" w:rsidRPr="00DF6F42">
        <w:rPr>
          <w:rFonts w:hint="eastAsia"/>
          <w:sz w:val="24"/>
          <w:szCs w:val="24"/>
        </w:rPr>
        <w:t>示出了根据本申请的实施例的</w:t>
      </w:r>
      <w:r w:rsidR="00DF6F42" w:rsidRPr="00DF6F42">
        <w:rPr>
          <w:rFonts w:hint="eastAsia"/>
          <w:sz w:val="24"/>
          <w:szCs w:val="24"/>
        </w:rPr>
        <w:t>NPC</w:t>
      </w:r>
      <w:r w:rsidR="00DF6F42" w:rsidRPr="00DF6F42">
        <w:rPr>
          <w:rFonts w:hint="eastAsia"/>
          <w:sz w:val="24"/>
          <w:szCs w:val="24"/>
        </w:rPr>
        <w:t>三电平电路拓扑的示意图</w:t>
      </w:r>
      <w:r w:rsidR="00DF6F42">
        <w:rPr>
          <w:rFonts w:hint="eastAsia"/>
          <w:sz w:val="24"/>
          <w:szCs w:val="24"/>
        </w:rPr>
        <w:t>，</w:t>
      </w:r>
      <w:r w:rsidR="00DF6F42" w:rsidRPr="00DF6F42">
        <w:rPr>
          <w:rFonts w:hint="eastAsia"/>
          <w:sz w:val="24"/>
          <w:szCs w:val="24"/>
        </w:rPr>
        <w:t>图</w:t>
      </w:r>
      <w:r w:rsidR="00DF6F42" w:rsidRPr="00DF6F42">
        <w:rPr>
          <w:rFonts w:hint="eastAsia"/>
          <w:sz w:val="24"/>
          <w:szCs w:val="24"/>
        </w:rPr>
        <w:t>2</w:t>
      </w:r>
      <w:r w:rsidR="00DF6F42" w:rsidRPr="00DF6F42">
        <w:rPr>
          <w:rFonts w:hint="eastAsia"/>
          <w:sz w:val="24"/>
          <w:szCs w:val="24"/>
        </w:rPr>
        <w:t>示出了根据本申请的实施例的三电平整流器变流器的工作模式</w:t>
      </w:r>
      <w:r w:rsidR="00DF6F42">
        <w:rPr>
          <w:rFonts w:hint="eastAsia"/>
          <w:sz w:val="24"/>
          <w:szCs w:val="24"/>
        </w:rPr>
        <w:t>，</w:t>
      </w:r>
      <w:r w:rsidR="00DF6F42" w:rsidRPr="00DF6F42">
        <w:rPr>
          <w:rFonts w:hint="eastAsia"/>
          <w:sz w:val="24"/>
          <w:szCs w:val="24"/>
        </w:rPr>
        <w:t>图</w:t>
      </w:r>
      <w:r w:rsidR="00DF6F42" w:rsidRPr="00DF6F42">
        <w:rPr>
          <w:rFonts w:hint="eastAsia"/>
          <w:sz w:val="24"/>
          <w:szCs w:val="24"/>
        </w:rPr>
        <w:t>3</w:t>
      </w:r>
      <w:r w:rsidR="00DF6F42" w:rsidRPr="00DF6F42">
        <w:rPr>
          <w:rFonts w:hint="eastAsia"/>
          <w:sz w:val="24"/>
          <w:szCs w:val="24"/>
        </w:rPr>
        <w:t>示出了根据本申请的实施例的在不同工作模式下三电平</w:t>
      </w:r>
      <w:r w:rsidR="00DF6F42" w:rsidRPr="00DF6F42">
        <w:rPr>
          <w:rFonts w:hint="eastAsia"/>
          <w:sz w:val="24"/>
          <w:szCs w:val="24"/>
        </w:rPr>
        <w:t>NPC</w:t>
      </w:r>
      <w:r w:rsidR="00DF6F42" w:rsidRPr="00DF6F42">
        <w:rPr>
          <w:rFonts w:hint="eastAsia"/>
          <w:sz w:val="24"/>
          <w:szCs w:val="24"/>
        </w:rPr>
        <w:t>的换流路径回路</w:t>
      </w:r>
      <w:r w:rsidR="00DF6F42">
        <w:rPr>
          <w:rFonts w:hint="eastAsia"/>
          <w:sz w:val="24"/>
          <w:szCs w:val="24"/>
        </w:rPr>
        <w:t>，</w:t>
      </w:r>
      <w:r w:rsidR="00DF6F42" w:rsidRPr="00DF6F42">
        <w:rPr>
          <w:rFonts w:hint="eastAsia"/>
          <w:sz w:val="24"/>
          <w:szCs w:val="24"/>
        </w:rPr>
        <w:t>图</w:t>
      </w:r>
      <w:r w:rsidR="00DF6F42" w:rsidRPr="00DF6F42">
        <w:rPr>
          <w:rFonts w:hint="eastAsia"/>
          <w:sz w:val="24"/>
          <w:szCs w:val="24"/>
        </w:rPr>
        <w:t>4</w:t>
      </w:r>
      <w:r w:rsidR="00DF6F42" w:rsidRPr="00DF6F42">
        <w:rPr>
          <w:rFonts w:hint="eastAsia"/>
          <w:sz w:val="24"/>
          <w:szCs w:val="24"/>
        </w:rPr>
        <w:t>示出了根据本申请实施例的</w:t>
      </w:r>
      <w:proofErr w:type="gramStart"/>
      <w:r w:rsidR="00DF6F42" w:rsidRPr="00DF6F42">
        <w:rPr>
          <w:rFonts w:hint="eastAsia"/>
          <w:sz w:val="24"/>
          <w:szCs w:val="24"/>
        </w:rPr>
        <w:t>叠层母排的</w:t>
      </w:r>
      <w:proofErr w:type="gramEnd"/>
      <w:r w:rsidR="00DF6F42" w:rsidRPr="00DF6F42">
        <w:rPr>
          <w:rFonts w:hint="eastAsia"/>
          <w:sz w:val="24"/>
          <w:szCs w:val="24"/>
        </w:rPr>
        <w:t>布置图</w:t>
      </w:r>
      <w:r w:rsidR="00DF6F42">
        <w:rPr>
          <w:rFonts w:hint="eastAsia"/>
          <w:sz w:val="24"/>
          <w:szCs w:val="24"/>
        </w:rPr>
        <w:t>，</w:t>
      </w:r>
      <w:r w:rsidR="00DF6F42" w:rsidRPr="00DF6F42">
        <w:rPr>
          <w:rFonts w:hint="eastAsia"/>
          <w:sz w:val="24"/>
          <w:szCs w:val="24"/>
        </w:rPr>
        <w:t>图</w:t>
      </w:r>
      <w:r w:rsidR="00DF6F42" w:rsidRPr="00DF6F42">
        <w:rPr>
          <w:rFonts w:hint="eastAsia"/>
          <w:sz w:val="24"/>
          <w:szCs w:val="24"/>
        </w:rPr>
        <w:t>5</w:t>
      </w:r>
      <w:r w:rsidR="00DF6F42" w:rsidRPr="00DF6F42">
        <w:rPr>
          <w:rFonts w:hint="eastAsia"/>
          <w:sz w:val="24"/>
          <w:szCs w:val="24"/>
        </w:rPr>
        <w:t>示出了根据本申请实施例的对照组的</w:t>
      </w:r>
      <w:proofErr w:type="gramStart"/>
      <w:r w:rsidR="00DF6F42" w:rsidRPr="00DF6F42">
        <w:rPr>
          <w:rFonts w:hint="eastAsia"/>
          <w:sz w:val="24"/>
          <w:szCs w:val="24"/>
        </w:rPr>
        <w:t>叠层母排的</w:t>
      </w:r>
      <w:proofErr w:type="gramEnd"/>
      <w:r w:rsidR="00DF6F42" w:rsidRPr="00DF6F42">
        <w:rPr>
          <w:rFonts w:hint="eastAsia"/>
          <w:sz w:val="24"/>
          <w:szCs w:val="24"/>
        </w:rPr>
        <w:t>布置图。</w:t>
      </w:r>
    </w:p>
    <w:p w14:paraId="146458DB" w14:textId="3F5921F9" w:rsidR="00757851" w:rsidRDefault="00757851" w:rsidP="00757851">
      <w:pPr>
        <w:spacing w:line="360" w:lineRule="auto"/>
        <w:ind w:firstLineChars="200" w:firstLine="480"/>
        <w:rPr>
          <w:sz w:val="24"/>
          <w:szCs w:val="24"/>
        </w:rPr>
      </w:pPr>
      <w:r w:rsidRPr="00757851">
        <w:rPr>
          <w:rFonts w:hint="eastAsia"/>
          <w:sz w:val="24"/>
          <w:szCs w:val="24"/>
        </w:rPr>
        <w:t>图</w:t>
      </w:r>
      <w:r w:rsidRPr="00757851">
        <w:rPr>
          <w:rFonts w:hint="eastAsia"/>
          <w:sz w:val="24"/>
          <w:szCs w:val="24"/>
        </w:rPr>
        <w:t>1</w:t>
      </w:r>
      <w:r w:rsidRPr="00757851">
        <w:rPr>
          <w:rFonts w:hint="eastAsia"/>
          <w:sz w:val="24"/>
          <w:szCs w:val="24"/>
        </w:rPr>
        <w:t>中示出了</w:t>
      </w:r>
      <w:r w:rsidRPr="00757851">
        <w:rPr>
          <w:rFonts w:hint="eastAsia"/>
          <w:sz w:val="24"/>
          <w:szCs w:val="24"/>
        </w:rPr>
        <w:t>NPC</w:t>
      </w:r>
      <w:r w:rsidRPr="00757851">
        <w:rPr>
          <w:rFonts w:hint="eastAsia"/>
          <w:sz w:val="24"/>
          <w:szCs w:val="24"/>
        </w:rPr>
        <w:t>三电平电路拓扑的示意图</w:t>
      </w:r>
      <w:r>
        <w:rPr>
          <w:rFonts w:hint="eastAsia"/>
          <w:sz w:val="24"/>
          <w:szCs w:val="24"/>
        </w:rPr>
        <w:t>。</w:t>
      </w:r>
      <w:r w:rsidR="00090AA9">
        <w:rPr>
          <w:rFonts w:hint="eastAsia"/>
          <w:sz w:val="24"/>
          <w:szCs w:val="24"/>
        </w:rPr>
        <w:t>在</w:t>
      </w:r>
      <w:r w:rsidR="00090AA9">
        <w:rPr>
          <w:rFonts w:hint="eastAsia"/>
          <w:sz w:val="24"/>
          <w:szCs w:val="24"/>
        </w:rPr>
        <w:t>N</w:t>
      </w:r>
      <w:r w:rsidR="00090AA9">
        <w:rPr>
          <w:sz w:val="24"/>
          <w:szCs w:val="24"/>
        </w:rPr>
        <w:t>PC</w:t>
      </w:r>
      <w:r w:rsidR="00090AA9">
        <w:rPr>
          <w:rFonts w:hint="eastAsia"/>
          <w:sz w:val="24"/>
          <w:szCs w:val="24"/>
        </w:rPr>
        <w:t>三相拓扑结构中，</w:t>
      </w:r>
      <w:proofErr w:type="gramStart"/>
      <w:r w:rsidR="00090AA9">
        <w:rPr>
          <w:rFonts w:hint="eastAsia"/>
          <w:sz w:val="24"/>
          <w:szCs w:val="24"/>
        </w:rPr>
        <w:t>每相包括</w:t>
      </w:r>
      <w:proofErr w:type="gramEnd"/>
      <w:r w:rsidR="00090AA9">
        <w:rPr>
          <w:rFonts w:hint="eastAsia"/>
          <w:sz w:val="24"/>
          <w:szCs w:val="24"/>
        </w:rPr>
        <w:t>4</w:t>
      </w:r>
      <w:r w:rsidR="00090AA9">
        <w:rPr>
          <w:rFonts w:hint="eastAsia"/>
          <w:sz w:val="24"/>
          <w:szCs w:val="24"/>
        </w:rPr>
        <w:t>只</w:t>
      </w:r>
      <w:r w:rsidR="00090AA9">
        <w:rPr>
          <w:rFonts w:hint="eastAsia"/>
          <w:sz w:val="24"/>
          <w:szCs w:val="24"/>
        </w:rPr>
        <w:t>I</w:t>
      </w:r>
      <w:r w:rsidR="00090AA9">
        <w:rPr>
          <w:sz w:val="24"/>
          <w:szCs w:val="24"/>
        </w:rPr>
        <w:t>GBT</w:t>
      </w:r>
      <w:r w:rsidR="00090AA9">
        <w:rPr>
          <w:rFonts w:hint="eastAsia"/>
          <w:sz w:val="24"/>
          <w:szCs w:val="24"/>
        </w:rPr>
        <w:t>（</w:t>
      </w:r>
      <w:r w:rsidR="00090AA9">
        <w:rPr>
          <w:rFonts w:hint="eastAsia"/>
          <w:sz w:val="24"/>
          <w:szCs w:val="24"/>
        </w:rPr>
        <w:t>T</w:t>
      </w:r>
      <w:r w:rsidR="00090AA9">
        <w:rPr>
          <w:sz w:val="24"/>
          <w:szCs w:val="24"/>
        </w:rPr>
        <w:t>1,T2,T3,T4</w:t>
      </w:r>
      <w:r w:rsidR="00090AA9">
        <w:rPr>
          <w:rFonts w:hint="eastAsia"/>
          <w:sz w:val="24"/>
          <w:szCs w:val="24"/>
        </w:rPr>
        <w:t>），</w:t>
      </w:r>
      <w:r w:rsidR="00090AA9">
        <w:rPr>
          <w:rFonts w:hint="eastAsia"/>
          <w:sz w:val="24"/>
          <w:szCs w:val="24"/>
        </w:rPr>
        <w:t>4</w:t>
      </w:r>
      <w:r w:rsidR="00090AA9">
        <w:rPr>
          <w:rFonts w:hint="eastAsia"/>
          <w:sz w:val="24"/>
          <w:szCs w:val="24"/>
        </w:rPr>
        <w:t>只续流二极管（</w:t>
      </w:r>
      <w:r w:rsidR="00090AA9">
        <w:rPr>
          <w:rFonts w:hint="eastAsia"/>
          <w:sz w:val="24"/>
          <w:szCs w:val="24"/>
        </w:rPr>
        <w:t>D</w:t>
      </w:r>
      <w:r w:rsidR="00090AA9">
        <w:rPr>
          <w:sz w:val="24"/>
          <w:szCs w:val="24"/>
        </w:rPr>
        <w:t>1,D2,D3,D4</w:t>
      </w:r>
      <w:r w:rsidR="00090AA9">
        <w:rPr>
          <w:rFonts w:hint="eastAsia"/>
          <w:sz w:val="24"/>
          <w:szCs w:val="24"/>
        </w:rPr>
        <w:t>），</w:t>
      </w:r>
      <w:proofErr w:type="gramStart"/>
      <w:r w:rsidR="00090AA9">
        <w:rPr>
          <w:rFonts w:hint="eastAsia"/>
          <w:sz w:val="24"/>
          <w:szCs w:val="24"/>
        </w:rPr>
        <w:t>2</w:t>
      </w:r>
      <w:r w:rsidR="00090AA9">
        <w:rPr>
          <w:rFonts w:hint="eastAsia"/>
          <w:sz w:val="24"/>
          <w:szCs w:val="24"/>
        </w:rPr>
        <w:t>只钳位二极管</w:t>
      </w:r>
      <w:proofErr w:type="gramEnd"/>
      <w:r w:rsidR="00090AA9">
        <w:rPr>
          <w:rFonts w:hint="eastAsia"/>
          <w:sz w:val="24"/>
          <w:szCs w:val="24"/>
        </w:rPr>
        <w:t>（</w:t>
      </w:r>
      <w:r w:rsidR="00090AA9">
        <w:rPr>
          <w:sz w:val="24"/>
          <w:szCs w:val="24"/>
        </w:rPr>
        <w:t>D5,D6</w:t>
      </w:r>
      <w:r w:rsidR="00090AA9">
        <w:rPr>
          <w:rFonts w:hint="eastAsia"/>
          <w:sz w:val="24"/>
          <w:szCs w:val="24"/>
        </w:rPr>
        <w:t>），将</w:t>
      </w:r>
      <w:r w:rsidR="00090AA9">
        <w:rPr>
          <w:rFonts w:hint="eastAsia"/>
          <w:sz w:val="24"/>
          <w:szCs w:val="24"/>
        </w:rPr>
        <w:t xml:space="preserve"> T</w:t>
      </w:r>
      <w:r w:rsidR="00090AA9">
        <w:rPr>
          <w:sz w:val="24"/>
          <w:szCs w:val="24"/>
        </w:rPr>
        <w:t>1,T2,T3,T4</w:t>
      </w:r>
      <w:r w:rsidR="00090AA9">
        <w:rPr>
          <w:rFonts w:hint="eastAsia"/>
          <w:sz w:val="24"/>
          <w:szCs w:val="24"/>
        </w:rPr>
        <w:t>的状态分别用</w:t>
      </w:r>
      <w:r w:rsidR="00090AA9">
        <w:rPr>
          <w:rFonts w:hint="eastAsia"/>
          <w:sz w:val="24"/>
          <w:szCs w:val="24"/>
        </w:rPr>
        <w:t>1</w:t>
      </w:r>
      <w:r w:rsidR="00090AA9">
        <w:rPr>
          <w:rFonts w:hint="eastAsia"/>
          <w:sz w:val="24"/>
          <w:szCs w:val="24"/>
        </w:rPr>
        <w:t>和</w:t>
      </w:r>
      <w:r w:rsidR="00090AA9">
        <w:rPr>
          <w:rFonts w:hint="eastAsia"/>
          <w:sz w:val="24"/>
          <w:szCs w:val="24"/>
        </w:rPr>
        <w:t>0</w:t>
      </w:r>
      <w:r w:rsidR="00090AA9">
        <w:rPr>
          <w:rFonts w:hint="eastAsia"/>
          <w:sz w:val="24"/>
          <w:szCs w:val="24"/>
        </w:rPr>
        <w:t>表示，其中，</w:t>
      </w:r>
      <w:r w:rsidR="00090AA9">
        <w:rPr>
          <w:rFonts w:hint="eastAsia"/>
          <w:sz w:val="24"/>
          <w:szCs w:val="24"/>
        </w:rPr>
        <w:t>1</w:t>
      </w:r>
      <w:r w:rsidR="00090AA9">
        <w:rPr>
          <w:rFonts w:hint="eastAsia"/>
          <w:sz w:val="24"/>
          <w:szCs w:val="24"/>
        </w:rPr>
        <w:t>表示开通，</w:t>
      </w:r>
      <w:r w:rsidR="00090AA9">
        <w:rPr>
          <w:rFonts w:hint="eastAsia"/>
          <w:sz w:val="24"/>
          <w:szCs w:val="24"/>
        </w:rPr>
        <w:t>0</w:t>
      </w:r>
      <w:r w:rsidR="00090AA9">
        <w:rPr>
          <w:rFonts w:hint="eastAsia"/>
          <w:sz w:val="24"/>
          <w:szCs w:val="24"/>
        </w:rPr>
        <w:t>表示关断。</w:t>
      </w:r>
      <w:r w:rsidRPr="00757851">
        <w:rPr>
          <w:rFonts w:hint="eastAsia"/>
          <w:sz w:val="24"/>
          <w:szCs w:val="24"/>
        </w:rPr>
        <w:t>如图</w:t>
      </w:r>
      <w:r w:rsidRPr="00757851">
        <w:rPr>
          <w:rFonts w:hint="eastAsia"/>
          <w:sz w:val="24"/>
          <w:szCs w:val="24"/>
        </w:rPr>
        <w:t>1</w:t>
      </w:r>
      <w:r w:rsidRPr="00757851">
        <w:rPr>
          <w:rFonts w:hint="eastAsia"/>
          <w:sz w:val="24"/>
          <w:szCs w:val="24"/>
        </w:rPr>
        <w:t>中所示，直流</w:t>
      </w:r>
      <w:proofErr w:type="gramStart"/>
      <w:r w:rsidRPr="00757851">
        <w:rPr>
          <w:rFonts w:hint="eastAsia"/>
          <w:sz w:val="24"/>
          <w:szCs w:val="24"/>
        </w:rPr>
        <w:t>侧采用</w:t>
      </w:r>
      <w:proofErr w:type="gramEnd"/>
      <w:r w:rsidRPr="00757851">
        <w:rPr>
          <w:rFonts w:hint="eastAsia"/>
          <w:sz w:val="24"/>
          <w:szCs w:val="24"/>
        </w:rPr>
        <w:t>C1</w:t>
      </w:r>
      <w:r w:rsidRPr="00757851">
        <w:rPr>
          <w:rFonts w:hint="eastAsia"/>
          <w:sz w:val="24"/>
          <w:szCs w:val="24"/>
        </w:rPr>
        <w:t>和</w:t>
      </w:r>
      <w:r w:rsidRPr="00757851">
        <w:rPr>
          <w:rFonts w:hint="eastAsia"/>
          <w:sz w:val="24"/>
          <w:szCs w:val="24"/>
        </w:rPr>
        <w:t>C2</w:t>
      </w:r>
      <w:proofErr w:type="gramStart"/>
      <w:r w:rsidRPr="00757851">
        <w:rPr>
          <w:rFonts w:hint="eastAsia"/>
          <w:sz w:val="24"/>
          <w:szCs w:val="24"/>
        </w:rPr>
        <w:t>两</w:t>
      </w:r>
      <w:proofErr w:type="gramEnd"/>
      <w:r w:rsidRPr="00757851">
        <w:rPr>
          <w:rFonts w:hint="eastAsia"/>
          <w:sz w:val="24"/>
          <w:szCs w:val="24"/>
        </w:rPr>
        <w:t>组直流电容串联形成</w:t>
      </w:r>
      <w:r w:rsidRPr="00757851">
        <w:rPr>
          <w:rFonts w:hint="eastAsia"/>
          <w:sz w:val="24"/>
          <w:szCs w:val="24"/>
        </w:rPr>
        <w:t>DC+</w:t>
      </w:r>
      <w:r w:rsidRPr="00757851">
        <w:rPr>
          <w:rFonts w:hint="eastAsia"/>
          <w:sz w:val="24"/>
          <w:szCs w:val="24"/>
        </w:rPr>
        <w:t>、</w:t>
      </w:r>
      <w:r w:rsidR="00DF6F42">
        <w:rPr>
          <w:sz w:val="24"/>
          <w:szCs w:val="24"/>
        </w:rPr>
        <w:t>DC0</w:t>
      </w:r>
      <w:r w:rsidRPr="00757851">
        <w:rPr>
          <w:rFonts w:hint="eastAsia"/>
          <w:sz w:val="24"/>
          <w:szCs w:val="24"/>
        </w:rPr>
        <w:t>和</w:t>
      </w:r>
      <w:r w:rsidRPr="00757851">
        <w:rPr>
          <w:rFonts w:hint="eastAsia"/>
          <w:sz w:val="24"/>
          <w:szCs w:val="24"/>
        </w:rPr>
        <w:t>DC-</w:t>
      </w:r>
      <w:r w:rsidRPr="00757851">
        <w:rPr>
          <w:rFonts w:hint="eastAsia"/>
          <w:sz w:val="24"/>
          <w:szCs w:val="24"/>
        </w:rPr>
        <w:t>三个电位。在图</w:t>
      </w:r>
      <w:r w:rsidRPr="00757851">
        <w:rPr>
          <w:rFonts w:hint="eastAsia"/>
          <w:sz w:val="24"/>
          <w:szCs w:val="24"/>
        </w:rPr>
        <w:t>1</w:t>
      </w:r>
      <w:r w:rsidRPr="00757851">
        <w:rPr>
          <w:rFonts w:hint="eastAsia"/>
          <w:sz w:val="24"/>
          <w:szCs w:val="24"/>
        </w:rPr>
        <w:t>中，</w:t>
      </w:r>
      <w:r w:rsidRPr="00757851">
        <w:rPr>
          <w:rFonts w:hint="eastAsia"/>
          <w:sz w:val="24"/>
          <w:szCs w:val="24"/>
        </w:rPr>
        <w:t>T1</w:t>
      </w:r>
      <w:r w:rsidRPr="00757851">
        <w:rPr>
          <w:rFonts w:hint="eastAsia"/>
          <w:sz w:val="24"/>
          <w:szCs w:val="24"/>
        </w:rPr>
        <w:t>、</w:t>
      </w:r>
      <w:r w:rsidRPr="00757851">
        <w:rPr>
          <w:rFonts w:hint="eastAsia"/>
          <w:sz w:val="24"/>
          <w:szCs w:val="24"/>
        </w:rPr>
        <w:t>T2</w:t>
      </w:r>
      <w:r w:rsidRPr="00757851">
        <w:rPr>
          <w:rFonts w:hint="eastAsia"/>
          <w:sz w:val="24"/>
          <w:szCs w:val="24"/>
        </w:rPr>
        <w:t>、</w:t>
      </w:r>
      <w:r w:rsidRPr="00757851">
        <w:rPr>
          <w:rFonts w:hint="eastAsia"/>
          <w:sz w:val="24"/>
          <w:szCs w:val="24"/>
        </w:rPr>
        <w:t>T3</w:t>
      </w:r>
      <w:r w:rsidRPr="00757851">
        <w:rPr>
          <w:rFonts w:hint="eastAsia"/>
          <w:sz w:val="24"/>
          <w:szCs w:val="24"/>
        </w:rPr>
        <w:t>和</w:t>
      </w:r>
      <w:r w:rsidRPr="00757851">
        <w:rPr>
          <w:rFonts w:hint="eastAsia"/>
          <w:sz w:val="24"/>
          <w:szCs w:val="24"/>
        </w:rPr>
        <w:t>T4</w:t>
      </w:r>
      <w:r w:rsidRPr="00757851">
        <w:rPr>
          <w:rFonts w:hint="eastAsia"/>
          <w:sz w:val="24"/>
          <w:szCs w:val="24"/>
        </w:rPr>
        <w:t>为可控型半导体开关器件，</w:t>
      </w:r>
      <w:r w:rsidRPr="00757851">
        <w:rPr>
          <w:rFonts w:hint="eastAsia"/>
          <w:sz w:val="24"/>
          <w:szCs w:val="24"/>
        </w:rPr>
        <w:t>D1</w:t>
      </w:r>
      <w:r w:rsidRPr="00757851">
        <w:rPr>
          <w:rFonts w:hint="eastAsia"/>
          <w:sz w:val="24"/>
          <w:szCs w:val="24"/>
        </w:rPr>
        <w:t>、</w:t>
      </w:r>
      <w:r w:rsidRPr="00757851">
        <w:rPr>
          <w:rFonts w:hint="eastAsia"/>
          <w:sz w:val="24"/>
          <w:szCs w:val="24"/>
        </w:rPr>
        <w:t>D2</w:t>
      </w:r>
      <w:r w:rsidRPr="00757851">
        <w:rPr>
          <w:rFonts w:hint="eastAsia"/>
          <w:sz w:val="24"/>
          <w:szCs w:val="24"/>
        </w:rPr>
        <w:t>、</w:t>
      </w:r>
      <w:r w:rsidRPr="00757851">
        <w:rPr>
          <w:rFonts w:hint="eastAsia"/>
          <w:sz w:val="24"/>
          <w:szCs w:val="24"/>
        </w:rPr>
        <w:t>D3</w:t>
      </w:r>
      <w:r w:rsidRPr="00757851">
        <w:rPr>
          <w:rFonts w:hint="eastAsia"/>
          <w:sz w:val="24"/>
          <w:szCs w:val="24"/>
        </w:rPr>
        <w:t>和</w:t>
      </w:r>
      <w:r w:rsidRPr="00757851">
        <w:rPr>
          <w:rFonts w:hint="eastAsia"/>
          <w:sz w:val="24"/>
          <w:szCs w:val="24"/>
        </w:rPr>
        <w:t>D4</w:t>
      </w:r>
      <w:r w:rsidRPr="00757851">
        <w:rPr>
          <w:rFonts w:hint="eastAsia"/>
          <w:sz w:val="24"/>
          <w:szCs w:val="24"/>
        </w:rPr>
        <w:t>为分别与</w:t>
      </w:r>
      <w:r w:rsidRPr="00757851">
        <w:rPr>
          <w:rFonts w:hint="eastAsia"/>
          <w:sz w:val="24"/>
          <w:szCs w:val="24"/>
        </w:rPr>
        <w:t>T1</w:t>
      </w:r>
      <w:r w:rsidRPr="00757851">
        <w:rPr>
          <w:rFonts w:hint="eastAsia"/>
          <w:sz w:val="24"/>
          <w:szCs w:val="24"/>
        </w:rPr>
        <w:t>、</w:t>
      </w:r>
      <w:r w:rsidRPr="00757851">
        <w:rPr>
          <w:rFonts w:hint="eastAsia"/>
          <w:sz w:val="24"/>
          <w:szCs w:val="24"/>
        </w:rPr>
        <w:t>T2</w:t>
      </w:r>
      <w:r w:rsidRPr="00757851">
        <w:rPr>
          <w:rFonts w:hint="eastAsia"/>
          <w:sz w:val="24"/>
          <w:szCs w:val="24"/>
        </w:rPr>
        <w:t>、</w:t>
      </w:r>
      <w:r w:rsidRPr="00757851">
        <w:rPr>
          <w:rFonts w:hint="eastAsia"/>
          <w:sz w:val="24"/>
          <w:szCs w:val="24"/>
        </w:rPr>
        <w:t>T3</w:t>
      </w:r>
      <w:r w:rsidRPr="00757851">
        <w:rPr>
          <w:rFonts w:hint="eastAsia"/>
          <w:sz w:val="24"/>
          <w:szCs w:val="24"/>
        </w:rPr>
        <w:t>和</w:t>
      </w:r>
      <w:r w:rsidRPr="00757851">
        <w:rPr>
          <w:rFonts w:hint="eastAsia"/>
          <w:sz w:val="24"/>
          <w:szCs w:val="24"/>
        </w:rPr>
        <w:t>T4</w:t>
      </w:r>
      <w:r w:rsidRPr="00757851">
        <w:rPr>
          <w:rFonts w:hint="eastAsia"/>
          <w:sz w:val="24"/>
          <w:szCs w:val="24"/>
        </w:rPr>
        <w:t>并联的续流二极管，</w:t>
      </w:r>
      <w:r w:rsidRPr="00757851">
        <w:rPr>
          <w:rFonts w:hint="eastAsia"/>
          <w:sz w:val="24"/>
          <w:szCs w:val="24"/>
        </w:rPr>
        <w:t>D5</w:t>
      </w:r>
      <w:r w:rsidRPr="00757851">
        <w:rPr>
          <w:rFonts w:hint="eastAsia"/>
          <w:sz w:val="24"/>
          <w:szCs w:val="24"/>
        </w:rPr>
        <w:t>和</w:t>
      </w:r>
      <w:r w:rsidRPr="00757851">
        <w:rPr>
          <w:rFonts w:hint="eastAsia"/>
          <w:sz w:val="24"/>
          <w:szCs w:val="24"/>
        </w:rPr>
        <w:t>D6</w:t>
      </w:r>
      <w:r w:rsidRPr="00757851">
        <w:rPr>
          <w:rFonts w:hint="eastAsia"/>
          <w:sz w:val="24"/>
          <w:szCs w:val="24"/>
        </w:rPr>
        <w:t>为</w:t>
      </w:r>
      <w:proofErr w:type="gramStart"/>
      <w:r w:rsidRPr="00757851">
        <w:rPr>
          <w:rFonts w:hint="eastAsia"/>
          <w:sz w:val="24"/>
          <w:szCs w:val="24"/>
        </w:rPr>
        <w:t>中点钳位二极管</w:t>
      </w:r>
      <w:proofErr w:type="gramEnd"/>
      <w:r w:rsidRPr="00757851">
        <w:rPr>
          <w:rFonts w:hint="eastAsia"/>
          <w:sz w:val="24"/>
          <w:szCs w:val="24"/>
        </w:rPr>
        <w:t>，</w:t>
      </w:r>
      <w:r w:rsidRPr="00757851">
        <w:rPr>
          <w:rFonts w:hint="eastAsia"/>
          <w:sz w:val="24"/>
          <w:szCs w:val="24"/>
        </w:rPr>
        <w:t>C1</w:t>
      </w:r>
      <w:r w:rsidRPr="00757851">
        <w:rPr>
          <w:rFonts w:hint="eastAsia"/>
          <w:sz w:val="24"/>
          <w:szCs w:val="24"/>
        </w:rPr>
        <w:t>为上桥臂母线电容，</w:t>
      </w:r>
      <w:r w:rsidRPr="00757851">
        <w:rPr>
          <w:rFonts w:hint="eastAsia"/>
          <w:sz w:val="24"/>
          <w:szCs w:val="24"/>
        </w:rPr>
        <w:t>C2</w:t>
      </w:r>
      <w:r w:rsidRPr="00757851">
        <w:rPr>
          <w:rFonts w:hint="eastAsia"/>
          <w:sz w:val="24"/>
          <w:szCs w:val="24"/>
        </w:rPr>
        <w:t>为下桥臂母线电容，</w:t>
      </w:r>
      <w:r w:rsidRPr="00757851">
        <w:rPr>
          <w:rFonts w:hint="eastAsia"/>
          <w:sz w:val="24"/>
          <w:szCs w:val="24"/>
        </w:rPr>
        <w:t>DC+</w:t>
      </w:r>
      <w:r w:rsidRPr="00757851">
        <w:rPr>
          <w:rFonts w:hint="eastAsia"/>
          <w:sz w:val="24"/>
          <w:szCs w:val="24"/>
        </w:rPr>
        <w:t>为正直流电位，</w:t>
      </w:r>
      <w:r w:rsidRPr="00757851">
        <w:rPr>
          <w:rFonts w:hint="eastAsia"/>
          <w:sz w:val="24"/>
          <w:szCs w:val="24"/>
        </w:rPr>
        <w:t>DC-</w:t>
      </w:r>
      <w:r w:rsidRPr="00757851">
        <w:rPr>
          <w:rFonts w:hint="eastAsia"/>
          <w:sz w:val="24"/>
          <w:szCs w:val="24"/>
        </w:rPr>
        <w:t>为负直流电位，</w:t>
      </w:r>
      <w:r w:rsidR="008530B0">
        <w:rPr>
          <w:sz w:val="24"/>
          <w:szCs w:val="24"/>
        </w:rPr>
        <w:t>DC0</w:t>
      </w:r>
      <w:r w:rsidRPr="00757851">
        <w:rPr>
          <w:rFonts w:hint="eastAsia"/>
          <w:sz w:val="24"/>
          <w:szCs w:val="24"/>
        </w:rPr>
        <w:t>为中点电位，</w:t>
      </w:r>
      <w:r w:rsidRPr="00757851">
        <w:rPr>
          <w:rFonts w:hint="eastAsia"/>
          <w:sz w:val="24"/>
          <w:szCs w:val="24"/>
        </w:rPr>
        <w:t>AC</w:t>
      </w:r>
      <w:r w:rsidRPr="00757851">
        <w:rPr>
          <w:rFonts w:hint="eastAsia"/>
          <w:sz w:val="24"/>
          <w:szCs w:val="24"/>
        </w:rPr>
        <w:t>为交流输入输出。</w:t>
      </w:r>
      <w:r w:rsidRPr="00757851">
        <w:rPr>
          <w:rFonts w:hint="eastAsia"/>
          <w:sz w:val="24"/>
          <w:szCs w:val="24"/>
        </w:rPr>
        <w:t>T1</w:t>
      </w:r>
      <w:r w:rsidRPr="00757851">
        <w:rPr>
          <w:rFonts w:hint="eastAsia"/>
          <w:sz w:val="24"/>
          <w:szCs w:val="24"/>
        </w:rPr>
        <w:t>、</w:t>
      </w:r>
      <w:r w:rsidRPr="00757851">
        <w:rPr>
          <w:rFonts w:hint="eastAsia"/>
          <w:sz w:val="24"/>
          <w:szCs w:val="24"/>
        </w:rPr>
        <w:t>T2</w:t>
      </w:r>
      <w:r w:rsidRPr="00757851">
        <w:rPr>
          <w:rFonts w:hint="eastAsia"/>
          <w:sz w:val="24"/>
          <w:szCs w:val="24"/>
        </w:rPr>
        <w:t>、</w:t>
      </w:r>
      <w:r w:rsidRPr="00757851">
        <w:rPr>
          <w:rFonts w:hint="eastAsia"/>
          <w:sz w:val="24"/>
          <w:szCs w:val="24"/>
        </w:rPr>
        <w:t>T3</w:t>
      </w:r>
      <w:r w:rsidRPr="00757851">
        <w:rPr>
          <w:rFonts w:hint="eastAsia"/>
          <w:sz w:val="24"/>
          <w:szCs w:val="24"/>
        </w:rPr>
        <w:t>、</w:t>
      </w:r>
      <w:r w:rsidRPr="00757851">
        <w:rPr>
          <w:rFonts w:hint="eastAsia"/>
          <w:sz w:val="24"/>
          <w:szCs w:val="24"/>
        </w:rPr>
        <w:t>T4</w:t>
      </w:r>
      <w:proofErr w:type="gramStart"/>
      <w:r w:rsidRPr="00757851">
        <w:rPr>
          <w:rFonts w:hint="eastAsia"/>
          <w:sz w:val="24"/>
          <w:szCs w:val="24"/>
        </w:rPr>
        <w:t>四个</w:t>
      </w:r>
      <w:proofErr w:type="gramEnd"/>
      <w:r w:rsidR="00BA5F64" w:rsidRPr="00757851">
        <w:rPr>
          <w:rFonts w:hint="eastAsia"/>
          <w:sz w:val="24"/>
          <w:szCs w:val="24"/>
        </w:rPr>
        <w:t>可控型半导体开关器件</w:t>
      </w:r>
      <w:r w:rsidRPr="00757851">
        <w:rPr>
          <w:rFonts w:hint="eastAsia"/>
          <w:sz w:val="24"/>
          <w:szCs w:val="24"/>
        </w:rPr>
        <w:t>(</w:t>
      </w:r>
      <w:r w:rsidRPr="00757851">
        <w:rPr>
          <w:rFonts w:hint="eastAsia"/>
          <w:sz w:val="24"/>
          <w:szCs w:val="24"/>
        </w:rPr>
        <w:t>及其续流二极管</w:t>
      </w:r>
      <w:r w:rsidRPr="00757851">
        <w:rPr>
          <w:rFonts w:hint="eastAsia"/>
          <w:sz w:val="24"/>
          <w:szCs w:val="24"/>
        </w:rPr>
        <w:t>T1</w:t>
      </w:r>
      <w:r w:rsidRPr="00757851">
        <w:rPr>
          <w:rFonts w:hint="eastAsia"/>
          <w:sz w:val="24"/>
          <w:szCs w:val="24"/>
        </w:rPr>
        <w:t>、</w:t>
      </w:r>
      <w:r w:rsidRPr="00757851">
        <w:rPr>
          <w:rFonts w:hint="eastAsia"/>
          <w:sz w:val="24"/>
          <w:szCs w:val="24"/>
        </w:rPr>
        <w:t>T2</w:t>
      </w:r>
      <w:r w:rsidRPr="00757851">
        <w:rPr>
          <w:rFonts w:hint="eastAsia"/>
          <w:sz w:val="24"/>
          <w:szCs w:val="24"/>
        </w:rPr>
        <w:t>、</w:t>
      </w:r>
      <w:r w:rsidRPr="00757851">
        <w:rPr>
          <w:rFonts w:hint="eastAsia"/>
          <w:sz w:val="24"/>
          <w:szCs w:val="24"/>
        </w:rPr>
        <w:t>T3</w:t>
      </w:r>
      <w:r w:rsidRPr="00757851">
        <w:rPr>
          <w:rFonts w:hint="eastAsia"/>
          <w:sz w:val="24"/>
          <w:szCs w:val="24"/>
        </w:rPr>
        <w:t>和</w:t>
      </w:r>
      <w:r w:rsidRPr="00757851">
        <w:rPr>
          <w:rFonts w:hint="eastAsia"/>
          <w:sz w:val="24"/>
          <w:szCs w:val="24"/>
        </w:rPr>
        <w:t>T4)</w:t>
      </w:r>
      <w:r w:rsidRPr="00757851">
        <w:rPr>
          <w:rFonts w:hint="eastAsia"/>
          <w:sz w:val="24"/>
          <w:szCs w:val="24"/>
        </w:rPr>
        <w:t>串联在</w:t>
      </w:r>
      <w:r w:rsidRPr="00757851">
        <w:rPr>
          <w:rFonts w:hint="eastAsia"/>
          <w:sz w:val="24"/>
          <w:szCs w:val="24"/>
        </w:rPr>
        <w:t>DC+</w:t>
      </w:r>
      <w:r w:rsidRPr="00757851">
        <w:rPr>
          <w:rFonts w:hint="eastAsia"/>
          <w:sz w:val="24"/>
          <w:szCs w:val="24"/>
        </w:rPr>
        <w:t>和</w:t>
      </w:r>
      <w:r w:rsidRPr="00757851">
        <w:rPr>
          <w:rFonts w:hint="eastAsia"/>
          <w:sz w:val="24"/>
          <w:szCs w:val="24"/>
        </w:rPr>
        <w:t>DC-</w:t>
      </w:r>
      <w:r w:rsidRPr="00757851">
        <w:rPr>
          <w:rFonts w:hint="eastAsia"/>
          <w:sz w:val="24"/>
          <w:szCs w:val="24"/>
        </w:rPr>
        <w:t>之间，串联</w:t>
      </w:r>
      <w:r w:rsidR="00BA5F64" w:rsidRPr="00757851">
        <w:rPr>
          <w:rFonts w:hint="eastAsia"/>
          <w:sz w:val="24"/>
          <w:szCs w:val="24"/>
        </w:rPr>
        <w:t>可控型半导体开关器件</w:t>
      </w:r>
      <w:r w:rsidRPr="00757851">
        <w:rPr>
          <w:rFonts w:hint="eastAsia"/>
          <w:sz w:val="24"/>
          <w:szCs w:val="24"/>
        </w:rPr>
        <w:t>的中点</w:t>
      </w:r>
      <w:r w:rsidRPr="00757851">
        <w:rPr>
          <w:rFonts w:hint="eastAsia"/>
          <w:sz w:val="24"/>
          <w:szCs w:val="24"/>
        </w:rPr>
        <w:t>(T2</w:t>
      </w:r>
      <w:r w:rsidRPr="00757851">
        <w:rPr>
          <w:rFonts w:hint="eastAsia"/>
          <w:sz w:val="24"/>
          <w:szCs w:val="24"/>
        </w:rPr>
        <w:t>和</w:t>
      </w:r>
      <w:r w:rsidRPr="00757851">
        <w:rPr>
          <w:rFonts w:hint="eastAsia"/>
          <w:sz w:val="24"/>
          <w:szCs w:val="24"/>
        </w:rPr>
        <w:t>T3</w:t>
      </w:r>
      <w:r w:rsidRPr="00757851">
        <w:rPr>
          <w:rFonts w:hint="eastAsia"/>
          <w:sz w:val="24"/>
          <w:szCs w:val="24"/>
        </w:rPr>
        <w:t>之间，图</w:t>
      </w:r>
      <w:r w:rsidRPr="00757851">
        <w:rPr>
          <w:rFonts w:hint="eastAsia"/>
          <w:sz w:val="24"/>
          <w:szCs w:val="24"/>
        </w:rPr>
        <w:t>1</w:t>
      </w:r>
      <w:r w:rsidRPr="00757851">
        <w:rPr>
          <w:rFonts w:hint="eastAsia"/>
          <w:sz w:val="24"/>
          <w:szCs w:val="24"/>
        </w:rPr>
        <w:t>中的</w:t>
      </w:r>
      <w:r w:rsidRPr="00757851">
        <w:rPr>
          <w:rFonts w:hint="eastAsia"/>
          <w:sz w:val="24"/>
          <w:szCs w:val="24"/>
        </w:rPr>
        <w:t>AC</w:t>
      </w:r>
      <w:r w:rsidRPr="00757851">
        <w:rPr>
          <w:rFonts w:hint="eastAsia"/>
          <w:sz w:val="24"/>
          <w:szCs w:val="24"/>
        </w:rPr>
        <w:t>点</w:t>
      </w:r>
      <w:r w:rsidRPr="00757851">
        <w:rPr>
          <w:rFonts w:hint="eastAsia"/>
          <w:sz w:val="24"/>
          <w:szCs w:val="24"/>
        </w:rPr>
        <w:t>)</w:t>
      </w:r>
      <w:r w:rsidRPr="00757851">
        <w:rPr>
          <w:rFonts w:hint="eastAsia"/>
          <w:sz w:val="24"/>
          <w:szCs w:val="24"/>
        </w:rPr>
        <w:t>为</w:t>
      </w:r>
      <w:r w:rsidRPr="00757851">
        <w:rPr>
          <w:rFonts w:hint="eastAsia"/>
          <w:sz w:val="24"/>
          <w:szCs w:val="24"/>
        </w:rPr>
        <w:t>AC</w:t>
      </w:r>
      <w:r w:rsidRPr="00757851">
        <w:rPr>
          <w:rFonts w:hint="eastAsia"/>
          <w:sz w:val="24"/>
          <w:szCs w:val="24"/>
        </w:rPr>
        <w:t>输出端。</w:t>
      </w:r>
      <w:r w:rsidRPr="00757851">
        <w:rPr>
          <w:rFonts w:hint="eastAsia"/>
          <w:sz w:val="24"/>
          <w:szCs w:val="24"/>
        </w:rPr>
        <w:t>NP</w:t>
      </w:r>
      <w:r w:rsidRPr="00757851">
        <w:rPr>
          <w:rFonts w:hint="eastAsia"/>
          <w:sz w:val="24"/>
          <w:szCs w:val="24"/>
        </w:rPr>
        <w:t>电位通过</w:t>
      </w:r>
      <w:r w:rsidRPr="00757851">
        <w:rPr>
          <w:rFonts w:hint="eastAsia"/>
          <w:sz w:val="24"/>
          <w:szCs w:val="24"/>
        </w:rPr>
        <w:t>D5</w:t>
      </w:r>
      <w:r w:rsidRPr="00757851">
        <w:rPr>
          <w:rFonts w:hint="eastAsia"/>
          <w:sz w:val="24"/>
          <w:szCs w:val="24"/>
        </w:rPr>
        <w:t>二极管连接到</w:t>
      </w:r>
      <w:r w:rsidRPr="00757851">
        <w:rPr>
          <w:rFonts w:hint="eastAsia"/>
          <w:sz w:val="24"/>
          <w:szCs w:val="24"/>
        </w:rPr>
        <w:t>T1</w:t>
      </w:r>
      <w:r w:rsidRPr="00757851">
        <w:rPr>
          <w:rFonts w:hint="eastAsia"/>
          <w:sz w:val="24"/>
          <w:szCs w:val="24"/>
        </w:rPr>
        <w:t>和</w:t>
      </w:r>
      <w:r w:rsidRPr="00757851">
        <w:rPr>
          <w:rFonts w:hint="eastAsia"/>
          <w:sz w:val="24"/>
          <w:szCs w:val="24"/>
        </w:rPr>
        <w:t>T2</w:t>
      </w:r>
      <w:r w:rsidRPr="00757851">
        <w:rPr>
          <w:rFonts w:hint="eastAsia"/>
          <w:sz w:val="24"/>
          <w:szCs w:val="24"/>
        </w:rPr>
        <w:t>之间</w:t>
      </w:r>
      <w:r w:rsidRPr="00757851">
        <w:rPr>
          <w:rFonts w:hint="eastAsia"/>
          <w:sz w:val="24"/>
          <w:szCs w:val="24"/>
        </w:rPr>
        <w:t>(</w:t>
      </w:r>
      <w:r w:rsidRPr="00757851">
        <w:rPr>
          <w:rFonts w:hint="eastAsia"/>
          <w:sz w:val="24"/>
          <w:szCs w:val="24"/>
        </w:rPr>
        <w:t>图</w:t>
      </w:r>
      <w:r w:rsidRPr="00757851">
        <w:rPr>
          <w:rFonts w:hint="eastAsia"/>
          <w:sz w:val="24"/>
          <w:szCs w:val="24"/>
        </w:rPr>
        <w:t>1</w:t>
      </w:r>
      <w:r w:rsidRPr="00757851">
        <w:rPr>
          <w:rFonts w:hint="eastAsia"/>
          <w:sz w:val="24"/>
          <w:szCs w:val="24"/>
        </w:rPr>
        <w:t>中的</w:t>
      </w:r>
      <w:r w:rsidRPr="00D106F3">
        <w:rPr>
          <w:rFonts w:hint="eastAsia"/>
          <w:sz w:val="24"/>
          <w:szCs w:val="24"/>
          <w:highlight w:val="yellow"/>
        </w:rPr>
        <w:t>A</w:t>
      </w:r>
      <w:r w:rsidRPr="00D106F3">
        <w:rPr>
          <w:rFonts w:hint="eastAsia"/>
          <w:sz w:val="24"/>
          <w:szCs w:val="24"/>
          <w:highlight w:val="yellow"/>
        </w:rPr>
        <w:t>点</w:t>
      </w:r>
      <w:r w:rsidRPr="00757851">
        <w:rPr>
          <w:rFonts w:hint="eastAsia"/>
          <w:sz w:val="24"/>
          <w:szCs w:val="24"/>
        </w:rPr>
        <w:t>)</w:t>
      </w:r>
      <w:r w:rsidRPr="00757851">
        <w:rPr>
          <w:rFonts w:hint="eastAsia"/>
          <w:sz w:val="24"/>
          <w:szCs w:val="24"/>
        </w:rPr>
        <w:t>，通过</w:t>
      </w:r>
      <w:r w:rsidRPr="00757851">
        <w:rPr>
          <w:rFonts w:hint="eastAsia"/>
          <w:sz w:val="24"/>
          <w:szCs w:val="24"/>
        </w:rPr>
        <w:t>D6</w:t>
      </w:r>
      <w:r w:rsidRPr="00757851">
        <w:rPr>
          <w:rFonts w:hint="eastAsia"/>
          <w:sz w:val="24"/>
          <w:szCs w:val="24"/>
        </w:rPr>
        <w:t>二极管连接到</w:t>
      </w:r>
      <w:r w:rsidRPr="00757851">
        <w:rPr>
          <w:rFonts w:hint="eastAsia"/>
          <w:sz w:val="24"/>
          <w:szCs w:val="24"/>
        </w:rPr>
        <w:t>T3</w:t>
      </w:r>
      <w:r w:rsidRPr="00757851">
        <w:rPr>
          <w:rFonts w:hint="eastAsia"/>
          <w:sz w:val="24"/>
          <w:szCs w:val="24"/>
        </w:rPr>
        <w:t>和</w:t>
      </w:r>
      <w:r w:rsidRPr="00757851">
        <w:rPr>
          <w:rFonts w:hint="eastAsia"/>
          <w:sz w:val="24"/>
          <w:szCs w:val="24"/>
        </w:rPr>
        <w:t>T4</w:t>
      </w:r>
      <w:r w:rsidRPr="00757851">
        <w:rPr>
          <w:rFonts w:hint="eastAsia"/>
          <w:sz w:val="24"/>
          <w:szCs w:val="24"/>
        </w:rPr>
        <w:t>之间</w:t>
      </w:r>
      <w:r w:rsidRPr="00757851">
        <w:rPr>
          <w:rFonts w:hint="eastAsia"/>
          <w:sz w:val="24"/>
          <w:szCs w:val="24"/>
        </w:rPr>
        <w:t>(</w:t>
      </w:r>
      <w:r w:rsidRPr="00757851">
        <w:rPr>
          <w:rFonts w:hint="eastAsia"/>
          <w:sz w:val="24"/>
          <w:szCs w:val="24"/>
        </w:rPr>
        <w:t>图</w:t>
      </w:r>
      <w:r w:rsidRPr="00757851">
        <w:rPr>
          <w:rFonts w:hint="eastAsia"/>
          <w:sz w:val="24"/>
          <w:szCs w:val="24"/>
        </w:rPr>
        <w:t>1</w:t>
      </w:r>
      <w:r w:rsidRPr="00757851">
        <w:rPr>
          <w:rFonts w:hint="eastAsia"/>
          <w:sz w:val="24"/>
          <w:szCs w:val="24"/>
        </w:rPr>
        <w:t>中的</w:t>
      </w:r>
      <w:r w:rsidRPr="00D106F3">
        <w:rPr>
          <w:rFonts w:hint="eastAsia"/>
          <w:sz w:val="24"/>
          <w:szCs w:val="24"/>
          <w:highlight w:val="yellow"/>
        </w:rPr>
        <w:t>B</w:t>
      </w:r>
      <w:r w:rsidRPr="00D106F3">
        <w:rPr>
          <w:rFonts w:hint="eastAsia"/>
          <w:sz w:val="24"/>
          <w:szCs w:val="24"/>
          <w:highlight w:val="yellow"/>
        </w:rPr>
        <w:t>点</w:t>
      </w:r>
      <w:r w:rsidRPr="00757851">
        <w:rPr>
          <w:rFonts w:hint="eastAsia"/>
          <w:sz w:val="24"/>
          <w:szCs w:val="24"/>
        </w:rPr>
        <w:t>)</w:t>
      </w:r>
      <w:r w:rsidRPr="00757851">
        <w:rPr>
          <w:rFonts w:hint="eastAsia"/>
          <w:sz w:val="24"/>
          <w:szCs w:val="24"/>
        </w:rPr>
        <w:t>。在</w:t>
      </w:r>
      <w:r w:rsidRPr="00757851">
        <w:rPr>
          <w:rFonts w:hint="eastAsia"/>
          <w:sz w:val="24"/>
          <w:szCs w:val="24"/>
        </w:rPr>
        <w:t>T2</w:t>
      </w:r>
      <w:r w:rsidRPr="00757851">
        <w:rPr>
          <w:rFonts w:hint="eastAsia"/>
          <w:sz w:val="24"/>
          <w:szCs w:val="24"/>
        </w:rPr>
        <w:t>导通时，</w:t>
      </w:r>
      <w:r w:rsidRPr="00757851">
        <w:rPr>
          <w:rFonts w:hint="eastAsia"/>
          <w:sz w:val="24"/>
          <w:szCs w:val="24"/>
        </w:rPr>
        <w:t>D5</w:t>
      </w:r>
      <w:r w:rsidRPr="00757851">
        <w:rPr>
          <w:rFonts w:hint="eastAsia"/>
          <w:sz w:val="24"/>
          <w:szCs w:val="24"/>
        </w:rPr>
        <w:t>将</w:t>
      </w:r>
      <w:r w:rsidRPr="00757851">
        <w:rPr>
          <w:rFonts w:hint="eastAsia"/>
          <w:sz w:val="24"/>
          <w:szCs w:val="24"/>
        </w:rPr>
        <w:t>A</w:t>
      </w:r>
      <w:r w:rsidRPr="00757851">
        <w:rPr>
          <w:rFonts w:hint="eastAsia"/>
          <w:sz w:val="24"/>
          <w:szCs w:val="24"/>
        </w:rPr>
        <w:t>点</w:t>
      </w:r>
      <w:proofErr w:type="gramStart"/>
      <w:r w:rsidRPr="00757851">
        <w:rPr>
          <w:rFonts w:hint="eastAsia"/>
          <w:sz w:val="24"/>
          <w:szCs w:val="24"/>
        </w:rPr>
        <w:t>电位钳位到</w:t>
      </w:r>
      <w:proofErr w:type="gramEnd"/>
      <w:r w:rsidR="006369D9">
        <w:rPr>
          <w:sz w:val="24"/>
          <w:szCs w:val="24"/>
        </w:rPr>
        <w:t>DC0</w:t>
      </w:r>
      <w:r w:rsidRPr="00757851">
        <w:rPr>
          <w:rFonts w:hint="eastAsia"/>
          <w:sz w:val="24"/>
          <w:szCs w:val="24"/>
        </w:rPr>
        <w:t>；在</w:t>
      </w:r>
      <w:r w:rsidRPr="00757851">
        <w:rPr>
          <w:rFonts w:hint="eastAsia"/>
          <w:sz w:val="24"/>
          <w:szCs w:val="24"/>
        </w:rPr>
        <w:t>T3</w:t>
      </w:r>
      <w:r w:rsidRPr="00757851">
        <w:rPr>
          <w:rFonts w:hint="eastAsia"/>
          <w:sz w:val="24"/>
          <w:szCs w:val="24"/>
        </w:rPr>
        <w:t>导通时，</w:t>
      </w:r>
      <w:r w:rsidRPr="00757851">
        <w:rPr>
          <w:rFonts w:hint="eastAsia"/>
          <w:sz w:val="24"/>
          <w:szCs w:val="24"/>
        </w:rPr>
        <w:t>D6</w:t>
      </w:r>
      <w:r w:rsidRPr="00757851">
        <w:rPr>
          <w:rFonts w:hint="eastAsia"/>
          <w:sz w:val="24"/>
          <w:szCs w:val="24"/>
        </w:rPr>
        <w:t>将</w:t>
      </w:r>
      <w:r w:rsidRPr="00757851">
        <w:rPr>
          <w:rFonts w:hint="eastAsia"/>
          <w:sz w:val="24"/>
          <w:szCs w:val="24"/>
        </w:rPr>
        <w:t>B</w:t>
      </w:r>
      <w:r w:rsidRPr="00757851">
        <w:rPr>
          <w:rFonts w:hint="eastAsia"/>
          <w:sz w:val="24"/>
          <w:szCs w:val="24"/>
        </w:rPr>
        <w:t>点</w:t>
      </w:r>
      <w:proofErr w:type="gramStart"/>
      <w:r w:rsidRPr="00757851">
        <w:rPr>
          <w:rFonts w:hint="eastAsia"/>
          <w:sz w:val="24"/>
          <w:szCs w:val="24"/>
        </w:rPr>
        <w:t>电位钳位到</w:t>
      </w:r>
      <w:proofErr w:type="gramEnd"/>
      <w:r w:rsidR="008530B0">
        <w:rPr>
          <w:sz w:val="24"/>
          <w:szCs w:val="24"/>
        </w:rPr>
        <w:t>DC0</w:t>
      </w:r>
      <w:r w:rsidRPr="00757851">
        <w:rPr>
          <w:rFonts w:hint="eastAsia"/>
          <w:sz w:val="24"/>
          <w:szCs w:val="24"/>
        </w:rPr>
        <w:t>。</w:t>
      </w:r>
    </w:p>
    <w:p w14:paraId="32195D73" w14:textId="1AFDF261" w:rsidR="00302DEC" w:rsidRDefault="003C117E" w:rsidP="003C117E">
      <w:pPr>
        <w:spacing w:line="360" w:lineRule="auto"/>
        <w:ind w:firstLineChars="200" w:firstLine="480"/>
        <w:rPr>
          <w:sz w:val="24"/>
          <w:szCs w:val="24"/>
        </w:rPr>
      </w:pPr>
      <w:r>
        <w:rPr>
          <w:rFonts w:hint="eastAsia"/>
          <w:sz w:val="24"/>
          <w:szCs w:val="24"/>
        </w:rPr>
        <w:t>如图</w:t>
      </w:r>
      <w:r w:rsidR="00D03EE7">
        <w:rPr>
          <w:sz w:val="24"/>
          <w:szCs w:val="24"/>
        </w:rPr>
        <w:t>2</w:t>
      </w:r>
      <w:r>
        <w:rPr>
          <w:rFonts w:hint="eastAsia"/>
          <w:sz w:val="24"/>
          <w:szCs w:val="24"/>
        </w:rPr>
        <w:t>所示，</w:t>
      </w:r>
      <w:r w:rsidR="00302DEC" w:rsidRPr="00D106F3">
        <w:rPr>
          <w:rFonts w:hint="eastAsia"/>
          <w:sz w:val="24"/>
          <w:szCs w:val="24"/>
        </w:rPr>
        <w:t>根据输出电压和输出电流相位角的不同，</w:t>
      </w:r>
      <w:bookmarkStart w:id="3" w:name="OLE_LINK5"/>
      <w:r w:rsidR="00302DEC" w:rsidRPr="00D106F3">
        <w:rPr>
          <w:rFonts w:hint="eastAsia"/>
          <w:sz w:val="24"/>
          <w:szCs w:val="24"/>
        </w:rPr>
        <w:t>三电平</w:t>
      </w:r>
      <w:r w:rsidR="00302DEC" w:rsidRPr="00D106F3">
        <w:rPr>
          <w:rFonts w:hint="eastAsia"/>
          <w:sz w:val="24"/>
          <w:szCs w:val="24"/>
        </w:rPr>
        <w:t>NPC</w:t>
      </w:r>
      <w:r w:rsidR="00302DEC" w:rsidRPr="00D106F3">
        <w:rPr>
          <w:rFonts w:hint="eastAsia"/>
          <w:sz w:val="24"/>
          <w:szCs w:val="24"/>
        </w:rPr>
        <w:t>拓扑</w:t>
      </w:r>
      <w:bookmarkEnd w:id="3"/>
      <w:r w:rsidR="00302DEC" w:rsidRPr="00D106F3">
        <w:rPr>
          <w:rFonts w:hint="eastAsia"/>
          <w:sz w:val="24"/>
          <w:szCs w:val="24"/>
        </w:rPr>
        <w:t>的</w:t>
      </w:r>
      <w:r>
        <w:rPr>
          <w:rFonts w:hint="eastAsia"/>
          <w:sz w:val="24"/>
          <w:szCs w:val="24"/>
        </w:rPr>
        <w:t>具有</w:t>
      </w:r>
      <w:r w:rsidR="00302DEC" w:rsidRPr="00D106F3">
        <w:rPr>
          <w:rFonts w:hint="eastAsia"/>
          <w:sz w:val="24"/>
          <w:szCs w:val="24"/>
        </w:rPr>
        <w:t>不同</w:t>
      </w:r>
      <w:r>
        <w:rPr>
          <w:rFonts w:hint="eastAsia"/>
          <w:sz w:val="24"/>
          <w:szCs w:val="24"/>
        </w:rPr>
        <w:t>的</w:t>
      </w:r>
      <w:r w:rsidR="00302DEC" w:rsidRPr="00D106F3">
        <w:rPr>
          <w:rFonts w:hint="eastAsia"/>
          <w:sz w:val="24"/>
          <w:szCs w:val="24"/>
        </w:rPr>
        <w:t>工作模式</w:t>
      </w:r>
      <w:r>
        <w:rPr>
          <w:rFonts w:hint="eastAsia"/>
          <w:sz w:val="24"/>
          <w:szCs w:val="24"/>
        </w:rPr>
        <w:t>。具体参考下表。</w:t>
      </w:r>
    </w:p>
    <w:tbl>
      <w:tblPr>
        <w:tblStyle w:val="ae"/>
        <w:tblW w:w="0" w:type="auto"/>
        <w:tblLook w:val="04A0" w:firstRow="1" w:lastRow="0" w:firstColumn="1" w:lastColumn="0" w:noHBand="0" w:noVBand="1"/>
      </w:tblPr>
      <w:tblGrid>
        <w:gridCol w:w="1868"/>
        <w:gridCol w:w="1869"/>
        <w:gridCol w:w="1869"/>
        <w:gridCol w:w="1869"/>
        <w:gridCol w:w="1869"/>
      </w:tblGrid>
      <w:tr w:rsidR="008F07ED" w14:paraId="74ED1EAC" w14:textId="77777777" w:rsidTr="00064527">
        <w:tc>
          <w:tcPr>
            <w:tcW w:w="1868" w:type="dxa"/>
          </w:tcPr>
          <w:p w14:paraId="681EC05E" w14:textId="77777777" w:rsidR="008F07ED" w:rsidRDefault="008F07ED" w:rsidP="00064527">
            <w:pPr>
              <w:spacing w:line="360" w:lineRule="auto"/>
              <w:jc w:val="center"/>
              <w:rPr>
                <w:sz w:val="24"/>
                <w:szCs w:val="24"/>
              </w:rPr>
            </w:pPr>
            <w:r>
              <w:rPr>
                <w:rFonts w:hint="eastAsia"/>
                <w:sz w:val="24"/>
                <w:szCs w:val="24"/>
                <w:lang w:eastAsia="zh-CN"/>
              </w:rPr>
              <w:t>工作模式</w:t>
            </w:r>
          </w:p>
        </w:tc>
        <w:tc>
          <w:tcPr>
            <w:tcW w:w="1869" w:type="dxa"/>
          </w:tcPr>
          <w:p w14:paraId="7EC6D36D" w14:textId="77777777" w:rsidR="008F07ED" w:rsidRDefault="008F07ED" w:rsidP="00064527">
            <w:pPr>
              <w:spacing w:line="360" w:lineRule="auto"/>
              <w:jc w:val="center"/>
              <w:rPr>
                <w:sz w:val="24"/>
                <w:szCs w:val="24"/>
                <w:lang w:eastAsia="zh-CN"/>
              </w:rPr>
            </w:pPr>
            <w:r>
              <w:rPr>
                <w:rFonts w:hint="eastAsia"/>
                <w:sz w:val="24"/>
                <w:szCs w:val="24"/>
                <w:lang w:eastAsia="zh-CN"/>
              </w:rPr>
              <w:t>第一工作模式</w:t>
            </w:r>
          </w:p>
        </w:tc>
        <w:tc>
          <w:tcPr>
            <w:tcW w:w="1869" w:type="dxa"/>
          </w:tcPr>
          <w:p w14:paraId="2CA9F16A" w14:textId="77777777" w:rsidR="008F07ED" w:rsidRDefault="008F07ED" w:rsidP="00064527">
            <w:pPr>
              <w:spacing w:line="360" w:lineRule="auto"/>
              <w:jc w:val="center"/>
              <w:rPr>
                <w:sz w:val="24"/>
                <w:szCs w:val="24"/>
              </w:rPr>
            </w:pPr>
            <w:r>
              <w:rPr>
                <w:rFonts w:hint="eastAsia"/>
                <w:sz w:val="24"/>
                <w:szCs w:val="24"/>
                <w:lang w:eastAsia="zh-CN"/>
              </w:rPr>
              <w:t>第二工作模式</w:t>
            </w:r>
          </w:p>
        </w:tc>
        <w:tc>
          <w:tcPr>
            <w:tcW w:w="1869" w:type="dxa"/>
          </w:tcPr>
          <w:p w14:paraId="0E9F29E1" w14:textId="77777777" w:rsidR="008F07ED" w:rsidRDefault="008F07ED" w:rsidP="00064527">
            <w:pPr>
              <w:spacing w:line="360" w:lineRule="auto"/>
              <w:jc w:val="center"/>
              <w:rPr>
                <w:sz w:val="24"/>
                <w:szCs w:val="24"/>
              </w:rPr>
            </w:pPr>
            <w:r>
              <w:rPr>
                <w:rFonts w:hint="eastAsia"/>
                <w:sz w:val="24"/>
                <w:szCs w:val="24"/>
                <w:lang w:eastAsia="zh-CN"/>
              </w:rPr>
              <w:t>第三工作模式</w:t>
            </w:r>
          </w:p>
        </w:tc>
        <w:tc>
          <w:tcPr>
            <w:tcW w:w="1869" w:type="dxa"/>
          </w:tcPr>
          <w:p w14:paraId="0B166353" w14:textId="77777777" w:rsidR="008F07ED" w:rsidRDefault="008F07ED" w:rsidP="00064527">
            <w:pPr>
              <w:spacing w:line="360" w:lineRule="auto"/>
              <w:jc w:val="center"/>
              <w:rPr>
                <w:sz w:val="24"/>
                <w:szCs w:val="24"/>
              </w:rPr>
            </w:pPr>
            <w:r>
              <w:rPr>
                <w:rFonts w:hint="eastAsia"/>
                <w:sz w:val="24"/>
                <w:szCs w:val="24"/>
                <w:lang w:eastAsia="zh-CN"/>
              </w:rPr>
              <w:t>第四工作模式</w:t>
            </w:r>
          </w:p>
        </w:tc>
      </w:tr>
      <w:tr w:rsidR="008F07ED" w14:paraId="312FCE17" w14:textId="77777777" w:rsidTr="00064527">
        <w:tc>
          <w:tcPr>
            <w:tcW w:w="1868" w:type="dxa"/>
          </w:tcPr>
          <w:p w14:paraId="47BE9D2D" w14:textId="77777777" w:rsidR="008F07ED" w:rsidRDefault="008F07ED" w:rsidP="00064527">
            <w:pPr>
              <w:spacing w:line="360" w:lineRule="auto"/>
              <w:jc w:val="center"/>
              <w:rPr>
                <w:sz w:val="24"/>
                <w:szCs w:val="24"/>
                <w:lang w:eastAsia="zh-CN"/>
              </w:rPr>
            </w:pPr>
            <w:r>
              <w:rPr>
                <w:rFonts w:hint="eastAsia"/>
                <w:sz w:val="24"/>
                <w:szCs w:val="24"/>
                <w:lang w:eastAsia="zh-CN"/>
              </w:rPr>
              <w:t>I</w:t>
            </w:r>
            <w:r>
              <w:rPr>
                <w:sz w:val="24"/>
                <w:szCs w:val="24"/>
                <w:lang w:eastAsia="zh-CN"/>
              </w:rPr>
              <w:t>out</w:t>
            </w:r>
          </w:p>
        </w:tc>
        <w:tc>
          <w:tcPr>
            <w:tcW w:w="1869" w:type="dxa"/>
          </w:tcPr>
          <w:p w14:paraId="76A0A860" w14:textId="77777777" w:rsidR="008F07ED" w:rsidRDefault="008F07ED" w:rsidP="00064527">
            <w:pPr>
              <w:spacing w:line="360" w:lineRule="auto"/>
              <w:jc w:val="center"/>
              <w:rPr>
                <w:sz w:val="24"/>
                <w:szCs w:val="24"/>
              </w:rPr>
            </w:pPr>
            <w:r>
              <w:rPr>
                <w:rFonts w:hint="eastAsia"/>
                <w:sz w:val="24"/>
                <w:szCs w:val="24"/>
                <w:lang w:eastAsia="zh-CN"/>
              </w:rPr>
              <w:t>正</w:t>
            </w:r>
          </w:p>
        </w:tc>
        <w:tc>
          <w:tcPr>
            <w:tcW w:w="1869" w:type="dxa"/>
          </w:tcPr>
          <w:p w14:paraId="0C6873B3" w14:textId="77777777" w:rsidR="008F07ED" w:rsidRDefault="008F07ED" w:rsidP="00064527">
            <w:pPr>
              <w:spacing w:line="360" w:lineRule="auto"/>
              <w:jc w:val="center"/>
              <w:rPr>
                <w:sz w:val="24"/>
                <w:szCs w:val="24"/>
              </w:rPr>
            </w:pPr>
            <w:r>
              <w:rPr>
                <w:rFonts w:hint="eastAsia"/>
                <w:sz w:val="24"/>
                <w:szCs w:val="24"/>
                <w:lang w:eastAsia="zh-CN"/>
              </w:rPr>
              <w:t>负</w:t>
            </w:r>
          </w:p>
        </w:tc>
        <w:tc>
          <w:tcPr>
            <w:tcW w:w="1869" w:type="dxa"/>
          </w:tcPr>
          <w:p w14:paraId="1E2B4138" w14:textId="77777777" w:rsidR="008F07ED" w:rsidRDefault="008F07ED" w:rsidP="00064527">
            <w:pPr>
              <w:spacing w:line="360" w:lineRule="auto"/>
              <w:jc w:val="center"/>
              <w:rPr>
                <w:sz w:val="24"/>
                <w:szCs w:val="24"/>
              </w:rPr>
            </w:pPr>
            <w:r>
              <w:rPr>
                <w:rFonts w:hint="eastAsia"/>
                <w:sz w:val="24"/>
                <w:szCs w:val="24"/>
                <w:lang w:eastAsia="zh-CN"/>
              </w:rPr>
              <w:t>负</w:t>
            </w:r>
          </w:p>
        </w:tc>
        <w:tc>
          <w:tcPr>
            <w:tcW w:w="1869" w:type="dxa"/>
          </w:tcPr>
          <w:p w14:paraId="7C71B4BE" w14:textId="77777777" w:rsidR="008F07ED" w:rsidRDefault="008F07ED" w:rsidP="00064527">
            <w:pPr>
              <w:spacing w:line="360" w:lineRule="auto"/>
              <w:jc w:val="center"/>
              <w:rPr>
                <w:sz w:val="24"/>
                <w:szCs w:val="24"/>
              </w:rPr>
            </w:pPr>
            <w:r>
              <w:rPr>
                <w:rFonts w:hint="eastAsia"/>
                <w:sz w:val="24"/>
                <w:szCs w:val="24"/>
                <w:lang w:eastAsia="zh-CN"/>
              </w:rPr>
              <w:t>正</w:t>
            </w:r>
          </w:p>
        </w:tc>
      </w:tr>
      <w:tr w:rsidR="008F07ED" w14:paraId="1CADD082" w14:textId="77777777" w:rsidTr="00064527">
        <w:tc>
          <w:tcPr>
            <w:tcW w:w="1868" w:type="dxa"/>
          </w:tcPr>
          <w:p w14:paraId="120225F2" w14:textId="77777777" w:rsidR="008F07ED" w:rsidRDefault="008F07ED" w:rsidP="00064527">
            <w:pPr>
              <w:spacing w:line="360" w:lineRule="auto"/>
              <w:jc w:val="center"/>
              <w:rPr>
                <w:sz w:val="24"/>
                <w:szCs w:val="24"/>
                <w:lang w:eastAsia="zh-CN"/>
              </w:rPr>
            </w:pPr>
            <w:r>
              <w:rPr>
                <w:rFonts w:hint="eastAsia"/>
                <w:sz w:val="24"/>
                <w:szCs w:val="24"/>
                <w:lang w:eastAsia="zh-CN"/>
              </w:rPr>
              <w:t>V</w:t>
            </w:r>
            <w:r>
              <w:rPr>
                <w:sz w:val="24"/>
                <w:szCs w:val="24"/>
                <w:lang w:eastAsia="zh-CN"/>
              </w:rPr>
              <w:t>out</w:t>
            </w:r>
          </w:p>
        </w:tc>
        <w:tc>
          <w:tcPr>
            <w:tcW w:w="1869" w:type="dxa"/>
          </w:tcPr>
          <w:p w14:paraId="7776635E" w14:textId="77777777" w:rsidR="008F07ED" w:rsidRDefault="008F07ED" w:rsidP="00064527">
            <w:pPr>
              <w:spacing w:line="360" w:lineRule="auto"/>
              <w:jc w:val="center"/>
              <w:rPr>
                <w:sz w:val="24"/>
                <w:szCs w:val="24"/>
              </w:rPr>
            </w:pPr>
            <w:r>
              <w:rPr>
                <w:rFonts w:hint="eastAsia"/>
                <w:sz w:val="24"/>
                <w:szCs w:val="24"/>
                <w:lang w:eastAsia="zh-CN"/>
              </w:rPr>
              <w:t>正</w:t>
            </w:r>
          </w:p>
        </w:tc>
        <w:tc>
          <w:tcPr>
            <w:tcW w:w="1869" w:type="dxa"/>
          </w:tcPr>
          <w:p w14:paraId="13CEFEAB" w14:textId="77777777" w:rsidR="008F07ED" w:rsidRDefault="008F07ED" w:rsidP="00064527">
            <w:pPr>
              <w:spacing w:line="360" w:lineRule="auto"/>
              <w:jc w:val="center"/>
              <w:rPr>
                <w:sz w:val="24"/>
                <w:szCs w:val="24"/>
              </w:rPr>
            </w:pPr>
            <w:r>
              <w:rPr>
                <w:rFonts w:hint="eastAsia"/>
                <w:sz w:val="24"/>
                <w:szCs w:val="24"/>
                <w:lang w:eastAsia="zh-CN"/>
              </w:rPr>
              <w:t>正</w:t>
            </w:r>
          </w:p>
        </w:tc>
        <w:tc>
          <w:tcPr>
            <w:tcW w:w="1869" w:type="dxa"/>
          </w:tcPr>
          <w:p w14:paraId="070CA0CB" w14:textId="77777777" w:rsidR="008F07ED" w:rsidRDefault="008F07ED" w:rsidP="00064527">
            <w:pPr>
              <w:spacing w:line="360" w:lineRule="auto"/>
              <w:jc w:val="center"/>
              <w:rPr>
                <w:sz w:val="24"/>
                <w:szCs w:val="24"/>
              </w:rPr>
            </w:pPr>
            <w:r>
              <w:rPr>
                <w:rFonts w:hint="eastAsia"/>
                <w:sz w:val="24"/>
                <w:szCs w:val="24"/>
                <w:lang w:eastAsia="zh-CN"/>
              </w:rPr>
              <w:t>负</w:t>
            </w:r>
          </w:p>
        </w:tc>
        <w:tc>
          <w:tcPr>
            <w:tcW w:w="1869" w:type="dxa"/>
          </w:tcPr>
          <w:p w14:paraId="0A8147D8" w14:textId="77777777" w:rsidR="008F07ED" w:rsidRDefault="008F07ED" w:rsidP="00064527">
            <w:pPr>
              <w:spacing w:line="360" w:lineRule="auto"/>
              <w:jc w:val="center"/>
              <w:rPr>
                <w:sz w:val="24"/>
                <w:szCs w:val="24"/>
              </w:rPr>
            </w:pPr>
            <w:r>
              <w:rPr>
                <w:rFonts w:hint="eastAsia"/>
                <w:sz w:val="24"/>
                <w:szCs w:val="24"/>
                <w:lang w:eastAsia="zh-CN"/>
              </w:rPr>
              <w:t>负</w:t>
            </w:r>
          </w:p>
        </w:tc>
      </w:tr>
    </w:tbl>
    <w:p w14:paraId="1B4845E3" w14:textId="77777777" w:rsidR="008F07ED" w:rsidRDefault="008F07ED" w:rsidP="008F07ED">
      <w:pPr>
        <w:spacing w:line="360" w:lineRule="auto"/>
        <w:rPr>
          <w:rFonts w:hint="eastAsia"/>
          <w:sz w:val="24"/>
          <w:szCs w:val="24"/>
        </w:rPr>
      </w:pPr>
    </w:p>
    <w:p w14:paraId="3702D2FB" w14:textId="66A06E24" w:rsidR="00133436" w:rsidRDefault="00B62443" w:rsidP="009356AF">
      <w:pPr>
        <w:spacing w:line="360" w:lineRule="auto"/>
        <w:ind w:firstLineChars="200" w:firstLine="480"/>
        <w:rPr>
          <w:sz w:val="24"/>
          <w:szCs w:val="24"/>
        </w:rPr>
      </w:pPr>
      <w:r>
        <w:rPr>
          <w:rFonts w:hint="eastAsia"/>
          <w:sz w:val="24"/>
          <w:szCs w:val="24"/>
        </w:rPr>
        <w:t>如上表所示，当</w:t>
      </w:r>
      <w:proofErr w:type="spellStart"/>
      <w:r>
        <w:rPr>
          <w:rFonts w:hint="eastAsia"/>
          <w:sz w:val="24"/>
          <w:szCs w:val="24"/>
        </w:rPr>
        <w:t>I</w:t>
      </w:r>
      <w:r>
        <w:rPr>
          <w:sz w:val="24"/>
          <w:szCs w:val="24"/>
        </w:rPr>
        <w:t>out</w:t>
      </w:r>
      <w:proofErr w:type="spellEnd"/>
      <w:r>
        <w:rPr>
          <w:rFonts w:hint="eastAsia"/>
          <w:sz w:val="24"/>
          <w:szCs w:val="24"/>
        </w:rPr>
        <w:t>（输出电流）和</w:t>
      </w:r>
      <w:proofErr w:type="spellStart"/>
      <w:r>
        <w:rPr>
          <w:rFonts w:hint="eastAsia"/>
          <w:sz w:val="24"/>
          <w:szCs w:val="24"/>
        </w:rPr>
        <w:t>V</w:t>
      </w:r>
      <w:r>
        <w:rPr>
          <w:sz w:val="24"/>
          <w:szCs w:val="24"/>
        </w:rPr>
        <w:t>out</w:t>
      </w:r>
      <w:proofErr w:type="spellEnd"/>
      <w:r>
        <w:rPr>
          <w:rFonts w:hint="eastAsia"/>
          <w:sz w:val="24"/>
          <w:szCs w:val="24"/>
        </w:rPr>
        <w:t>（输出电压）</w:t>
      </w:r>
      <w:r w:rsidR="0004544A">
        <w:rPr>
          <w:rFonts w:hint="eastAsia"/>
          <w:sz w:val="24"/>
          <w:szCs w:val="24"/>
        </w:rPr>
        <w:t>均为正值时，</w:t>
      </w:r>
      <w:r w:rsidR="0004544A" w:rsidRPr="00D106F3">
        <w:rPr>
          <w:rFonts w:hint="eastAsia"/>
          <w:sz w:val="24"/>
          <w:szCs w:val="24"/>
        </w:rPr>
        <w:t>三电平</w:t>
      </w:r>
      <w:r w:rsidR="0004544A" w:rsidRPr="00D106F3">
        <w:rPr>
          <w:rFonts w:hint="eastAsia"/>
          <w:sz w:val="24"/>
          <w:szCs w:val="24"/>
        </w:rPr>
        <w:t>NPC</w:t>
      </w:r>
      <w:r w:rsidR="003A5D7B">
        <w:rPr>
          <w:rFonts w:hint="eastAsia"/>
          <w:sz w:val="24"/>
          <w:szCs w:val="24"/>
        </w:rPr>
        <w:t>处于</w:t>
      </w:r>
      <w:r w:rsidR="0004544A">
        <w:rPr>
          <w:rFonts w:hint="eastAsia"/>
          <w:sz w:val="24"/>
          <w:szCs w:val="24"/>
        </w:rPr>
        <w:t>第一工作模式；当</w:t>
      </w:r>
      <w:proofErr w:type="spellStart"/>
      <w:r w:rsidR="0004544A">
        <w:rPr>
          <w:rFonts w:hint="eastAsia"/>
          <w:sz w:val="24"/>
          <w:szCs w:val="24"/>
        </w:rPr>
        <w:t>I</w:t>
      </w:r>
      <w:r w:rsidR="0004544A">
        <w:rPr>
          <w:sz w:val="24"/>
          <w:szCs w:val="24"/>
        </w:rPr>
        <w:t>out</w:t>
      </w:r>
      <w:proofErr w:type="spellEnd"/>
      <w:r w:rsidR="0004544A">
        <w:rPr>
          <w:rFonts w:hint="eastAsia"/>
          <w:sz w:val="24"/>
          <w:szCs w:val="24"/>
        </w:rPr>
        <w:t>（输出电流）为负值且</w:t>
      </w:r>
      <w:proofErr w:type="spellStart"/>
      <w:r w:rsidR="0004544A">
        <w:rPr>
          <w:rFonts w:hint="eastAsia"/>
          <w:sz w:val="24"/>
          <w:szCs w:val="24"/>
        </w:rPr>
        <w:t>V</w:t>
      </w:r>
      <w:r w:rsidR="0004544A">
        <w:rPr>
          <w:sz w:val="24"/>
          <w:szCs w:val="24"/>
        </w:rPr>
        <w:t>out</w:t>
      </w:r>
      <w:proofErr w:type="spellEnd"/>
      <w:r w:rsidR="0004544A">
        <w:rPr>
          <w:rFonts w:hint="eastAsia"/>
          <w:sz w:val="24"/>
          <w:szCs w:val="24"/>
        </w:rPr>
        <w:t>（输出电压）为正值时，</w:t>
      </w:r>
      <w:r w:rsidR="0004544A" w:rsidRPr="00D106F3">
        <w:rPr>
          <w:rFonts w:hint="eastAsia"/>
          <w:sz w:val="24"/>
          <w:szCs w:val="24"/>
        </w:rPr>
        <w:t>三电平</w:t>
      </w:r>
      <w:r w:rsidR="0004544A" w:rsidRPr="00D106F3">
        <w:rPr>
          <w:rFonts w:hint="eastAsia"/>
          <w:sz w:val="24"/>
          <w:szCs w:val="24"/>
        </w:rPr>
        <w:t>NPC</w:t>
      </w:r>
      <w:r w:rsidR="003A5D7B">
        <w:rPr>
          <w:rFonts w:hint="eastAsia"/>
          <w:sz w:val="24"/>
          <w:szCs w:val="24"/>
        </w:rPr>
        <w:lastRenderedPageBreak/>
        <w:t>处于</w:t>
      </w:r>
      <w:r w:rsidR="0004544A">
        <w:rPr>
          <w:rFonts w:hint="eastAsia"/>
          <w:sz w:val="24"/>
          <w:szCs w:val="24"/>
        </w:rPr>
        <w:t>第</w:t>
      </w:r>
      <w:r w:rsidR="00A06503">
        <w:rPr>
          <w:rFonts w:hint="eastAsia"/>
          <w:sz w:val="24"/>
          <w:szCs w:val="24"/>
        </w:rPr>
        <w:t>二</w:t>
      </w:r>
      <w:r w:rsidR="0004544A">
        <w:rPr>
          <w:rFonts w:hint="eastAsia"/>
          <w:sz w:val="24"/>
          <w:szCs w:val="24"/>
        </w:rPr>
        <w:t>工作模式</w:t>
      </w:r>
      <w:r w:rsidR="00A06503">
        <w:rPr>
          <w:rFonts w:hint="eastAsia"/>
          <w:sz w:val="24"/>
          <w:szCs w:val="24"/>
        </w:rPr>
        <w:t>；</w:t>
      </w:r>
      <w:r w:rsidR="00E72311">
        <w:rPr>
          <w:rFonts w:hint="eastAsia"/>
          <w:sz w:val="24"/>
          <w:szCs w:val="24"/>
        </w:rPr>
        <w:t>当</w:t>
      </w:r>
      <w:proofErr w:type="spellStart"/>
      <w:r w:rsidR="00E72311">
        <w:rPr>
          <w:rFonts w:hint="eastAsia"/>
          <w:sz w:val="24"/>
          <w:szCs w:val="24"/>
        </w:rPr>
        <w:t>I</w:t>
      </w:r>
      <w:r w:rsidR="00E72311">
        <w:rPr>
          <w:sz w:val="24"/>
          <w:szCs w:val="24"/>
        </w:rPr>
        <w:t>out</w:t>
      </w:r>
      <w:proofErr w:type="spellEnd"/>
      <w:r w:rsidR="00E72311">
        <w:rPr>
          <w:rFonts w:hint="eastAsia"/>
          <w:sz w:val="24"/>
          <w:szCs w:val="24"/>
        </w:rPr>
        <w:t>（输出电流）和</w:t>
      </w:r>
      <w:proofErr w:type="spellStart"/>
      <w:r w:rsidR="00E72311">
        <w:rPr>
          <w:rFonts w:hint="eastAsia"/>
          <w:sz w:val="24"/>
          <w:szCs w:val="24"/>
        </w:rPr>
        <w:t>V</w:t>
      </w:r>
      <w:r w:rsidR="00E72311">
        <w:rPr>
          <w:sz w:val="24"/>
          <w:szCs w:val="24"/>
        </w:rPr>
        <w:t>out</w:t>
      </w:r>
      <w:proofErr w:type="spellEnd"/>
      <w:r w:rsidR="00E72311">
        <w:rPr>
          <w:rFonts w:hint="eastAsia"/>
          <w:sz w:val="24"/>
          <w:szCs w:val="24"/>
        </w:rPr>
        <w:t>（输出电压）均为负值时，</w:t>
      </w:r>
      <w:r w:rsidR="00E72311" w:rsidRPr="00D106F3">
        <w:rPr>
          <w:rFonts w:hint="eastAsia"/>
          <w:sz w:val="24"/>
          <w:szCs w:val="24"/>
        </w:rPr>
        <w:t>三电平</w:t>
      </w:r>
      <w:r w:rsidR="00E72311" w:rsidRPr="00D106F3">
        <w:rPr>
          <w:rFonts w:hint="eastAsia"/>
          <w:sz w:val="24"/>
          <w:szCs w:val="24"/>
        </w:rPr>
        <w:t>NPC</w:t>
      </w:r>
      <w:r w:rsidR="003A5D7B">
        <w:rPr>
          <w:rFonts w:hint="eastAsia"/>
          <w:sz w:val="24"/>
          <w:szCs w:val="24"/>
        </w:rPr>
        <w:t>处于</w:t>
      </w:r>
      <w:r w:rsidR="00E72311">
        <w:rPr>
          <w:rFonts w:hint="eastAsia"/>
          <w:sz w:val="24"/>
          <w:szCs w:val="24"/>
        </w:rPr>
        <w:t>第三工作模式；</w:t>
      </w:r>
      <w:r w:rsidR="00A06503">
        <w:rPr>
          <w:rFonts w:hint="eastAsia"/>
          <w:sz w:val="24"/>
          <w:szCs w:val="24"/>
        </w:rPr>
        <w:t>当</w:t>
      </w:r>
      <w:proofErr w:type="spellStart"/>
      <w:r w:rsidR="00A06503">
        <w:rPr>
          <w:rFonts w:hint="eastAsia"/>
          <w:sz w:val="24"/>
          <w:szCs w:val="24"/>
        </w:rPr>
        <w:t>I</w:t>
      </w:r>
      <w:r w:rsidR="00A06503">
        <w:rPr>
          <w:sz w:val="24"/>
          <w:szCs w:val="24"/>
        </w:rPr>
        <w:t>out</w:t>
      </w:r>
      <w:proofErr w:type="spellEnd"/>
      <w:r w:rsidR="00A06503">
        <w:rPr>
          <w:rFonts w:hint="eastAsia"/>
          <w:sz w:val="24"/>
          <w:szCs w:val="24"/>
        </w:rPr>
        <w:t>（输出电流）为</w:t>
      </w:r>
      <w:r w:rsidR="00E72311">
        <w:rPr>
          <w:rFonts w:hint="eastAsia"/>
          <w:sz w:val="24"/>
          <w:szCs w:val="24"/>
        </w:rPr>
        <w:t>正</w:t>
      </w:r>
      <w:r w:rsidR="00A06503">
        <w:rPr>
          <w:rFonts w:hint="eastAsia"/>
          <w:sz w:val="24"/>
          <w:szCs w:val="24"/>
        </w:rPr>
        <w:t>值且</w:t>
      </w:r>
      <w:proofErr w:type="spellStart"/>
      <w:r w:rsidR="00A06503">
        <w:rPr>
          <w:rFonts w:hint="eastAsia"/>
          <w:sz w:val="24"/>
          <w:szCs w:val="24"/>
        </w:rPr>
        <w:t>V</w:t>
      </w:r>
      <w:r w:rsidR="00A06503">
        <w:rPr>
          <w:sz w:val="24"/>
          <w:szCs w:val="24"/>
        </w:rPr>
        <w:t>out</w:t>
      </w:r>
      <w:proofErr w:type="spellEnd"/>
      <w:r w:rsidR="00A06503">
        <w:rPr>
          <w:rFonts w:hint="eastAsia"/>
          <w:sz w:val="24"/>
          <w:szCs w:val="24"/>
        </w:rPr>
        <w:t>（输出电压）为</w:t>
      </w:r>
      <w:r w:rsidR="00E72311">
        <w:rPr>
          <w:rFonts w:hint="eastAsia"/>
          <w:sz w:val="24"/>
          <w:szCs w:val="24"/>
        </w:rPr>
        <w:t>负</w:t>
      </w:r>
      <w:r w:rsidR="00A06503">
        <w:rPr>
          <w:rFonts w:hint="eastAsia"/>
          <w:sz w:val="24"/>
          <w:szCs w:val="24"/>
        </w:rPr>
        <w:t>值时，</w:t>
      </w:r>
      <w:r w:rsidR="00E72311" w:rsidRPr="00D106F3">
        <w:rPr>
          <w:rFonts w:hint="eastAsia"/>
          <w:sz w:val="24"/>
          <w:szCs w:val="24"/>
        </w:rPr>
        <w:t>三电平</w:t>
      </w:r>
      <w:r w:rsidR="00E72311" w:rsidRPr="00D106F3">
        <w:rPr>
          <w:rFonts w:hint="eastAsia"/>
          <w:sz w:val="24"/>
          <w:szCs w:val="24"/>
        </w:rPr>
        <w:t>NPC</w:t>
      </w:r>
      <w:r w:rsidR="003A5D7B">
        <w:rPr>
          <w:rFonts w:hint="eastAsia"/>
          <w:sz w:val="24"/>
          <w:szCs w:val="24"/>
        </w:rPr>
        <w:t>处于</w:t>
      </w:r>
      <w:r w:rsidR="00E72311">
        <w:rPr>
          <w:rFonts w:hint="eastAsia"/>
          <w:sz w:val="24"/>
          <w:szCs w:val="24"/>
        </w:rPr>
        <w:t>第四工作模式。</w:t>
      </w:r>
    </w:p>
    <w:p w14:paraId="1D690480" w14:textId="0AE45D9B" w:rsidR="00133436" w:rsidRDefault="00C457F7" w:rsidP="009356AF">
      <w:pPr>
        <w:spacing w:line="360" w:lineRule="auto"/>
        <w:ind w:firstLineChars="200" w:firstLine="480"/>
        <w:rPr>
          <w:sz w:val="24"/>
          <w:szCs w:val="24"/>
        </w:rPr>
      </w:pPr>
      <w:r w:rsidRPr="00D106F3">
        <w:rPr>
          <w:rFonts w:hint="eastAsia"/>
          <w:sz w:val="24"/>
          <w:szCs w:val="24"/>
        </w:rPr>
        <w:t>现结合</w:t>
      </w:r>
      <w:r w:rsidR="004E5D62">
        <w:rPr>
          <w:rFonts w:hint="eastAsia"/>
          <w:sz w:val="24"/>
          <w:szCs w:val="24"/>
        </w:rPr>
        <w:t>图</w:t>
      </w:r>
      <w:r w:rsidR="004E5D62">
        <w:rPr>
          <w:rFonts w:hint="eastAsia"/>
          <w:sz w:val="24"/>
          <w:szCs w:val="24"/>
        </w:rPr>
        <w:t>1</w:t>
      </w:r>
      <w:r w:rsidR="004E5D62">
        <w:rPr>
          <w:rFonts w:hint="eastAsia"/>
          <w:sz w:val="24"/>
          <w:szCs w:val="24"/>
        </w:rPr>
        <w:t>和</w:t>
      </w:r>
      <w:r w:rsidRPr="00D106F3">
        <w:rPr>
          <w:rFonts w:hint="eastAsia"/>
          <w:sz w:val="24"/>
          <w:szCs w:val="24"/>
        </w:rPr>
        <w:t>图</w:t>
      </w:r>
      <w:r w:rsidRPr="00D106F3">
        <w:rPr>
          <w:rFonts w:hint="eastAsia"/>
          <w:sz w:val="24"/>
          <w:szCs w:val="24"/>
        </w:rPr>
        <w:t>3</w:t>
      </w:r>
      <w:r w:rsidRPr="00D106F3">
        <w:rPr>
          <w:rFonts w:hint="eastAsia"/>
          <w:sz w:val="24"/>
          <w:szCs w:val="24"/>
        </w:rPr>
        <w:t>，</w:t>
      </w:r>
      <w:r w:rsidR="002F245A">
        <w:rPr>
          <w:rFonts w:hint="eastAsia"/>
          <w:sz w:val="24"/>
          <w:szCs w:val="24"/>
        </w:rPr>
        <w:t>对</w:t>
      </w:r>
      <w:r w:rsidRPr="00D106F3">
        <w:rPr>
          <w:rFonts w:hint="eastAsia"/>
          <w:sz w:val="24"/>
          <w:szCs w:val="24"/>
        </w:rPr>
        <w:t>三电平</w:t>
      </w:r>
      <w:r w:rsidRPr="00D106F3">
        <w:rPr>
          <w:rFonts w:hint="eastAsia"/>
          <w:sz w:val="24"/>
          <w:szCs w:val="24"/>
        </w:rPr>
        <w:t>NPC</w:t>
      </w:r>
      <w:r w:rsidRPr="00D106F3">
        <w:rPr>
          <w:rFonts w:hint="eastAsia"/>
          <w:sz w:val="24"/>
          <w:szCs w:val="24"/>
        </w:rPr>
        <w:t>拓扑</w:t>
      </w:r>
      <w:r w:rsidR="00133436" w:rsidRPr="00D106F3">
        <w:rPr>
          <w:rFonts w:hint="eastAsia"/>
          <w:sz w:val="24"/>
          <w:szCs w:val="24"/>
        </w:rPr>
        <w:t>在不同工作模式下</w:t>
      </w:r>
      <w:r w:rsidR="00EE06C8" w:rsidRPr="00D106F3">
        <w:rPr>
          <w:rFonts w:hint="eastAsia"/>
          <w:sz w:val="24"/>
          <w:szCs w:val="24"/>
        </w:rPr>
        <w:t>的</w:t>
      </w:r>
      <w:r w:rsidR="005E79C4">
        <w:rPr>
          <w:rFonts w:hint="eastAsia"/>
          <w:sz w:val="24"/>
          <w:szCs w:val="24"/>
        </w:rPr>
        <w:t>电流</w:t>
      </w:r>
      <w:r w:rsidR="00EE06C8" w:rsidRPr="00D106F3">
        <w:rPr>
          <w:rFonts w:hint="eastAsia"/>
          <w:sz w:val="24"/>
          <w:szCs w:val="24"/>
        </w:rPr>
        <w:t>路径</w:t>
      </w:r>
      <w:r w:rsidR="005E79C4">
        <w:rPr>
          <w:rFonts w:hint="eastAsia"/>
          <w:sz w:val="24"/>
          <w:szCs w:val="24"/>
        </w:rPr>
        <w:t>及换流回路</w:t>
      </w:r>
      <w:r w:rsidR="002F245A">
        <w:rPr>
          <w:rFonts w:hint="eastAsia"/>
          <w:sz w:val="24"/>
          <w:szCs w:val="24"/>
        </w:rPr>
        <w:t>进行分析</w:t>
      </w:r>
      <w:r w:rsidR="00EE06C8" w:rsidRPr="00D106F3">
        <w:rPr>
          <w:rFonts w:hint="eastAsia"/>
          <w:sz w:val="24"/>
          <w:szCs w:val="24"/>
        </w:rPr>
        <w:t>。</w:t>
      </w:r>
      <w:r w:rsidR="002F245A">
        <w:rPr>
          <w:rFonts w:hint="eastAsia"/>
          <w:sz w:val="24"/>
          <w:szCs w:val="24"/>
        </w:rPr>
        <w:t>在</w:t>
      </w:r>
      <w:r w:rsidR="00316502">
        <w:rPr>
          <w:rFonts w:hint="eastAsia"/>
          <w:sz w:val="24"/>
          <w:szCs w:val="24"/>
        </w:rPr>
        <w:t>第一</w:t>
      </w:r>
      <w:r w:rsidR="002F245A">
        <w:rPr>
          <w:rFonts w:hint="eastAsia"/>
          <w:sz w:val="24"/>
          <w:szCs w:val="24"/>
        </w:rPr>
        <w:t>工作模式下</w:t>
      </w:r>
      <w:r w:rsidR="00EE06C8" w:rsidRPr="00D106F3">
        <w:rPr>
          <w:rFonts w:hint="eastAsia"/>
          <w:sz w:val="24"/>
          <w:szCs w:val="24"/>
        </w:rPr>
        <w:t>，</w:t>
      </w:r>
      <w:r w:rsidR="002F245A">
        <w:rPr>
          <w:rFonts w:hint="eastAsia"/>
          <w:sz w:val="24"/>
          <w:szCs w:val="24"/>
        </w:rPr>
        <w:t>当</w:t>
      </w:r>
      <w:r w:rsidR="00EE06C8" w:rsidRPr="00D106F3">
        <w:rPr>
          <w:rFonts w:hint="eastAsia"/>
          <w:sz w:val="24"/>
          <w:szCs w:val="24"/>
        </w:rPr>
        <w:t>电压为正时，电流流过</w:t>
      </w:r>
      <w:r w:rsidR="00EE06C8" w:rsidRPr="00D106F3">
        <w:rPr>
          <w:rFonts w:hint="eastAsia"/>
          <w:sz w:val="24"/>
          <w:szCs w:val="24"/>
        </w:rPr>
        <w:t xml:space="preserve"> T1,T2</w:t>
      </w:r>
      <w:r w:rsidR="002624D7">
        <w:rPr>
          <w:rFonts w:hint="eastAsia"/>
          <w:sz w:val="24"/>
          <w:szCs w:val="24"/>
        </w:rPr>
        <w:t>（如图</w:t>
      </w:r>
      <w:r w:rsidR="002624D7">
        <w:rPr>
          <w:rFonts w:hint="eastAsia"/>
          <w:sz w:val="24"/>
          <w:szCs w:val="24"/>
        </w:rPr>
        <w:t>1</w:t>
      </w:r>
      <w:r w:rsidR="002624D7">
        <w:rPr>
          <w:rFonts w:hint="eastAsia"/>
          <w:sz w:val="24"/>
          <w:szCs w:val="24"/>
        </w:rPr>
        <w:t>中的</w:t>
      </w:r>
      <w:r w:rsidR="005E79C4">
        <w:rPr>
          <w:rFonts w:hint="eastAsia"/>
          <w:sz w:val="24"/>
          <w:szCs w:val="24"/>
        </w:rPr>
        <w:t>电流</w:t>
      </w:r>
      <w:r w:rsidR="002624D7">
        <w:rPr>
          <w:rFonts w:hint="eastAsia"/>
          <w:sz w:val="24"/>
          <w:szCs w:val="24"/>
        </w:rPr>
        <w:t>路径</w:t>
      </w:r>
      <w:r w:rsidR="002624D7">
        <w:rPr>
          <w:rFonts w:hint="eastAsia"/>
          <w:sz w:val="24"/>
          <w:szCs w:val="24"/>
        </w:rPr>
        <w:t>F</w:t>
      </w:r>
      <w:r w:rsidR="002624D7">
        <w:rPr>
          <w:sz w:val="24"/>
          <w:szCs w:val="24"/>
        </w:rPr>
        <w:t>1</w:t>
      </w:r>
      <w:r w:rsidR="0011379E">
        <w:rPr>
          <w:rFonts w:hint="eastAsia"/>
          <w:sz w:val="24"/>
          <w:szCs w:val="24"/>
        </w:rPr>
        <w:t>所示</w:t>
      </w:r>
      <w:r w:rsidR="002624D7">
        <w:rPr>
          <w:rFonts w:hint="eastAsia"/>
          <w:sz w:val="24"/>
          <w:szCs w:val="24"/>
        </w:rPr>
        <w:t>）</w:t>
      </w:r>
      <w:r w:rsidR="002F245A">
        <w:rPr>
          <w:rFonts w:hint="eastAsia"/>
          <w:sz w:val="24"/>
          <w:szCs w:val="24"/>
        </w:rPr>
        <w:t>；</w:t>
      </w:r>
      <w:r w:rsidR="00EE06C8" w:rsidRPr="00D106F3">
        <w:rPr>
          <w:rFonts w:hint="eastAsia"/>
          <w:sz w:val="24"/>
          <w:szCs w:val="24"/>
        </w:rPr>
        <w:t>当电压为</w:t>
      </w:r>
      <w:r w:rsidR="00EE06C8" w:rsidRPr="00D106F3">
        <w:rPr>
          <w:rFonts w:hint="eastAsia"/>
          <w:sz w:val="24"/>
          <w:szCs w:val="24"/>
        </w:rPr>
        <w:t xml:space="preserve"> 0 </w:t>
      </w:r>
      <w:r w:rsidR="00EE06C8" w:rsidRPr="00D106F3">
        <w:rPr>
          <w:rFonts w:hint="eastAsia"/>
          <w:sz w:val="24"/>
          <w:szCs w:val="24"/>
        </w:rPr>
        <w:t>时，电流流过</w:t>
      </w:r>
      <w:r w:rsidR="00EE06C8" w:rsidRPr="00D106F3">
        <w:rPr>
          <w:rFonts w:hint="eastAsia"/>
          <w:sz w:val="24"/>
          <w:szCs w:val="24"/>
        </w:rPr>
        <w:t xml:space="preserve"> D5,T2</w:t>
      </w:r>
      <w:r w:rsidR="0011379E">
        <w:rPr>
          <w:rFonts w:hint="eastAsia"/>
          <w:sz w:val="24"/>
          <w:szCs w:val="24"/>
        </w:rPr>
        <w:t>（如图</w:t>
      </w:r>
      <w:r w:rsidR="0011379E">
        <w:rPr>
          <w:rFonts w:hint="eastAsia"/>
          <w:sz w:val="24"/>
          <w:szCs w:val="24"/>
        </w:rPr>
        <w:t>1</w:t>
      </w:r>
      <w:r w:rsidR="0011379E">
        <w:rPr>
          <w:rFonts w:hint="eastAsia"/>
          <w:sz w:val="24"/>
          <w:szCs w:val="24"/>
        </w:rPr>
        <w:t>中的</w:t>
      </w:r>
      <w:r w:rsidR="005E79C4">
        <w:rPr>
          <w:rFonts w:hint="eastAsia"/>
          <w:sz w:val="24"/>
          <w:szCs w:val="24"/>
        </w:rPr>
        <w:t>电流</w:t>
      </w:r>
      <w:r w:rsidR="0011379E">
        <w:rPr>
          <w:rFonts w:hint="eastAsia"/>
          <w:sz w:val="24"/>
          <w:szCs w:val="24"/>
        </w:rPr>
        <w:t>路径</w:t>
      </w:r>
      <w:r w:rsidR="0011379E">
        <w:rPr>
          <w:rFonts w:hint="eastAsia"/>
          <w:sz w:val="24"/>
          <w:szCs w:val="24"/>
        </w:rPr>
        <w:t>F</w:t>
      </w:r>
      <w:r w:rsidR="0011379E">
        <w:rPr>
          <w:sz w:val="24"/>
          <w:szCs w:val="24"/>
        </w:rPr>
        <w:t>2</w:t>
      </w:r>
      <w:r w:rsidR="0011379E">
        <w:rPr>
          <w:rFonts w:hint="eastAsia"/>
          <w:sz w:val="24"/>
          <w:szCs w:val="24"/>
        </w:rPr>
        <w:t>所示）</w:t>
      </w:r>
      <w:r w:rsidR="00EE06C8" w:rsidRPr="00D106F3">
        <w:rPr>
          <w:rFonts w:hint="eastAsia"/>
          <w:sz w:val="24"/>
          <w:szCs w:val="24"/>
        </w:rPr>
        <w:t>，</w:t>
      </w:r>
      <w:r w:rsidR="0011379E">
        <w:rPr>
          <w:rFonts w:hint="eastAsia"/>
          <w:sz w:val="24"/>
          <w:szCs w:val="24"/>
        </w:rPr>
        <w:t>其换流回路如图</w:t>
      </w:r>
      <w:r w:rsidR="0011379E">
        <w:rPr>
          <w:rFonts w:hint="eastAsia"/>
          <w:sz w:val="24"/>
          <w:szCs w:val="24"/>
        </w:rPr>
        <w:t>3</w:t>
      </w:r>
      <w:r w:rsidR="0011379E">
        <w:rPr>
          <w:rFonts w:hint="eastAsia"/>
          <w:sz w:val="24"/>
          <w:szCs w:val="24"/>
        </w:rPr>
        <w:t>所示，</w:t>
      </w:r>
      <w:r w:rsidR="00EE06C8" w:rsidRPr="00D106F3">
        <w:rPr>
          <w:rFonts w:hint="eastAsia"/>
          <w:sz w:val="24"/>
          <w:szCs w:val="24"/>
        </w:rPr>
        <w:t>在这个过程</w:t>
      </w:r>
      <w:r w:rsidR="00D16CB7" w:rsidRPr="00D106F3">
        <w:rPr>
          <w:rFonts w:hint="eastAsia"/>
          <w:sz w:val="24"/>
          <w:szCs w:val="24"/>
        </w:rPr>
        <w:t>中</w:t>
      </w:r>
      <w:r w:rsidR="00EE06C8" w:rsidRPr="00D106F3">
        <w:rPr>
          <w:rFonts w:hint="eastAsia"/>
          <w:sz w:val="24"/>
          <w:szCs w:val="24"/>
        </w:rPr>
        <w:t>，是</w:t>
      </w:r>
      <w:r w:rsidR="00EE06C8" w:rsidRPr="00D106F3">
        <w:rPr>
          <w:rFonts w:hint="eastAsia"/>
          <w:sz w:val="24"/>
          <w:szCs w:val="24"/>
        </w:rPr>
        <w:t xml:space="preserve"> T1 </w:t>
      </w:r>
      <w:r w:rsidR="00EE06C8" w:rsidRPr="00D106F3">
        <w:rPr>
          <w:rFonts w:hint="eastAsia"/>
          <w:sz w:val="24"/>
          <w:szCs w:val="24"/>
        </w:rPr>
        <w:t>和</w:t>
      </w:r>
      <w:r w:rsidR="00EE06C8" w:rsidRPr="00D106F3">
        <w:rPr>
          <w:rFonts w:hint="eastAsia"/>
          <w:sz w:val="24"/>
          <w:szCs w:val="24"/>
        </w:rPr>
        <w:t xml:space="preserve"> D5 </w:t>
      </w:r>
      <w:r w:rsidR="00EE06C8" w:rsidRPr="00D106F3">
        <w:rPr>
          <w:rFonts w:hint="eastAsia"/>
          <w:sz w:val="24"/>
          <w:szCs w:val="24"/>
        </w:rPr>
        <w:t>进行换流，因此有开关损耗的器件是</w:t>
      </w:r>
      <w:r w:rsidR="00EE06C8" w:rsidRPr="00D106F3">
        <w:rPr>
          <w:rFonts w:hint="eastAsia"/>
          <w:sz w:val="24"/>
          <w:szCs w:val="24"/>
        </w:rPr>
        <w:t xml:space="preserve"> T1,D5</w:t>
      </w:r>
      <w:r w:rsidR="00EE06C8" w:rsidRPr="00D106F3">
        <w:rPr>
          <w:rFonts w:hint="eastAsia"/>
          <w:sz w:val="24"/>
          <w:szCs w:val="24"/>
        </w:rPr>
        <w:t>，有导通损耗的器件是</w:t>
      </w:r>
      <w:r w:rsidR="00EE06C8" w:rsidRPr="00D106F3">
        <w:rPr>
          <w:rFonts w:hint="eastAsia"/>
          <w:sz w:val="24"/>
          <w:szCs w:val="24"/>
        </w:rPr>
        <w:t xml:space="preserve"> T1,T2,D5</w:t>
      </w:r>
      <w:r w:rsidR="002F245A">
        <w:rPr>
          <w:rFonts w:hint="eastAsia"/>
          <w:sz w:val="24"/>
          <w:szCs w:val="24"/>
        </w:rPr>
        <w:t>。在</w:t>
      </w:r>
      <w:r w:rsidR="00316502">
        <w:rPr>
          <w:rFonts w:hint="eastAsia"/>
          <w:sz w:val="24"/>
          <w:szCs w:val="24"/>
        </w:rPr>
        <w:t>第二</w:t>
      </w:r>
      <w:r w:rsidR="002F245A">
        <w:rPr>
          <w:rFonts w:hint="eastAsia"/>
          <w:sz w:val="24"/>
          <w:szCs w:val="24"/>
        </w:rPr>
        <w:t>工作模式下</w:t>
      </w:r>
      <w:r w:rsidR="00EE06C8" w:rsidRPr="00D106F3">
        <w:rPr>
          <w:rFonts w:hint="eastAsia"/>
          <w:sz w:val="24"/>
          <w:szCs w:val="24"/>
        </w:rPr>
        <w:t>，电压为正时，电流流过</w:t>
      </w:r>
      <w:r w:rsidR="00EE06C8" w:rsidRPr="00D106F3">
        <w:rPr>
          <w:rFonts w:hint="eastAsia"/>
          <w:sz w:val="24"/>
          <w:szCs w:val="24"/>
        </w:rPr>
        <w:t>D1,D2</w:t>
      </w:r>
      <w:r w:rsidR="00F91373">
        <w:rPr>
          <w:rFonts w:hint="eastAsia"/>
          <w:sz w:val="24"/>
          <w:szCs w:val="24"/>
        </w:rPr>
        <w:t>（如图</w:t>
      </w:r>
      <w:r w:rsidR="00F91373">
        <w:rPr>
          <w:rFonts w:hint="eastAsia"/>
          <w:sz w:val="24"/>
          <w:szCs w:val="24"/>
        </w:rPr>
        <w:t>1</w:t>
      </w:r>
      <w:r w:rsidR="00F91373">
        <w:rPr>
          <w:rFonts w:hint="eastAsia"/>
          <w:sz w:val="24"/>
          <w:szCs w:val="24"/>
        </w:rPr>
        <w:t>中的</w:t>
      </w:r>
      <w:r w:rsidR="005E79C4">
        <w:rPr>
          <w:rFonts w:hint="eastAsia"/>
          <w:sz w:val="24"/>
          <w:szCs w:val="24"/>
        </w:rPr>
        <w:t>电流</w:t>
      </w:r>
      <w:r w:rsidR="00F91373">
        <w:rPr>
          <w:rFonts w:hint="eastAsia"/>
          <w:sz w:val="24"/>
          <w:szCs w:val="24"/>
        </w:rPr>
        <w:t>路径</w:t>
      </w:r>
      <w:r w:rsidR="00F91373">
        <w:rPr>
          <w:rFonts w:hint="eastAsia"/>
          <w:sz w:val="24"/>
          <w:szCs w:val="24"/>
        </w:rPr>
        <w:t>F</w:t>
      </w:r>
      <w:r w:rsidR="00F91373">
        <w:rPr>
          <w:sz w:val="24"/>
          <w:szCs w:val="24"/>
        </w:rPr>
        <w:t>3</w:t>
      </w:r>
      <w:r w:rsidR="00F91373">
        <w:rPr>
          <w:rFonts w:hint="eastAsia"/>
          <w:sz w:val="24"/>
          <w:szCs w:val="24"/>
        </w:rPr>
        <w:t>所示）</w:t>
      </w:r>
      <w:r w:rsidR="00051243">
        <w:rPr>
          <w:rFonts w:hint="eastAsia"/>
          <w:sz w:val="24"/>
          <w:szCs w:val="24"/>
        </w:rPr>
        <w:t>；</w:t>
      </w:r>
      <w:r w:rsidR="00EE06C8" w:rsidRPr="00D106F3">
        <w:rPr>
          <w:rFonts w:hint="eastAsia"/>
          <w:sz w:val="24"/>
          <w:szCs w:val="24"/>
        </w:rPr>
        <w:t>当电压为</w:t>
      </w:r>
      <w:r w:rsidR="00EE06C8" w:rsidRPr="00D106F3">
        <w:rPr>
          <w:rFonts w:hint="eastAsia"/>
          <w:sz w:val="24"/>
          <w:szCs w:val="24"/>
        </w:rPr>
        <w:t xml:space="preserve"> 0 </w:t>
      </w:r>
      <w:r w:rsidR="00EE06C8" w:rsidRPr="00D106F3">
        <w:rPr>
          <w:rFonts w:hint="eastAsia"/>
          <w:sz w:val="24"/>
          <w:szCs w:val="24"/>
        </w:rPr>
        <w:t>时，电流流过</w:t>
      </w:r>
      <w:r w:rsidR="00EE06C8" w:rsidRPr="00D106F3">
        <w:rPr>
          <w:rFonts w:hint="eastAsia"/>
          <w:sz w:val="24"/>
          <w:szCs w:val="24"/>
        </w:rPr>
        <w:t xml:space="preserve"> T3,D6</w:t>
      </w:r>
      <w:r w:rsidR="00F91373">
        <w:rPr>
          <w:rFonts w:hint="eastAsia"/>
          <w:sz w:val="24"/>
          <w:szCs w:val="24"/>
        </w:rPr>
        <w:t>（如图</w:t>
      </w:r>
      <w:r w:rsidR="00F91373">
        <w:rPr>
          <w:rFonts w:hint="eastAsia"/>
          <w:sz w:val="24"/>
          <w:szCs w:val="24"/>
        </w:rPr>
        <w:t>1</w:t>
      </w:r>
      <w:r w:rsidR="00F91373">
        <w:rPr>
          <w:rFonts w:hint="eastAsia"/>
          <w:sz w:val="24"/>
          <w:szCs w:val="24"/>
        </w:rPr>
        <w:t>中的</w:t>
      </w:r>
      <w:r w:rsidR="005E79C4">
        <w:rPr>
          <w:rFonts w:hint="eastAsia"/>
          <w:sz w:val="24"/>
          <w:szCs w:val="24"/>
        </w:rPr>
        <w:t>电流</w:t>
      </w:r>
      <w:r w:rsidR="00F91373">
        <w:rPr>
          <w:rFonts w:hint="eastAsia"/>
          <w:sz w:val="24"/>
          <w:szCs w:val="24"/>
        </w:rPr>
        <w:t>路径</w:t>
      </w:r>
      <w:r w:rsidR="00F91373">
        <w:rPr>
          <w:rFonts w:hint="eastAsia"/>
          <w:sz w:val="24"/>
          <w:szCs w:val="24"/>
        </w:rPr>
        <w:t>F</w:t>
      </w:r>
      <w:r w:rsidR="00F91373">
        <w:rPr>
          <w:sz w:val="24"/>
          <w:szCs w:val="24"/>
        </w:rPr>
        <w:t>4</w:t>
      </w:r>
      <w:r w:rsidR="00F91373">
        <w:rPr>
          <w:rFonts w:hint="eastAsia"/>
          <w:sz w:val="24"/>
          <w:szCs w:val="24"/>
        </w:rPr>
        <w:t>所示），其换流回路如图</w:t>
      </w:r>
      <w:r w:rsidR="00F91373">
        <w:rPr>
          <w:rFonts w:hint="eastAsia"/>
          <w:sz w:val="24"/>
          <w:szCs w:val="24"/>
        </w:rPr>
        <w:t>3</w:t>
      </w:r>
      <w:r w:rsidR="00F91373">
        <w:rPr>
          <w:rFonts w:hint="eastAsia"/>
          <w:sz w:val="24"/>
          <w:szCs w:val="24"/>
        </w:rPr>
        <w:t>所示</w:t>
      </w:r>
      <w:r w:rsidR="00051243">
        <w:rPr>
          <w:rFonts w:hint="eastAsia"/>
          <w:sz w:val="24"/>
          <w:szCs w:val="24"/>
        </w:rPr>
        <w:t>。由图</w:t>
      </w:r>
      <w:r w:rsidR="00051243">
        <w:rPr>
          <w:rFonts w:hint="eastAsia"/>
          <w:sz w:val="24"/>
          <w:szCs w:val="24"/>
        </w:rPr>
        <w:t>3</w:t>
      </w:r>
      <w:r w:rsidR="00051243">
        <w:rPr>
          <w:rFonts w:hint="eastAsia"/>
          <w:sz w:val="24"/>
          <w:szCs w:val="24"/>
        </w:rPr>
        <w:t>示出的</w:t>
      </w:r>
      <w:r w:rsidR="00FD0241">
        <w:rPr>
          <w:rFonts w:hint="eastAsia"/>
          <w:sz w:val="24"/>
          <w:szCs w:val="24"/>
        </w:rPr>
        <w:t>第二工作模式下的</w:t>
      </w:r>
      <w:r w:rsidR="00051243">
        <w:rPr>
          <w:rFonts w:hint="eastAsia"/>
          <w:sz w:val="24"/>
          <w:szCs w:val="24"/>
        </w:rPr>
        <w:t>换流</w:t>
      </w:r>
      <w:r w:rsidR="00F91373">
        <w:rPr>
          <w:rFonts w:hint="eastAsia"/>
          <w:sz w:val="24"/>
          <w:szCs w:val="24"/>
        </w:rPr>
        <w:t>回路</w:t>
      </w:r>
      <w:r w:rsidR="00C13914">
        <w:rPr>
          <w:rFonts w:hint="eastAsia"/>
          <w:sz w:val="24"/>
          <w:szCs w:val="24"/>
        </w:rPr>
        <w:t>可知</w:t>
      </w:r>
      <w:r w:rsidR="00C1266E">
        <w:rPr>
          <w:rFonts w:hint="eastAsia"/>
          <w:sz w:val="24"/>
          <w:szCs w:val="24"/>
        </w:rPr>
        <w:t>，在</w:t>
      </w:r>
      <w:r w:rsidR="00316502">
        <w:rPr>
          <w:rFonts w:hint="eastAsia"/>
          <w:sz w:val="24"/>
          <w:szCs w:val="24"/>
        </w:rPr>
        <w:t>第二</w:t>
      </w:r>
      <w:r w:rsidR="00C1266E">
        <w:rPr>
          <w:rFonts w:hint="eastAsia"/>
          <w:sz w:val="24"/>
          <w:szCs w:val="24"/>
        </w:rPr>
        <w:t>工作模式下，换流的路径较长，经过的</w:t>
      </w:r>
      <w:r w:rsidR="001C108A">
        <w:rPr>
          <w:rFonts w:hint="eastAsia"/>
          <w:sz w:val="24"/>
          <w:szCs w:val="24"/>
        </w:rPr>
        <w:t>元器件较多，因此在</w:t>
      </w:r>
      <w:r w:rsidR="00316502">
        <w:rPr>
          <w:rFonts w:hint="eastAsia"/>
          <w:sz w:val="24"/>
          <w:szCs w:val="24"/>
        </w:rPr>
        <w:t>第二</w:t>
      </w:r>
      <w:r w:rsidR="001C108A">
        <w:rPr>
          <w:rFonts w:hint="eastAsia"/>
          <w:sz w:val="24"/>
          <w:szCs w:val="24"/>
        </w:rPr>
        <w:t>工作模式中，是存在大换流路径的</w:t>
      </w:r>
      <w:r w:rsidR="00D16CB7" w:rsidRPr="00D106F3">
        <w:rPr>
          <w:rFonts w:hint="eastAsia"/>
          <w:sz w:val="24"/>
          <w:szCs w:val="24"/>
        </w:rPr>
        <w:t>。</w:t>
      </w:r>
      <w:r w:rsidR="00EE06C8" w:rsidRPr="00D106F3">
        <w:rPr>
          <w:rFonts w:hint="eastAsia"/>
          <w:sz w:val="24"/>
          <w:szCs w:val="24"/>
        </w:rPr>
        <w:t>同理分析</w:t>
      </w:r>
      <w:r w:rsidR="00316502">
        <w:rPr>
          <w:rFonts w:hint="eastAsia"/>
          <w:sz w:val="24"/>
          <w:szCs w:val="24"/>
        </w:rPr>
        <w:t>第三</w:t>
      </w:r>
      <w:r w:rsidR="00C13914">
        <w:rPr>
          <w:rFonts w:hint="eastAsia"/>
          <w:sz w:val="24"/>
          <w:szCs w:val="24"/>
        </w:rPr>
        <w:t>工作模式</w:t>
      </w:r>
      <w:r w:rsidR="00EE06C8" w:rsidRPr="00D106F3">
        <w:rPr>
          <w:rFonts w:hint="eastAsia"/>
          <w:sz w:val="24"/>
          <w:szCs w:val="24"/>
        </w:rPr>
        <w:t>和</w:t>
      </w:r>
      <w:r w:rsidR="00316502">
        <w:rPr>
          <w:rFonts w:hint="eastAsia"/>
          <w:sz w:val="24"/>
          <w:szCs w:val="24"/>
        </w:rPr>
        <w:t>第四</w:t>
      </w:r>
      <w:r w:rsidR="00C13914">
        <w:rPr>
          <w:rFonts w:hint="eastAsia"/>
          <w:sz w:val="24"/>
          <w:szCs w:val="24"/>
        </w:rPr>
        <w:t>工作模式</w:t>
      </w:r>
      <w:r w:rsidR="00EE06C8" w:rsidRPr="00D106F3">
        <w:rPr>
          <w:rFonts w:hint="eastAsia"/>
          <w:sz w:val="24"/>
          <w:szCs w:val="24"/>
        </w:rPr>
        <w:t>的工作换流过程。</w:t>
      </w:r>
      <w:r w:rsidR="00D16CB7" w:rsidRPr="00D106F3">
        <w:rPr>
          <w:rFonts w:hint="eastAsia"/>
          <w:sz w:val="24"/>
          <w:szCs w:val="24"/>
        </w:rPr>
        <w:t>具体地，</w:t>
      </w:r>
      <w:r w:rsidR="00C13914">
        <w:rPr>
          <w:rFonts w:hint="eastAsia"/>
          <w:sz w:val="24"/>
          <w:szCs w:val="24"/>
        </w:rPr>
        <w:t>在</w:t>
      </w:r>
      <w:r w:rsidR="00316502">
        <w:rPr>
          <w:rFonts w:hint="eastAsia"/>
          <w:sz w:val="24"/>
          <w:szCs w:val="24"/>
        </w:rPr>
        <w:t>第三</w:t>
      </w:r>
      <w:r w:rsidR="00C13914">
        <w:rPr>
          <w:rFonts w:hint="eastAsia"/>
          <w:sz w:val="24"/>
          <w:szCs w:val="24"/>
        </w:rPr>
        <w:t>工作模式下</w:t>
      </w:r>
      <w:r w:rsidR="00EE06C8" w:rsidRPr="00D106F3">
        <w:rPr>
          <w:rFonts w:hint="eastAsia"/>
          <w:sz w:val="24"/>
          <w:szCs w:val="24"/>
        </w:rPr>
        <w:t>，电压为负时，电流流过</w:t>
      </w:r>
      <w:r w:rsidR="00EE06C8" w:rsidRPr="00D106F3">
        <w:rPr>
          <w:rFonts w:hint="eastAsia"/>
          <w:sz w:val="24"/>
          <w:szCs w:val="24"/>
        </w:rPr>
        <w:t xml:space="preserve"> T3,T4</w:t>
      </w:r>
      <w:r w:rsidR="00AB0414">
        <w:rPr>
          <w:rFonts w:hint="eastAsia"/>
          <w:sz w:val="24"/>
          <w:szCs w:val="24"/>
        </w:rPr>
        <w:t>（如图</w:t>
      </w:r>
      <w:r w:rsidR="00AB0414">
        <w:rPr>
          <w:rFonts w:hint="eastAsia"/>
          <w:sz w:val="24"/>
          <w:szCs w:val="24"/>
        </w:rPr>
        <w:t>1</w:t>
      </w:r>
      <w:r w:rsidR="00AB0414">
        <w:rPr>
          <w:rFonts w:hint="eastAsia"/>
          <w:sz w:val="24"/>
          <w:szCs w:val="24"/>
        </w:rPr>
        <w:t>中的</w:t>
      </w:r>
      <w:r w:rsidR="00087A02">
        <w:rPr>
          <w:rFonts w:hint="eastAsia"/>
          <w:sz w:val="24"/>
          <w:szCs w:val="24"/>
        </w:rPr>
        <w:t>电流</w:t>
      </w:r>
      <w:r w:rsidR="00AB0414">
        <w:rPr>
          <w:rFonts w:hint="eastAsia"/>
          <w:sz w:val="24"/>
          <w:szCs w:val="24"/>
        </w:rPr>
        <w:t>路径</w:t>
      </w:r>
      <w:r w:rsidR="00AB0414">
        <w:rPr>
          <w:rFonts w:hint="eastAsia"/>
          <w:sz w:val="24"/>
          <w:szCs w:val="24"/>
        </w:rPr>
        <w:t>F</w:t>
      </w:r>
      <w:r w:rsidR="00AB0414">
        <w:rPr>
          <w:sz w:val="24"/>
          <w:szCs w:val="24"/>
        </w:rPr>
        <w:t>5</w:t>
      </w:r>
      <w:r w:rsidR="00AB0414">
        <w:rPr>
          <w:rFonts w:hint="eastAsia"/>
          <w:sz w:val="24"/>
          <w:szCs w:val="24"/>
        </w:rPr>
        <w:t>所示），</w:t>
      </w:r>
      <w:r w:rsidR="00EE06C8" w:rsidRPr="00D106F3">
        <w:rPr>
          <w:rFonts w:hint="eastAsia"/>
          <w:sz w:val="24"/>
          <w:szCs w:val="24"/>
        </w:rPr>
        <w:t>；当电压为</w:t>
      </w:r>
      <w:r w:rsidR="00EE06C8" w:rsidRPr="00D106F3">
        <w:rPr>
          <w:rFonts w:hint="eastAsia"/>
          <w:sz w:val="24"/>
          <w:szCs w:val="24"/>
        </w:rPr>
        <w:t xml:space="preserve"> 0 </w:t>
      </w:r>
      <w:r w:rsidR="00EE06C8" w:rsidRPr="00D106F3">
        <w:rPr>
          <w:rFonts w:hint="eastAsia"/>
          <w:sz w:val="24"/>
          <w:szCs w:val="24"/>
        </w:rPr>
        <w:t>时，电流流过</w:t>
      </w:r>
      <w:r w:rsidR="00EE06C8" w:rsidRPr="00D106F3">
        <w:rPr>
          <w:rFonts w:hint="eastAsia"/>
          <w:sz w:val="24"/>
          <w:szCs w:val="24"/>
        </w:rPr>
        <w:t xml:space="preserve"> D6,T3</w:t>
      </w:r>
      <w:r w:rsidR="00AB0414">
        <w:rPr>
          <w:rFonts w:hint="eastAsia"/>
          <w:sz w:val="24"/>
          <w:szCs w:val="24"/>
        </w:rPr>
        <w:t>（如图</w:t>
      </w:r>
      <w:r w:rsidR="00AB0414">
        <w:rPr>
          <w:rFonts w:hint="eastAsia"/>
          <w:sz w:val="24"/>
          <w:szCs w:val="24"/>
        </w:rPr>
        <w:t>1</w:t>
      </w:r>
      <w:r w:rsidR="00AB0414">
        <w:rPr>
          <w:rFonts w:hint="eastAsia"/>
          <w:sz w:val="24"/>
          <w:szCs w:val="24"/>
        </w:rPr>
        <w:t>中的</w:t>
      </w:r>
      <w:r w:rsidR="00087A02">
        <w:rPr>
          <w:rFonts w:hint="eastAsia"/>
          <w:sz w:val="24"/>
          <w:szCs w:val="24"/>
        </w:rPr>
        <w:t>电流</w:t>
      </w:r>
      <w:r w:rsidR="00AB0414">
        <w:rPr>
          <w:rFonts w:hint="eastAsia"/>
          <w:sz w:val="24"/>
          <w:szCs w:val="24"/>
        </w:rPr>
        <w:t>路径</w:t>
      </w:r>
      <w:r w:rsidR="00AB0414">
        <w:rPr>
          <w:rFonts w:hint="eastAsia"/>
          <w:sz w:val="24"/>
          <w:szCs w:val="24"/>
        </w:rPr>
        <w:t>F</w:t>
      </w:r>
      <w:r w:rsidR="00AB0414">
        <w:rPr>
          <w:sz w:val="24"/>
          <w:szCs w:val="24"/>
        </w:rPr>
        <w:t>6</w:t>
      </w:r>
      <w:r w:rsidR="00AB0414">
        <w:rPr>
          <w:rFonts w:hint="eastAsia"/>
          <w:sz w:val="24"/>
          <w:szCs w:val="24"/>
        </w:rPr>
        <w:t>所示）</w:t>
      </w:r>
      <w:r w:rsidR="00EE06C8" w:rsidRPr="00D106F3">
        <w:rPr>
          <w:rFonts w:hint="eastAsia"/>
          <w:sz w:val="24"/>
          <w:szCs w:val="24"/>
        </w:rPr>
        <w:t>，</w:t>
      </w:r>
      <w:r w:rsidR="00AB0414">
        <w:rPr>
          <w:rFonts w:hint="eastAsia"/>
          <w:sz w:val="24"/>
          <w:szCs w:val="24"/>
        </w:rPr>
        <w:t>其换流回路如图</w:t>
      </w:r>
      <w:r w:rsidR="00AB0414">
        <w:rPr>
          <w:rFonts w:hint="eastAsia"/>
          <w:sz w:val="24"/>
          <w:szCs w:val="24"/>
        </w:rPr>
        <w:t>3</w:t>
      </w:r>
      <w:r w:rsidR="00AB0414">
        <w:rPr>
          <w:rFonts w:hint="eastAsia"/>
          <w:sz w:val="24"/>
          <w:szCs w:val="24"/>
        </w:rPr>
        <w:t>所示。</w:t>
      </w:r>
      <w:r w:rsidR="00EE06C8" w:rsidRPr="00D106F3">
        <w:rPr>
          <w:rFonts w:hint="eastAsia"/>
          <w:sz w:val="24"/>
          <w:szCs w:val="24"/>
        </w:rPr>
        <w:t>在这个过程</w:t>
      </w:r>
      <w:r w:rsidR="0044331B" w:rsidRPr="00D106F3">
        <w:rPr>
          <w:rFonts w:hint="eastAsia"/>
          <w:sz w:val="24"/>
          <w:szCs w:val="24"/>
        </w:rPr>
        <w:t>中</w:t>
      </w:r>
      <w:r w:rsidR="00EE06C8" w:rsidRPr="00D106F3">
        <w:rPr>
          <w:rFonts w:hint="eastAsia"/>
          <w:sz w:val="24"/>
          <w:szCs w:val="24"/>
        </w:rPr>
        <w:t>，是</w:t>
      </w:r>
      <w:r w:rsidR="00EE06C8" w:rsidRPr="00D106F3">
        <w:rPr>
          <w:rFonts w:hint="eastAsia"/>
          <w:sz w:val="24"/>
          <w:szCs w:val="24"/>
        </w:rPr>
        <w:t xml:space="preserve"> T4 </w:t>
      </w:r>
      <w:r w:rsidR="00EE06C8" w:rsidRPr="00D106F3">
        <w:rPr>
          <w:rFonts w:hint="eastAsia"/>
          <w:sz w:val="24"/>
          <w:szCs w:val="24"/>
        </w:rPr>
        <w:t>和</w:t>
      </w:r>
      <w:r w:rsidR="00EE06C8" w:rsidRPr="00D106F3">
        <w:rPr>
          <w:rFonts w:hint="eastAsia"/>
          <w:sz w:val="24"/>
          <w:szCs w:val="24"/>
        </w:rPr>
        <w:t xml:space="preserve"> D6 </w:t>
      </w:r>
      <w:r w:rsidR="00EE06C8" w:rsidRPr="00D106F3">
        <w:rPr>
          <w:rFonts w:hint="eastAsia"/>
          <w:sz w:val="24"/>
          <w:szCs w:val="24"/>
        </w:rPr>
        <w:t>进行换流，因此有开关损耗的器件是</w:t>
      </w:r>
      <w:r w:rsidR="00EE06C8" w:rsidRPr="00D106F3">
        <w:rPr>
          <w:rFonts w:hint="eastAsia"/>
          <w:sz w:val="24"/>
          <w:szCs w:val="24"/>
        </w:rPr>
        <w:t xml:space="preserve"> T4,D6</w:t>
      </w:r>
      <w:r w:rsidR="00EE06C8" w:rsidRPr="00D106F3">
        <w:rPr>
          <w:rFonts w:hint="eastAsia"/>
          <w:sz w:val="24"/>
          <w:szCs w:val="24"/>
        </w:rPr>
        <w:t>，有导通损耗的器件是</w:t>
      </w:r>
      <w:r w:rsidR="00EE06C8" w:rsidRPr="00D106F3">
        <w:rPr>
          <w:rFonts w:hint="eastAsia"/>
          <w:sz w:val="24"/>
          <w:szCs w:val="24"/>
        </w:rPr>
        <w:t>T3,T4,D6</w:t>
      </w:r>
      <w:r w:rsidR="00C13914">
        <w:rPr>
          <w:rFonts w:hint="eastAsia"/>
          <w:sz w:val="24"/>
          <w:szCs w:val="24"/>
        </w:rPr>
        <w:t>。</w:t>
      </w:r>
      <w:r w:rsidR="00316502">
        <w:rPr>
          <w:rFonts w:hint="eastAsia"/>
          <w:sz w:val="24"/>
          <w:szCs w:val="24"/>
        </w:rPr>
        <w:t>而</w:t>
      </w:r>
      <w:r w:rsidR="00C13914">
        <w:rPr>
          <w:rFonts w:hint="eastAsia"/>
          <w:sz w:val="24"/>
          <w:szCs w:val="24"/>
        </w:rPr>
        <w:t>在</w:t>
      </w:r>
      <w:r w:rsidR="00316502">
        <w:rPr>
          <w:rFonts w:hint="eastAsia"/>
          <w:sz w:val="24"/>
          <w:szCs w:val="24"/>
        </w:rPr>
        <w:t>第四</w:t>
      </w:r>
      <w:r w:rsidR="00C13914">
        <w:rPr>
          <w:rFonts w:hint="eastAsia"/>
          <w:sz w:val="24"/>
          <w:szCs w:val="24"/>
        </w:rPr>
        <w:t>工作模式下</w:t>
      </w:r>
      <w:r w:rsidR="00EE06C8" w:rsidRPr="00D106F3">
        <w:rPr>
          <w:rFonts w:hint="eastAsia"/>
          <w:sz w:val="24"/>
          <w:szCs w:val="24"/>
        </w:rPr>
        <w:t>，电压为负时，电流流过</w:t>
      </w:r>
      <w:r w:rsidR="00EE06C8" w:rsidRPr="00D106F3">
        <w:rPr>
          <w:rFonts w:hint="eastAsia"/>
          <w:sz w:val="24"/>
          <w:szCs w:val="24"/>
        </w:rPr>
        <w:t xml:space="preserve"> D3,D4</w:t>
      </w:r>
      <w:r w:rsidR="00AB0414">
        <w:rPr>
          <w:rFonts w:hint="eastAsia"/>
          <w:sz w:val="24"/>
          <w:szCs w:val="24"/>
        </w:rPr>
        <w:t>（如图</w:t>
      </w:r>
      <w:r w:rsidR="00AB0414">
        <w:rPr>
          <w:rFonts w:hint="eastAsia"/>
          <w:sz w:val="24"/>
          <w:szCs w:val="24"/>
        </w:rPr>
        <w:t>1</w:t>
      </w:r>
      <w:r w:rsidR="00AB0414">
        <w:rPr>
          <w:rFonts w:hint="eastAsia"/>
          <w:sz w:val="24"/>
          <w:szCs w:val="24"/>
        </w:rPr>
        <w:t>中的</w:t>
      </w:r>
      <w:r w:rsidR="00087A02">
        <w:rPr>
          <w:rFonts w:hint="eastAsia"/>
          <w:sz w:val="24"/>
          <w:szCs w:val="24"/>
        </w:rPr>
        <w:t>电流</w:t>
      </w:r>
      <w:r w:rsidR="00AB0414">
        <w:rPr>
          <w:rFonts w:hint="eastAsia"/>
          <w:sz w:val="24"/>
          <w:szCs w:val="24"/>
        </w:rPr>
        <w:t>路径</w:t>
      </w:r>
      <w:r w:rsidR="00AB0414">
        <w:rPr>
          <w:rFonts w:hint="eastAsia"/>
          <w:sz w:val="24"/>
          <w:szCs w:val="24"/>
        </w:rPr>
        <w:t>F</w:t>
      </w:r>
      <w:r w:rsidR="00AB0414">
        <w:rPr>
          <w:sz w:val="24"/>
          <w:szCs w:val="24"/>
        </w:rPr>
        <w:t>7</w:t>
      </w:r>
      <w:r w:rsidR="00AB0414">
        <w:rPr>
          <w:rFonts w:hint="eastAsia"/>
          <w:sz w:val="24"/>
          <w:szCs w:val="24"/>
        </w:rPr>
        <w:t>所示）</w:t>
      </w:r>
      <w:r w:rsidR="00EE06C8" w:rsidRPr="00D106F3">
        <w:rPr>
          <w:rFonts w:hint="eastAsia"/>
          <w:sz w:val="24"/>
          <w:szCs w:val="24"/>
        </w:rPr>
        <w:t>，当电压为</w:t>
      </w:r>
      <w:r w:rsidR="00EE06C8" w:rsidRPr="00D106F3">
        <w:rPr>
          <w:rFonts w:hint="eastAsia"/>
          <w:sz w:val="24"/>
          <w:szCs w:val="24"/>
        </w:rPr>
        <w:t xml:space="preserve"> 0 </w:t>
      </w:r>
      <w:r w:rsidR="00EE06C8" w:rsidRPr="00D106F3">
        <w:rPr>
          <w:rFonts w:hint="eastAsia"/>
          <w:sz w:val="24"/>
          <w:szCs w:val="24"/>
        </w:rPr>
        <w:t>时，电流流过</w:t>
      </w:r>
      <w:r w:rsidR="00EE06C8" w:rsidRPr="00D106F3">
        <w:rPr>
          <w:rFonts w:hint="eastAsia"/>
          <w:sz w:val="24"/>
          <w:szCs w:val="24"/>
        </w:rPr>
        <w:t>T2,D5</w:t>
      </w:r>
      <w:r w:rsidR="00AB0414">
        <w:rPr>
          <w:rFonts w:hint="eastAsia"/>
          <w:sz w:val="24"/>
          <w:szCs w:val="24"/>
        </w:rPr>
        <w:t>（如图</w:t>
      </w:r>
      <w:r w:rsidR="00AB0414">
        <w:rPr>
          <w:rFonts w:hint="eastAsia"/>
          <w:sz w:val="24"/>
          <w:szCs w:val="24"/>
        </w:rPr>
        <w:t>1</w:t>
      </w:r>
      <w:r w:rsidR="00AB0414">
        <w:rPr>
          <w:rFonts w:hint="eastAsia"/>
          <w:sz w:val="24"/>
          <w:szCs w:val="24"/>
        </w:rPr>
        <w:t>中的</w:t>
      </w:r>
      <w:r w:rsidR="00087A02">
        <w:rPr>
          <w:rFonts w:hint="eastAsia"/>
          <w:sz w:val="24"/>
          <w:szCs w:val="24"/>
        </w:rPr>
        <w:t>电流</w:t>
      </w:r>
      <w:r w:rsidR="00AB0414">
        <w:rPr>
          <w:rFonts w:hint="eastAsia"/>
          <w:sz w:val="24"/>
          <w:szCs w:val="24"/>
        </w:rPr>
        <w:t>路径</w:t>
      </w:r>
      <w:r w:rsidR="00AB0414">
        <w:rPr>
          <w:rFonts w:hint="eastAsia"/>
          <w:sz w:val="24"/>
          <w:szCs w:val="24"/>
        </w:rPr>
        <w:t>F</w:t>
      </w:r>
      <w:r w:rsidR="00AB0414">
        <w:rPr>
          <w:sz w:val="24"/>
          <w:szCs w:val="24"/>
        </w:rPr>
        <w:t>8</w:t>
      </w:r>
      <w:r w:rsidR="00AB0414">
        <w:rPr>
          <w:rFonts w:hint="eastAsia"/>
          <w:sz w:val="24"/>
          <w:szCs w:val="24"/>
        </w:rPr>
        <w:t>所示）</w:t>
      </w:r>
      <w:r w:rsidR="00FD0241">
        <w:rPr>
          <w:rFonts w:hint="eastAsia"/>
          <w:sz w:val="24"/>
          <w:szCs w:val="24"/>
        </w:rPr>
        <w:t>，其换流回路如图</w:t>
      </w:r>
      <w:r w:rsidR="00FD0241">
        <w:rPr>
          <w:rFonts w:hint="eastAsia"/>
          <w:sz w:val="24"/>
          <w:szCs w:val="24"/>
        </w:rPr>
        <w:t>3</w:t>
      </w:r>
      <w:r w:rsidR="00FD0241">
        <w:rPr>
          <w:rFonts w:hint="eastAsia"/>
          <w:sz w:val="24"/>
          <w:szCs w:val="24"/>
        </w:rPr>
        <w:t>所示，</w:t>
      </w:r>
      <w:r w:rsidR="00C13914">
        <w:rPr>
          <w:rFonts w:hint="eastAsia"/>
          <w:sz w:val="24"/>
          <w:szCs w:val="24"/>
        </w:rPr>
        <w:t>。</w:t>
      </w:r>
      <w:r w:rsidR="0044331B" w:rsidRPr="00D106F3">
        <w:rPr>
          <w:rFonts w:hint="eastAsia"/>
          <w:sz w:val="24"/>
          <w:szCs w:val="24"/>
        </w:rPr>
        <w:t>因此，</w:t>
      </w:r>
      <w:r w:rsidR="00C13914">
        <w:rPr>
          <w:rFonts w:hint="eastAsia"/>
          <w:sz w:val="24"/>
          <w:szCs w:val="24"/>
        </w:rPr>
        <w:t>由图</w:t>
      </w:r>
      <w:r w:rsidR="00C13914">
        <w:rPr>
          <w:rFonts w:hint="eastAsia"/>
          <w:sz w:val="24"/>
          <w:szCs w:val="24"/>
        </w:rPr>
        <w:t>3</w:t>
      </w:r>
      <w:r w:rsidR="00C13914">
        <w:rPr>
          <w:rFonts w:hint="eastAsia"/>
          <w:sz w:val="24"/>
          <w:szCs w:val="24"/>
        </w:rPr>
        <w:t>示出的</w:t>
      </w:r>
      <w:r w:rsidR="00FD0241">
        <w:rPr>
          <w:rFonts w:hint="eastAsia"/>
          <w:sz w:val="24"/>
          <w:szCs w:val="24"/>
        </w:rPr>
        <w:t>第四工作模式下的</w:t>
      </w:r>
      <w:r w:rsidR="00C13914">
        <w:rPr>
          <w:rFonts w:hint="eastAsia"/>
          <w:sz w:val="24"/>
          <w:szCs w:val="24"/>
        </w:rPr>
        <w:t>换流</w:t>
      </w:r>
      <w:r w:rsidR="00FD0241">
        <w:rPr>
          <w:rFonts w:hint="eastAsia"/>
          <w:sz w:val="24"/>
          <w:szCs w:val="24"/>
        </w:rPr>
        <w:t>回路</w:t>
      </w:r>
      <w:r w:rsidR="00C13914">
        <w:rPr>
          <w:rFonts w:hint="eastAsia"/>
          <w:sz w:val="24"/>
          <w:szCs w:val="24"/>
        </w:rPr>
        <w:t>可知，在</w:t>
      </w:r>
      <w:r w:rsidR="00316502">
        <w:rPr>
          <w:rFonts w:hint="eastAsia"/>
          <w:sz w:val="24"/>
          <w:szCs w:val="24"/>
        </w:rPr>
        <w:t>第四</w:t>
      </w:r>
      <w:r w:rsidR="00C13914">
        <w:rPr>
          <w:rFonts w:hint="eastAsia"/>
          <w:sz w:val="24"/>
          <w:szCs w:val="24"/>
        </w:rPr>
        <w:t>工作模式下，换流的路径较长，经过的元器件较多，因此在</w:t>
      </w:r>
      <w:r w:rsidR="00316502">
        <w:rPr>
          <w:rFonts w:hint="eastAsia"/>
          <w:sz w:val="24"/>
          <w:szCs w:val="24"/>
        </w:rPr>
        <w:t>第四</w:t>
      </w:r>
      <w:r w:rsidR="00C13914">
        <w:rPr>
          <w:rFonts w:hint="eastAsia"/>
          <w:sz w:val="24"/>
          <w:szCs w:val="24"/>
        </w:rPr>
        <w:t>工作模式中，是存在大换流</w:t>
      </w:r>
      <w:r w:rsidR="00087A02">
        <w:rPr>
          <w:rFonts w:hint="eastAsia"/>
          <w:sz w:val="24"/>
          <w:szCs w:val="24"/>
        </w:rPr>
        <w:t>回路</w:t>
      </w:r>
      <w:r w:rsidR="00C13914">
        <w:rPr>
          <w:rFonts w:hint="eastAsia"/>
          <w:sz w:val="24"/>
          <w:szCs w:val="24"/>
        </w:rPr>
        <w:t>的</w:t>
      </w:r>
      <w:r w:rsidR="00C13914" w:rsidRPr="00753DC6">
        <w:rPr>
          <w:rFonts w:hint="eastAsia"/>
          <w:sz w:val="24"/>
          <w:szCs w:val="24"/>
        </w:rPr>
        <w:t>。</w:t>
      </w:r>
    </w:p>
    <w:p w14:paraId="233D8ABE" w14:textId="55EEA818" w:rsidR="00737BFB" w:rsidRDefault="00737BFB" w:rsidP="00737BFB">
      <w:pPr>
        <w:spacing w:line="360" w:lineRule="auto"/>
        <w:ind w:firstLineChars="200" w:firstLine="480"/>
        <w:rPr>
          <w:sz w:val="24"/>
          <w:szCs w:val="24"/>
        </w:rPr>
      </w:pPr>
      <w:r>
        <w:rPr>
          <w:rFonts w:hint="eastAsia"/>
          <w:sz w:val="24"/>
          <w:szCs w:val="24"/>
        </w:rPr>
        <w:t>因此，</w:t>
      </w:r>
      <w:r w:rsidRPr="00753DC6">
        <w:rPr>
          <w:rFonts w:hint="eastAsia"/>
          <w:sz w:val="24"/>
          <w:szCs w:val="24"/>
        </w:rPr>
        <w:t>三电平</w:t>
      </w:r>
      <w:r w:rsidRPr="00753DC6">
        <w:rPr>
          <w:rFonts w:hint="eastAsia"/>
          <w:sz w:val="24"/>
          <w:szCs w:val="24"/>
        </w:rPr>
        <w:t>NPC</w:t>
      </w:r>
      <w:r w:rsidRPr="00753DC6">
        <w:rPr>
          <w:rFonts w:hint="eastAsia"/>
          <w:sz w:val="24"/>
          <w:szCs w:val="24"/>
        </w:rPr>
        <w:t>拓</w:t>
      </w:r>
      <w:r>
        <w:rPr>
          <w:rFonts w:hint="eastAsia"/>
          <w:sz w:val="24"/>
          <w:szCs w:val="24"/>
        </w:rPr>
        <w:t>在</w:t>
      </w:r>
      <w:r w:rsidR="00316502">
        <w:rPr>
          <w:rFonts w:hint="eastAsia"/>
          <w:sz w:val="24"/>
          <w:szCs w:val="24"/>
        </w:rPr>
        <w:t>第二</w:t>
      </w:r>
      <w:r w:rsidR="00A105DC">
        <w:rPr>
          <w:rFonts w:hint="eastAsia"/>
          <w:sz w:val="24"/>
          <w:szCs w:val="24"/>
        </w:rPr>
        <w:t>工作模式和</w:t>
      </w:r>
      <w:r w:rsidR="00316502">
        <w:rPr>
          <w:rFonts w:hint="eastAsia"/>
          <w:sz w:val="24"/>
          <w:szCs w:val="24"/>
        </w:rPr>
        <w:t>第四</w:t>
      </w:r>
      <w:r w:rsidR="00A105DC">
        <w:rPr>
          <w:rFonts w:hint="eastAsia"/>
          <w:sz w:val="24"/>
          <w:szCs w:val="24"/>
        </w:rPr>
        <w:t>工作模式下，是存在大换流</w:t>
      </w:r>
      <w:r w:rsidR="00087A02">
        <w:rPr>
          <w:rFonts w:hint="eastAsia"/>
          <w:sz w:val="24"/>
          <w:szCs w:val="24"/>
        </w:rPr>
        <w:t>电流</w:t>
      </w:r>
      <w:r w:rsidR="00A105DC">
        <w:rPr>
          <w:rFonts w:hint="eastAsia"/>
          <w:sz w:val="24"/>
          <w:szCs w:val="24"/>
        </w:rPr>
        <w:t>的。</w:t>
      </w:r>
      <w:r>
        <w:rPr>
          <w:rFonts w:hint="eastAsia"/>
          <w:sz w:val="24"/>
          <w:szCs w:val="24"/>
        </w:rPr>
        <w:t xml:space="preserve"> </w:t>
      </w:r>
      <w:r w:rsidR="00A105DC">
        <w:rPr>
          <w:rFonts w:hint="eastAsia"/>
          <w:sz w:val="24"/>
          <w:szCs w:val="24"/>
        </w:rPr>
        <w:t>而大</w:t>
      </w:r>
      <w:r w:rsidRPr="00737BFB">
        <w:rPr>
          <w:rFonts w:hint="eastAsia"/>
          <w:sz w:val="24"/>
          <w:szCs w:val="24"/>
        </w:rPr>
        <w:t>换流</w:t>
      </w:r>
      <w:r w:rsidR="00087A02">
        <w:rPr>
          <w:rFonts w:hint="eastAsia"/>
          <w:sz w:val="24"/>
          <w:szCs w:val="24"/>
        </w:rPr>
        <w:t>电流</w:t>
      </w:r>
      <w:r w:rsidR="00045EC0">
        <w:rPr>
          <w:rFonts w:hint="eastAsia"/>
          <w:sz w:val="24"/>
          <w:szCs w:val="24"/>
        </w:rPr>
        <w:t>会带来较大的杂散电感，其中，杂散电感是指</w:t>
      </w:r>
      <w:r w:rsidR="00045EC0" w:rsidRPr="00045EC0">
        <w:rPr>
          <w:rFonts w:hint="eastAsia"/>
          <w:sz w:val="24"/>
          <w:szCs w:val="24"/>
        </w:rPr>
        <w:t>由电路中的导体如：连接导线、元件引线、元件本体等呈现出来的等效电感</w:t>
      </w:r>
      <w:r w:rsidR="00045EC0" w:rsidRPr="00045EC0">
        <w:rPr>
          <w:rFonts w:hint="eastAsia"/>
          <w:sz w:val="24"/>
          <w:szCs w:val="24"/>
        </w:rPr>
        <w:t xml:space="preserve"> </w:t>
      </w:r>
      <w:r w:rsidR="00045EC0" w:rsidRPr="00045EC0">
        <w:rPr>
          <w:rFonts w:hint="eastAsia"/>
          <w:sz w:val="24"/>
          <w:szCs w:val="24"/>
        </w:rPr>
        <w:t>。</w:t>
      </w:r>
      <w:r w:rsidR="00045EC0">
        <w:rPr>
          <w:rFonts w:hint="eastAsia"/>
          <w:sz w:val="24"/>
          <w:szCs w:val="24"/>
        </w:rPr>
        <w:t>而</w:t>
      </w:r>
      <w:r w:rsidR="00045EC0" w:rsidRPr="00045EC0">
        <w:rPr>
          <w:rFonts w:hint="eastAsia"/>
          <w:sz w:val="24"/>
          <w:szCs w:val="24"/>
        </w:rPr>
        <w:t>杂散电感会使</w:t>
      </w:r>
      <w:r w:rsidR="00045EC0" w:rsidRPr="00045EC0">
        <w:rPr>
          <w:rFonts w:hint="eastAsia"/>
          <w:sz w:val="24"/>
          <w:szCs w:val="24"/>
        </w:rPr>
        <w:t>IGBT</w:t>
      </w:r>
      <w:r w:rsidR="00045EC0" w:rsidRPr="00045EC0">
        <w:rPr>
          <w:rFonts w:hint="eastAsia"/>
          <w:sz w:val="24"/>
          <w:szCs w:val="24"/>
        </w:rPr>
        <w:t>的集、</w:t>
      </w:r>
      <w:proofErr w:type="gramStart"/>
      <w:r w:rsidR="00045EC0" w:rsidRPr="00045EC0">
        <w:rPr>
          <w:rFonts w:hint="eastAsia"/>
          <w:sz w:val="24"/>
          <w:szCs w:val="24"/>
        </w:rPr>
        <w:t>射极之间</w:t>
      </w:r>
      <w:proofErr w:type="gramEnd"/>
      <w:r w:rsidR="00045EC0" w:rsidRPr="00045EC0">
        <w:rPr>
          <w:rFonts w:hint="eastAsia"/>
          <w:sz w:val="24"/>
          <w:szCs w:val="24"/>
        </w:rPr>
        <w:t>产生较高的电压尖峰，从而造成较大的电磁干扰，甚至导致</w:t>
      </w:r>
      <w:r w:rsidR="00045EC0" w:rsidRPr="00045EC0">
        <w:rPr>
          <w:rFonts w:hint="eastAsia"/>
          <w:sz w:val="24"/>
          <w:szCs w:val="24"/>
        </w:rPr>
        <w:t>IGBT</w:t>
      </w:r>
      <w:r w:rsidR="00045EC0">
        <w:rPr>
          <w:rFonts w:hint="eastAsia"/>
          <w:sz w:val="24"/>
          <w:szCs w:val="24"/>
        </w:rPr>
        <w:t>的</w:t>
      </w:r>
      <w:r w:rsidR="00045EC0" w:rsidRPr="00045EC0">
        <w:rPr>
          <w:rFonts w:hint="eastAsia"/>
          <w:sz w:val="24"/>
          <w:szCs w:val="24"/>
        </w:rPr>
        <w:t>损坏</w:t>
      </w:r>
      <w:r w:rsidR="00045EC0">
        <w:rPr>
          <w:rFonts w:hint="eastAsia"/>
          <w:sz w:val="24"/>
          <w:szCs w:val="24"/>
        </w:rPr>
        <w:t>。</w:t>
      </w:r>
    </w:p>
    <w:p w14:paraId="3A46DCA9" w14:textId="5D54D5D9" w:rsidR="00D106F3" w:rsidRDefault="00D106F3" w:rsidP="00D106F3">
      <w:pPr>
        <w:spacing w:line="360" w:lineRule="auto"/>
        <w:ind w:firstLineChars="200" w:firstLine="480"/>
        <w:rPr>
          <w:sz w:val="24"/>
          <w:szCs w:val="24"/>
        </w:rPr>
      </w:pPr>
      <w:r w:rsidRPr="001D3583">
        <w:rPr>
          <w:rFonts w:hint="eastAsia"/>
          <w:sz w:val="24"/>
          <w:szCs w:val="24"/>
        </w:rPr>
        <w:t>为了解决上述技术问题，本申请实施</w:t>
      </w:r>
      <w:proofErr w:type="gramStart"/>
      <w:r w:rsidRPr="001D3583">
        <w:rPr>
          <w:rFonts w:hint="eastAsia"/>
          <w:sz w:val="24"/>
          <w:szCs w:val="24"/>
        </w:rPr>
        <w:t>例提供</w:t>
      </w:r>
      <w:proofErr w:type="gramEnd"/>
      <w:r w:rsidRPr="001D3583">
        <w:rPr>
          <w:rFonts w:hint="eastAsia"/>
          <w:sz w:val="24"/>
          <w:szCs w:val="24"/>
        </w:rPr>
        <w:t>了</w:t>
      </w:r>
      <w:proofErr w:type="gramStart"/>
      <w:r w:rsidRPr="001D3583">
        <w:rPr>
          <w:rFonts w:hint="eastAsia"/>
          <w:sz w:val="24"/>
          <w:szCs w:val="24"/>
        </w:rPr>
        <w:t>一种</w:t>
      </w:r>
      <w:r w:rsidRPr="00247DD6">
        <w:rPr>
          <w:rFonts w:hint="eastAsia"/>
          <w:sz w:val="24"/>
          <w:szCs w:val="24"/>
        </w:rPr>
        <w:t>短换流</w:t>
      </w:r>
      <w:proofErr w:type="gramEnd"/>
      <w:r w:rsidRPr="00247DD6">
        <w:rPr>
          <w:rFonts w:hint="eastAsia"/>
          <w:sz w:val="24"/>
          <w:szCs w:val="24"/>
        </w:rPr>
        <w:t>路径的</w:t>
      </w:r>
      <w:proofErr w:type="gramStart"/>
      <w:r w:rsidRPr="00753DC6">
        <w:rPr>
          <w:rFonts w:hint="eastAsia"/>
          <w:sz w:val="24"/>
          <w:szCs w:val="24"/>
        </w:rPr>
        <w:t>叠层母排</w:t>
      </w:r>
      <w:r w:rsidRPr="00CA1F3F">
        <w:rPr>
          <w:rFonts w:hint="eastAsia"/>
          <w:sz w:val="24"/>
          <w:szCs w:val="24"/>
        </w:rPr>
        <w:t>和</w:t>
      </w:r>
      <w:proofErr w:type="gramEnd"/>
      <w:r>
        <w:rPr>
          <w:rFonts w:hint="eastAsia"/>
          <w:sz w:val="24"/>
          <w:szCs w:val="24"/>
        </w:rPr>
        <w:t>储能变流器。</w:t>
      </w:r>
    </w:p>
    <w:p w14:paraId="1A9CDECE" w14:textId="77777777" w:rsidR="00F94A13" w:rsidRDefault="00F94A13" w:rsidP="00D106F3">
      <w:pPr>
        <w:spacing w:line="360" w:lineRule="auto"/>
        <w:ind w:firstLineChars="200" w:firstLine="480"/>
        <w:rPr>
          <w:sz w:val="24"/>
          <w:szCs w:val="24"/>
        </w:rPr>
      </w:pPr>
    </w:p>
    <w:p w14:paraId="3B59518E" w14:textId="74853BD4" w:rsidR="00737BFB" w:rsidRPr="00F94A13" w:rsidRDefault="00D106F3" w:rsidP="00D106F3">
      <w:pPr>
        <w:spacing w:line="360" w:lineRule="auto"/>
        <w:ind w:firstLineChars="200" w:firstLine="480"/>
        <w:rPr>
          <w:sz w:val="24"/>
          <w:szCs w:val="24"/>
        </w:rPr>
      </w:pPr>
      <w:r>
        <w:rPr>
          <w:rFonts w:hint="eastAsia"/>
          <w:sz w:val="24"/>
          <w:szCs w:val="24"/>
        </w:rPr>
        <w:t>实施例</w:t>
      </w:r>
      <w:r>
        <w:rPr>
          <w:rFonts w:hint="eastAsia"/>
          <w:sz w:val="24"/>
          <w:szCs w:val="24"/>
        </w:rPr>
        <w:t>1</w:t>
      </w:r>
    </w:p>
    <w:p w14:paraId="1B643A32" w14:textId="5426D545" w:rsidR="00247DD6" w:rsidRPr="00247DD6" w:rsidRDefault="00247DD6" w:rsidP="00247DD6">
      <w:pPr>
        <w:spacing w:line="360" w:lineRule="auto"/>
        <w:ind w:firstLineChars="200" w:firstLine="480"/>
        <w:rPr>
          <w:sz w:val="24"/>
          <w:szCs w:val="24"/>
        </w:rPr>
      </w:pPr>
      <w:r w:rsidRPr="00F94A13">
        <w:rPr>
          <w:rFonts w:hint="eastAsia"/>
          <w:sz w:val="24"/>
          <w:szCs w:val="24"/>
        </w:rPr>
        <w:t>图</w:t>
      </w:r>
      <w:r w:rsidRPr="00F94A13">
        <w:rPr>
          <w:rFonts w:hint="eastAsia"/>
          <w:sz w:val="24"/>
          <w:szCs w:val="24"/>
        </w:rPr>
        <w:t>4</w:t>
      </w:r>
      <w:r w:rsidRPr="00F94A13">
        <w:rPr>
          <w:rFonts w:hint="eastAsia"/>
          <w:sz w:val="24"/>
          <w:szCs w:val="24"/>
        </w:rPr>
        <w:t>为本实施例</w:t>
      </w:r>
      <w:proofErr w:type="gramStart"/>
      <w:r w:rsidRPr="00F94A13">
        <w:rPr>
          <w:rFonts w:hint="eastAsia"/>
          <w:sz w:val="24"/>
          <w:szCs w:val="24"/>
        </w:rPr>
        <w:t>的</w:t>
      </w:r>
      <w:r w:rsidRPr="00247DD6">
        <w:rPr>
          <w:rFonts w:hint="eastAsia"/>
          <w:sz w:val="24"/>
          <w:szCs w:val="24"/>
        </w:rPr>
        <w:t>短换流</w:t>
      </w:r>
      <w:proofErr w:type="gramEnd"/>
      <w:r w:rsidRPr="00247DD6">
        <w:rPr>
          <w:rFonts w:hint="eastAsia"/>
          <w:sz w:val="24"/>
          <w:szCs w:val="24"/>
        </w:rPr>
        <w:t>路径的</w:t>
      </w:r>
      <w:proofErr w:type="gramStart"/>
      <w:r w:rsidRPr="00F94A13">
        <w:rPr>
          <w:rFonts w:hint="eastAsia"/>
          <w:sz w:val="24"/>
          <w:szCs w:val="24"/>
        </w:rPr>
        <w:t>叠层母排布置图</w:t>
      </w:r>
      <w:proofErr w:type="gramEnd"/>
      <w:r w:rsidRPr="00F94A13">
        <w:rPr>
          <w:rFonts w:hint="eastAsia"/>
          <w:sz w:val="24"/>
          <w:szCs w:val="24"/>
        </w:rPr>
        <w:t>。如图</w:t>
      </w:r>
      <w:r w:rsidRPr="00F94A13">
        <w:rPr>
          <w:rFonts w:hint="eastAsia"/>
          <w:sz w:val="24"/>
          <w:szCs w:val="24"/>
        </w:rPr>
        <w:t>4</w:t>
      </w:r>
      <w:r w:rsidRPr="00F94A13">
        <w:rPr>
          <w:rFonts w:hint="eastAsia"/>
          <w:sz w:val="24"/>
          <w:szCs w:val="24"/>
        </w:rPr>
        <w:t>所示，</w:t>
      </w:r>
      <w:r w:rsidR="001B314C">
        <w:rPr>
          <w:rFonts w:hint="eastAsia"/>
          <w:sz w:val="24"/>
          <w:szCs w:val="24"/>
        </w:rPr>
        <w:t>本实施例</w:t>
      </w:r>
      <w:proofErr w:type="gramStart"/>
      <w:r w:rsidR="001B314C">
        <w:rPr>
          <w:rFonts w:hint="eastAsia"/>
          <w:sz w:val="24"/>
          <w:szCs w:val="24"/>
        </w:rPr>
        <w:t>的</w:t>
      </w:r>
      <w:r w:rsidR="001B314C" w:rsidRPr="00247DD6">
        <w:rPr>
          <w:rFonts w:hint="eastAsia"/>
          <w:sz w:val="24"/>
          <w:szCs w:val="24"/>
        </w:rPr>
        <w:t>短换流</w:t>
      </w:r>
      <w:proofErr w:type="gramEnd"/>
      <w:r w:rsidR="001B314C" w:rsidRPr="00247DD6">
        <w:rPr>
          <w:rFonts w:hint="eastAsia"/>
          <w:sz w:val="24"/>
          <w:szCs w:val="24"/>
        </w:rPr>
        <w:t>路径的</w:t>
      </w:r>
      <w:r w:rsidR="001B314C" w:rsidRPr="00753DC6">
        <w:rPr>
          <w:rFonts w:hint="eastAsia"/>
          <w:sz w:val="24"/>
          <w:szCs w:val="24"/>
        </w:rPr>
        <w:t>叠层</w:t>
      </w:r>
      <w:proofErr w:type="gramStart"/>
      <w:r w:rsidR="001B314C" w:rsidRPr="00753DC6">
        <w:rPr>
          <w:rFonts w:hint="eastAsia"/>
          <w:sz w:val="24"/>
          <w:szCs w:val="24"/>
        </w:rPr>
        <w:t>母排</w:t>
      </w:r>
      <w:r w:rsidR="001B314C">
        <w:rPr>
          <w:rFonts w:hint="eastAsia"/>
          <w:sz w:val="24"/>
          <w:szCs w:val="24"/>
        </w:rPr>
        <w:t>包括</w:t>
      </w:r>
      <w:r w:rsidRPr="00247DD6">
        <w:rPr>
          <w:rFonts w:hint="eastAsia"/>
          <w:sz w:val="24"/>
          <w:szCs w:val="24"/>
        </w:rPr>
        <w:t>叠层母排</w:t>
      </w:r>
      <w:proofErr w:type="gramEnd"/>
      <w:r w:rsidRPr="00247DD6">
        <w:rPr>
          <w:rFonts w:hint="eastAsia"/>
          <w:sz w:val="24"/>
          <w:szCs w:val="24"/>
        </w:rPr>
        <w:t>组件和连接母排，</w:t>
      </w:r>
      <w:proofErr w:type="gramStart"/>
      <w:r w:rsidRPr="00247DD6">
        <w:rPr>
          <w:rFonts w:hint="eastAsia"/>
          <w:sz w:val="24"/>
          <w:szCs w:val="24"/>
        </w:rPr>
        <w:t>叠层母排组件</w:t>
      </w:r>
      <w:proofErr w:type="gramEnd"/>
      <w:r w:rsidRPr="00247DD6">
        <w:rPr>
          <w:rFonts w:hint="eastAsia"/>
          <w:sz w:val="24"/>
          <w:szCs w:val="24"/>
        </w:rPr>
        <w:t>和</w:t>
      </w:r>
      <w:proofErr w:type="gramStart"/>
      <w:r w:rsidRPr="00247DD6">
        <w:rPr>
          <w:rFonts w:hint="eastAsia"/>
          <w:sz w:val="24"/>
          <w:szCs w:val="24"/>
        </w:rPr>
        <w:t>连接母排之间</w:t>
      </w:r>
      <w:proofErr w:type="gramEnd"/>
      <w:r w:rsidRPr="00247DD6">
        <w:rPr>
          <w:rFonts w:hint="eastAsia"/>
          <w:sz w:val="24"/>
          <w:szCs w:val="24"/>
        </w:rPr>
        <w:t>配置有第一绝缘层</w:t>
      </w:r>
      <w:r w:rsidR="001B314C">
        <w:rPr>
          <w:rFonts w:hint="eastAsia"/>
          <w:sz w:val="24"/>
          <w:szCs w:val="24"/>
        </w:rPr>
        <w:t>（</w:t>
      </w:r>
      <w:proofErr w:type="gramStart"/>
      <w:r w:rsidR="001B314C">
        <w:rPr>
          <w:rFonts w:hint="eastAsia"/>
          <w:sz w:val="24"/>
          <w:szCs w:val="24"/>
        </w:rPr>
        <w:t>图中未示出</w:t>
      </w:r>
      <w:proofErr w:type="gramEnd"/>
      <w:r w:rsidR="001B314C">
        <w:rPr>
          <w:rFonts w:hint="eastAsia"/>
          <w:sz w:val="24"/>
          <w:szCs w:val="24"/>
        </w:rPr>
        <w:t>）</w:t>
      </w:r>
      <w:r w:rsidRPr="00247DD6">
        <w:rPr>
          <w:rFonts w:hint="eastAsia"/>
          <w:sz w:val="24"/>
          <w:szCs w:val="24"/>
        </w:rPr>
        <w:t>，其中，</w:t>
      </w:r>
      <w:proofErr w:type="gramStart"/>
      <w:r w:rsidRPr="00247DD6">
        <w:rPr>
          <w:rFonts w:hint="eastAsia"/>
          <w:sz w:val="24"/>
          <w:szCs w:val="24"/>
        </w:rPr>
        <w:t>叠层母排组件</w:t>
      </w:r>
      <w:proofErr w:type="gramEnd"/>
      <w:r w:rsidRPr="00247DD6">
        <w:rPr>
          <w:rFonts w:hint="eastAsia"/>
          <w:sz w:val="24"/>
          <w:szCs w:val="24"/>
        </w:rPr>
        <w:t>配置有交流输入输出母排、直流</w:t>
      </w:r>
      <w:proofErr w:type="gramStart"/>
      <w:r w:rsidRPr="00247DD6">
        <w:rPr>
          <w:rFonts w:hint="eastAsia"/>
          <w:sz w:val="24"/>
          <w:szCs w:val="24"/>
        </w:rPr>
        <w:t>负母排</w:t>
      </w:r>
      <w:proofErr w:type="gramEnd"/>
      <w:r w:rsidRPr="00247DD6">
        <w:rPr>
          <w:rFonts w:hint="eastAsia"/>
          <w:sz w:val="24"/>
          <w:szCs w:val="24"/>
        </w:rPr>
        <w:t>、</w:t>
      </w:r>
      <w:r w:rsidR="007D0183">
        <w:rPr>
          <w:rFonts w:hint="eastAsia"/>
          <w:sz w:val="24"/>
          <w:szCs w:val="24"/>
        </w:rPr>
        <w:t>直流</w:t>
      </w:r>
      <w:proofErr w:type="gramStart"/>
      <w:r w:rsidR="007D0183">
        <w:rPr>
          <w:rFonts w:hint="eastAsia"/>
          <w:sz w:val="24"/>
          <w:szCs w:val="24"/>
        </w:rPr>
        <w:t>零母排</w:t>
      </w:r>
      <w:proofErr w:type="gramEnd"/>
      <w:r w:rsidRPr="00247DD6">
        <w:rPr>
          <w:rFonts w:hint="eastAsia"/>
          <w:sz w:val="24"/>
          <w:szCs w:val="24"/>
        </w:rPr>
        <w:t>和直流</w:t>
      </w:r>
      <w:proofErr w:type="gramStart"/>
      <w:r w:rsidRPr="00247DD6">
        <w:rPr>
          <w:rFonts w:hint="eastAsia"/>
          <w:sz w:val="24"/>
          <w:szCs w:val="24"/>
        </w:rPr>
        <w:t>正母排</w:t>
      </w:r>
      <w:proofErr w:type="gramEnd"/>
      <w:r w:rsidRPr="00247DD6">
        <w:rPr>
          <w:rFonts w:hint="eastAsia"/>
          <w:sz w:val="24"/>
          <w:szCs w:val="24"/>
        </w:rPr>
        <w:t>，</w:t>
      </w:r>
      <w:proofErr w:type="gramStart"/>
      <w:r w:rsidRPr="00247DD6">
        <w:rPr>
          <w:rFonts w:hint="eastAsia"/>
          <w:sz w:val="24"/>
          <w:szCs w:val="24"/>
        </w:rPr>
        <w:t>连接母排配置</w:t>
      </w:r>
      <w:proofErr w:type="gramEnd"/>
      <w:r w:rsidRPr="00247DD6">
        <w:rPr>
          <w:rFonts w:hint="eastAsia"/>
          <w:sz w:val="24"/>
          <w:szCs w:val="24"/>
        </w:rPr>
        <w:t>有电容组件、第一开关组件、第二开关组件、</w:t>
      </w:r>
      <w:proofErr w:type="gramStart"/>
      <w:r w:rsidRPr="00247DD6">
        <w:rPr>
          <w:rFonts w:hint="eastAsia"/>
          <w:sz w:val="24"/>
          <w:szCs w:val="24"/>
        </w:rPr>
        <w:t>钳</w:t>
      </w:r>
      <w:r w:rsidRPr="00247DD6">
        <w:rPr>
          <w:rFonts w:hint="eastAsia"/>
          <w:sz w:val="24"/>
          <w:szCs w:val="24"/>
        </w:rPr>
        <w:lastRenderedPageBreak/>
        <w:t>位二极管</w:t>
      </w:r>
      <w:proofErr w:type="gramEnd"/>
      <w:r w:rsidRPr="00247DD6">
        <w:rPr>
          <w:rFonts w:hint="eastAsia"/>
          <w:sz w:val="24"/>
          <w:szCs w:val="24"/>
        </w:rPr>
        <w:t>组件、第三开关组件和第四开关组件。</w:t>
      </w:r>
    </w:p>
    <w:p w14:paraId="399D8139" w14:textId="5FA7FEEE" w:rsidR="00247DD6" w:rsidRDefault="007B6768" w:rsidP="007B6768">
      <w:pPr>
        <w:spacing w:line="360" w:lineRule="auto"/>
        <w:ind w:firstLineChars="200" w:firstLine="480"/>
        <w:rPr>
          <w:sz w:val="24"/>
          <w:szCs w:val="24"/>
        </w:rPr>
      </w:pPr>
      <w:r>
        <w:rPr>
          <w:rFonts w:hint="eastAsia"/>
          <w:sz w:val="24"/>
          <w:szCs w:val="24"/>
        </w:rPr>
        <w:t>具体地，</w:t>
      </w:r>
      <w:proofErr w:type="gramStart"/>
      <w:r w:rsidR="00247DD6" w:rsidRPr="00247DD6">
        <w:rPr>
          <w:rFonts w:hint="eastAsia"/>
          <w:sz w:val="24"/>
          <w:szCs w:val="24"/>
        </w:rPr>
        <w:t>叠层母排组件</w:t>
      </w:r>
      <w:proofErr w:type="gramEnd"/>
      <w:r w:rsidR="00247DD6" w:rsidRPr="00247DD6">
        <w:rPr>
          <w:rFonts w:hint="eastAsia"/>
          <w:sz w:val="24"/>
          <w:szCs w:val="24"/>
        </w:rPr>
        <w:t>还包括第二绝缘层</w:t>
      </w:r>
      <w:r w:rsidR="007D0183">
        <w:rPr>
          <w:rFonts w:hint="eastAsia"/>
          <w:sz w:val="24"/>
          <w:szCs w:val="24"/>
        </w:rPr>
        <w:t>（</w:t>
      </w:r>
      <w:proofErr w:type="gramStart"/>
      <w:r>
        <w:rPr>
          <w:rFonts w:hint="eastAsia"/>
          <w:sz w:val="24"/>
          <w:szCs w:val="24"/>
        </w:rPr>
        <w:t>图中未示出</w:t>
      </w:r>
      <w:proofErr w:type="gramEnd"/>
      <w:r>
        <w:rPr>
          <w:rFonts w:hint="eastAsia"/>
          <w:sz w:val="24"/>
          <w:szCs w:val="24"/>
        </w:rPr>
        <w:t>）</w:t>
      </w:r>
      <w:r w:rsidR="00247DD6" w:rsidRPr="00247DD6">
        <w:rPr>
          <w:rFonts w:hint="eastAsia"/>
          <w:sz w:val="24"/>
          <w:szCs w:val="24"/>
        </w:rPr>
        <w:t>、第三绝缘层</w:t>
      </w:r>
      <w:r w:rsidR="007D0183">
        <w:rPr>
          <w:rFonts w:hint="eastAsia"/>
          <w:sz w:val="24"/>
          <w:szCs w:val="24"/>
        </w:rPr>
        <w:t>（</w:t>
      </w:r>
      <w:proofErr w:type="gramStart"/>
      <w:r>
        <w:rPr>
          <w:rFonts w:hint="eastAsia"/>
          <w:sz w:val="24"/>
          <w:szCs w:val="24"/>
        </w:rPr>
        <w:t>图中未示出</w:t>
      </w:r>
      <w:proofErr w:type="gramEnd"/>
      <w:r>
        <w:rPr>
          <w:rFonts w:hint="eastAsia"/>
          <w:sz w:val="24"/>
          <w:szCs w:val="24"/>
        </w:rPr>
        <w:t>）</w:t>
      </w:r>
      <w:r w:rsidR="00247DD6" w:rsidRPr="00247DD6">
        <w:rPr>
          <w:rFonts w:hint="eastAsia"/>
          <w:sz w:val="24"/>
          <w:szCs w:val="24"/>
        </w:rPr>
        <w:t>和第四绝缘层</w:t>
      </w:r>
      <w:r w:rsidR="007D0183">
        <w:rPr>
          <w:rFonts w:hint="eastAsia"/>
          <w:sz w:val="24"/>
          <w:szCs w:val="24"/>
        </w:rPr>
        <w:t>（</w:t>
      </w:r>
      <w:proofErr w:type="gramStart"/>
      <w:r>
        <w:rPr>
          <w:rFonts w:hint="eastAsia"/>
          <w:sz w:val="24"/>
          <w:szCs w:val="24"/>
        </w:rPr>
        <w:t>图中未示出</w:t>
      </w:r>
      <w:proofErr w:type="gramEnd"/>
      <w:r>
        <w:rPr>
          <w:rFonts w:hint="eastAsia"/>
          <w:sz w:val="24"/>
          <w:szCs w:val="24"/>
        </w:rPr>
        <w:t>）</w:t>
      </w:r>
      <w:r w:rsidR="00247DD6" w:rsidRPr="00247DD6">
        <w:rPr>
          <w:rFonts w:hint="eastAsia"/>
          <w:sz w:val="24"/>
          <w:szCs w:val="24"/>
        </w:rPr>
        <w:t>，其中，交流输入输出母排、第二绝缘层、直流</w:t>
      </w:r>
      <w:proofErr w:type="gramStart"/>
      <w:r w:rsidR="00247DD6" w:rsidRPr="00247DD6">
        <w:rPr>
          <w:rFonts w:hint="eastAsia"/>
          <w:sz w:val="24"/>
          <w:szCs w:val="24"/>
        </w:rPr>
        <w:t>负母排</w:t>
      </w:r>
      <w:proofErr w:type="gramEnd"/>
      <w:r w:rsidR="00247DD6" w:rsidRPr="00247DD6">
        <w:rPr>
          <w:rFonts w:hint="eastAsia"/>
          <w:sz w:val="24"/>
          <w:szCs w:val="24"/>
        </w:rPr>
        <w:t>、第三绝缘层、</w:t>
      </w:r>
      <w:r w:rsidR="007D0183">
        <w:rPr>
          <w:rFonts w:hint="eastAsia"/>
          <w:sz w:val="24"/>
          <w:szCs w:val="24"/>
        </w:rPr>
        <w:t>直流</w:t>
      </w:r>
      <w:proofErr w:type="gramStart"/>
      <w:r w:rsidR="007D0183">
        <w:rPr>
          <w:rFonts w:hint="eastAsia"/>
          <w:sz w:val="24"/>
          <w:szCs w:val="24"/>
        </w:rPr>
        <w:t>零母排</w:t>
      </w:r>
      <w:proofErr w:type="gramEnd"/>
      <w:r w:rsidR="00247DD6" w:rsidRPr="00247DD6">
        <w:rPr>
          <w:rFonts w:hint="eastAsia"/>
          <w:sz w:val="24"/>
          <w:szCs w:val="24"/>
        </w:rPr>
        <w:t>、第四绝缘层、直流</w:t>
      </w:r>
      <w:proofErr w:type="gramStart"/>
      <w:r w:rsidR="00247DD6" w:rsidRPr="00247DD6">
        <w:rPr>
          <w:rFonts w:hint="eastAsia"/>
          <w:sz w:val="24"/>
          <w:szCs w:val="24"/>
        </w:rPr>
        <w:t>正母排沿</w:t>
      </w:r>
      <w:proofErr w:type="gramEnd"/>
      <w:r w:rsidR="00247DD6" w:rsidRPr="00247DD6">
        <w:rPr>
          <w:rFonts w:hint="eastAsia"/>
          <w:sz w:val="24"/>
          <w:szCs w:val="24"/>
        </w:rPr>
        <w:t>第一方向依次叠压。</w:t>
      </w:r>
    </w:p>
    <w:p w14:paraId="4AEBDC48" w14:textId="17D7943C" w:rsidR="008E72B8" w:rsidRPr="00247DD6" w:rsidRDefault="008E72B8" w:rsidP="007B6768">
      <w:pPr>
        <w:spacing w:line="360" w:lineRule="auto"/>
        <w:ind w:firstLineChars="200" w:firstLine="480"/>
        <w:rPr>
          <w:sz w:val="24"/>
          <w:szCs w:val="24"/>
        </w:rPr>
      </w:pPr>
      <w:r>
        <w:rPr>
          <w:rFonts w:hint="eastAsia"/>
          <w:sz w:val="24"/>
          <w:szCs w:val="24"/>
        </w:rPr>
        <w:t>其中，在一种可实现的实施方式中，第一绝缘层、第二绝缘层、第三绝缘层和第四绝缘层的材质为绝缘纸。</w:t>
      </w:r>
    </w:p>
    <w:p w14:paraId="6000080D" w14:textId="1FF47221" w:rsidR="00247DD6" w:rsidRPr="00247DD6" w:rsidRDefault="007B6768" w:rsidP="00247DD6">
      <w:pPr>
        <w:spacing w:line="360" w:lineRule="auto"/>
        <w:ind w:firstLineChars="200" w:firstLine="480"/>
        <w:rPr>
          <w:sz w:val="24"/>
          <w:szCs w:val="24"/>
        </w:rPr>
      </w:pPr>
      <w:r>
        <w:rPr>
          <w:rFonts w:hint="eastAsia"/>
          <w:sz w:val="24"/>
          <w:szCs w:val="24"/>
        </w:rPr>
        <w:t>进一步地</w:t>
      </w:r>
      <w:r w:rsidR="00247DD6" w:rsidRPr="00247DD6">
        <w:rPr>
          <w:rFonts w:hint="eastAsia"/>
          <w:sz w:val="24"/>
          <w:szCs w:val="24"/>
        </w:rPr>
        <w:t>，</w:t>
      </w:r>
      <w:r w:rsidR="00433EFD">
        <w:rPr>
          <w:rFonts w:hint="eastAsia"/>
          <w:sz w:val="24"/>
          <w:szCs w:val="24"/>
        </w:rPr>
        <w:t>如图</w:t>
      </w:r>
      <w:r w:rsidR="00433EFD">
        <w:rPr>
          <w:rFonts w:hint="eastAsia"/>
          <w:sz w:val="24"/>
          <w:szCs w:val="24"/>
        </w:rPr>
        <w:t>4</w:t>
      </w:r>
      <w:r w:rsidR="00433EFD">
        <w:rPr>
          <w:rFonts w:hint="eastAsia"/>
          <w:sz w:val="24"/>
          <w:szCs w:val="24"/>
        </w:rPr>
        <w:t>所示，</w:t>
      </w:r>
      <w:proofErr w:type="gramStart"/>
      <w:r w:rsidR="00247DD6" w:rsidRPr="004A4F67">
        <w:rPr>
          <w:rFonts w:hint="eastAsia"/>
          <w:sz w:val="24"/>
          <w:szCs w:val="24"/>
        </w:rPr>
        <w:t>连接母排</w:t>
      </w:r>
      <w:r w:rsidR="0015364B" w:rsidRPr="004A4F67">
        <w:rPr>
          <w:rFonts w:hint="eastAsia"/>
          <w:sz w:val="24"/>
          <w:szCs w:val="24"/>
        </w:rPr>
        <w:t>邻接</w:t>
      </w:r>
      <w:proofErr w:type="gramEnd"/>
      <w:r w:rsidR="0015364B" w:rsidRPr="004A4F67">
        <w:rPr>
          <w:rFonts w:hint="eastAsia"/>
          <w:sz w:val="24"/>
          <w:szCs w:val="24"/>
        </w:rPr>
        <w:t>于所述</w:t>
      </w:r>
      <w:r w:rsidR="00247DD6" w:rsidRPr="004A4F67">
        <w:rPr>
          <w:rFonts w:hint="eastAsia"/>
          <w:sz w:val="24"/>
          <w:szCs w:val="24"/>
        </w:rPr>
        <w:t>直流</w:t>
      </w:r>
      <w:proofErr w:type="gramStart"/>
      <w:r w:rsidR="00247DD6" w:rsidRPr="004A4F67">
        <w:rPr>
          <w:rFonts w:hint="eastAsia"/>
          <w:sz w:val="24"/>
          <w:szCs w:val="24"/>
        </w:rPr>
        <w:t>正母排</w:t>
      </w:r>
      <w:proofErr w:type="gramEnd"/>
      <w:r w:rsidR="00247DD6" w:rsidRPr="004A4F67">
        <w:rPr>
          <w:rFonts w:hint="eastAsia"/>
          <w:sz w:val="24"/>
          <w:szCs w:val="24"/>
        </w:rPr>
        <w:t>。</w:t>
      </w:r>
      <w:r w:rsidR="006C65EB" w:rsidRPr="004A4F67">
        <w:rPr>
          <w:rFonts w:hint="eastAsia"/>
          <w:sz w:val="24"/>
          <w:szCs w:val="24"/>
        </w:rPr>
        <w:t>即，</w:t>
      </w:r>
      <w:r w:rsidR="006C65EB" w:rsidRPr="00DF42FD">
        <w:rPr>
          <w:rFonts w:hint="eastAsia"/>
          <w:sz w:val="24"/>
          <w:szCs w:val="24"/>
        </w:rPr>
        <w:t>交流输入</w:t>
      </w:r>
      <w:r w:rsidR="006C65EB" w:rsidRPr="00247DD6">
        <w:rPr>
          <w:rFonts w:hint="eastAsia"/>
          <w:sz w:val="24"/>
          <w:szCs w:val="24"/>
        </w:rPr>
        <w:t>输出母排、第二绝缘层、直流</w:t>
      </w:r>
      <w:proofErr w:type="gramStart"/>
      <w:r w:rsidR="006C65EB" w:rsidRPr="00247DD6">
        <w:rPr>
          <w:rFonts w:hint="eastAsia"/>
          <w:sz w:val="24"/>
          <w:szCs w:val="24"/>
        </w:rPr>
        <w:t>负母排</w:t>
      </w:r>
      <w:proofErr w:type="gramEnd"/>
      <w:r w:rsidR="006C65EB" w:rsidRPr="00247DD6">
        <w:rPr>
          <w:rFonts w:hint="eastAsia"/>
          <w:sz w:val="24"/>
          <w:szCs w:val="24"/>
        </w:rPr>
        <w:t>、第三绝缘层、</w:t>
      </w:r>
      <w:r w:rsidR="006C65EB">
        <w:rPr>
          <w:rFonts w:hint="eastAsia"/>
          <w:sz w:val="24"/>
          <w:szCs w:val="24"/>
        </w:rPr>
        <w:t>直流</w:t>
      </w:r>
      <w:proofErr w:type="gramStart"/>
      <w:r w:rsidR="006C65EB">
        <w:rPr>
          <w:rFonts w:hint="eastAsia"/>
          <w:sz w:val="24"/>
          <w:szCs w:val="24"/>
        </w:rPr>
        <w:t>零母排</w:t>
      </w:r>
      <w:proofErr w:type="gramEnd"/>
      <w:r w:rsidR="006C65EB" w:rsidRPr="00247DD6">
        <w:rPr>
          <w:rFonts w:hint="eastAsia"/>
          <w:sz w:val="24"/>
          <w:szCs w:val="24"/>
        </w:rPr>
        <w:t>、第四绝缘层、直流</w:t>
      </w:r>
      <w:proofErr w:type="gramStart"/>
      <w:r w:rsidR="006C65EB" w:rsidRPr="00247DD6">
        <w:rPr>
          <w:rFonts w:hint="eastAsia"/>
          <w:sz w:val="24"/>
          <w:szCs w:val="24"/>
        </w:rPr>
        <w:t>正母排</w:t>
      </w:r>
      <w:proofErr w:type="gramEnd"/>
      <w:r w:rsidR="006C65EB">
        <w:rPr>
          <w:rFonts w:hint="eastAsia"/>
          <w:sz w:val="24"/>
          <w:szCs w:val="24"/>
        </w:rPr>
        <w:t>、</w:t>
      </w:r>
      <w:r w:rsidR="006C65EB" w:rsidRPr="004A4F67">
        <w:rPr>
          <w:rFonts w:hint="eastAsia"/>
          <w:sz w:val="24"/>
          <w:szCs w:val="24"/>
        </w:rPr>
        <w:t>连接</w:t>
      </w:r>
      <w:proofErr w:type="gramStart"/>
      <w:r w:rsidR="006C65EB" w:rsidRPr="004A4F67">
        <w:rPr>
          <w:rFonts w:hint="eastAsia"/>
          <w:sz w:val="24"/>
          <w:szCs w:val="24"/>
        </w:rPr>
        <w:t>母排</w:t>
      </w:r>
      <w:r w:rsidR="006C65EB" w:rsidRPr="00DF42FD">
        <w:rPr>
          <w:rFonts w:hint="eastAsia"/>
          <w:sz w:val="24"/>
          <w:szCs w:val="24"/>
        </w:rPr>
        <w:t>沿</w:t>
      </w:r>
      <w:proofErr w:type="gramEnd"/>
      <w:r w:rsidR="006C65EB" w:rsidRPr="00DF42FD">
        <w:rPr>
          <w:rFonts w:hint="eastAsia"/>
          <w:sz w:val="24"/>
          <w:szCs w:val="24"/>
        </w:rPr>
        <w:t>第一方向依次叠压。</w:t>
      </w:r>
    </w:p>
    <w:p w14:paraId="01ACF37C" w14:textId="345AAACC" w:rsidR="00247DD6" w:rsidRPr="00247DD6" w:rsidRDefault="002D509D" w:rsidP="00247DD6">
      <w:pPr>
        <w:spacing w:line="360" w:lineRule="auto"/>
        <w:ind w:firstLineChars="200" w:firstLine="480"/>
        <w:rPr>
          <w:sz w:val="24"/>
          <w:szCs w:val="24"/>
        </w:rPr>
      </w:pPr>
      <w:bookmarkStart w:id="4" w:name="OLE_LINK7"/>
      <w:r>
        <w:rPr>
          <w:rFonts w:hint="eastAsia"/>
          <w:sz w:val="24"/>
          <w:szCs w:val="24"/>
        </w:rPr>
        <w:t>进一步地</w:t>
      </w:r>
      <w:r w:rsidR="00247DD6" w:rsidRPr="00247DD6">
        <w:rPr>
          <w:rFonts w:hint="eastAsia"/>
          <w:sz w:val="24"/>
          <w:szCs w:val="24"/>
        </w:rPr>
        <w:t>，</w:t>
      </w:r>
      <w:bookmarkEnd w:id="4"/>
      <w:r>
        <w:rPr>
          <w:rFonts w:hint="eastAsia"/>
          <w:sz w:val="24"/>
          <w:szCs w:val="24"/>
        </w:rPr>
        <w:t>如图</w:t>
      </w:r>
      <w:r>
        <w:rPr>
          <w:rFonts w:hint="eastAsia"/>
          <w:sz w:val="24"/>
          <w:szCs w:val="24"/>
        </w:rPr>
        <w:t>4</w:t>
      </w:r>
      <w:r>
        <w:rPr>
          <w:rFonts w:hint="eastAsia"/>
          <w:sz w:val="24"/>
          <w:szCs w:val="24"/>
        </w:rPr>
        <w:t>所示</w:t>
      </w:r>
      <w:r w:rsidR="00722EBB">
        <w:rPr>
          <w:rFonts w:hint="eastAsia"/>
          <w:sz w:val="24"/>
          <w:szCs w:val="24"/>
        </w:rPr>
        <w:t>，</w:t>
      </w:r>
      <w:r w:rsidR="00247DD6" w:rsidRPr="00247DD6">
        <w:rPr>
          <w:rFonts w:hint="eastAsia"/>
          <w:sz w:val="24"/>
          <w:szCs w:val="24"/>
        </w:rPr>
        <w:t>电容组件、第一开关组件、第二开关组件、</w:t>
      </w:r>
      <w:proofErr w:type="gramStart"/>
      <w:r w:rsidR="00247DD6" w:rsidRPr="00247DD6">
        <w:rPr>
          <w:rFonts w:hint="eastAsia"/>
          <w:sz w:val="24"/>
          <w:szCs w:val="24"/>
        </w:rPr>
        <w:t>钳位二极管</w:t>
      </w:r>
      <w:proofErr w:type="gramEnd"/>
      <w:r w:rsidR="00247DD6" w:rsidRPr="00247DD6">
        <w:rPr>
          <w:rFonts w:hint="eastAsia"/>
          <w:sz w:val="24"/>
          <w:szCs w:val="24"/>
        </w:rPr>
        <w:t>组件、第三开关组件、第四开关组件沿第</w:t>
      </w:r>
      <w:r>
        <w:rPr>
          <w:rFonts w:hint="eastAsia"/>
          <w:sz w:val="24"/>
          <w:szCs w:val="24"/>
        </w:rPr>
        <w:t>二</w:t>
      </w:r>
      <w:r w:rsidR="00247DD6" w:rsidRPr="00247DD6">
        <w:rPr>
          <w:rFonts w:hint="eastAsia"/>
          <w:sz w:val="24"/>
          <w:szCs w:val="24"/>
        </w:rPr>
        <w:t>方向依次排开。</w:t>
      </w:r>
    </w:p>
    <w:p w14:paraId="6914C5B2" w14:textId="51C6E8B2" w:rsidR="00247DD6" w:rsidRPr="00247DD6" w:rsidRDefault="00722EBB" w:rsidP="00247DD6">
      <w:pPr>
        <w:spacing w:line="360" w:lineRule="auto"/>
        <w:ind w:firstLineChars="200" w:firstLine="480"/>
        <w:rPr>
          <w:sz w:val="24"/>
          <w:szCs w:val="24"/>
        </w:rPr>
      </w:pPr>
      <w:r>
        <w:rPr>
          <w:rFonts w:hint="eastAsia"/>
          <w:sz w:val="24"/>
          <w:szCs w:val="24"/>
        </w:rPr>
        <w:t>具体地</w:t>
      </w:r>
      <w:r w:rsidR="00247DD6" w:rsidRPr="00247DD6">
        <w:rPr>
          <w:rFonts w:hint="eastAsia"/>
          <w:sz w:val="24"/>
          <w:szCs w:val="24"/>
        </w:rPr>
        <w:t>，第一开关组件包括并联的第一开关管和第一续流二极管，第二开关组件包括并联的第二开关管和第二续流二极管，第三开关组件包括并联的第三开关管和第三续流二极管，第四开关组件包括并联的第四开关管和第四续流二极管</w:t>
      </w:r>
      <w:r>
        <w:rPr>
          <w:rFonts w:hint="eastAsia"/>
          <w:sz w:val="24"/>
          <w:szCs w:val="24"/>
        </w:rPr>
        <w:t>，具体可参考图</w:t>
      </w:r>
      <w:r>
        <w:rPr>
          <w:rFonts w:hint="eastAsia"/>
          <w:sz w:val="24"/>
          <w:szCs w:val="24"/>
        </w:rPr>
        <w:t>1</w:t>
      </w:r>
      <w:r>
        <w:rPr>
          <w:sz w:val="24"/>
          <w:szCs w:val="24"/>
        </w:rPr>
        <w:t>.</w:t>
      </w:r>
    </w:p>
    <w:p w14:paraId="299DD056" w14:textId="3E0ED3FB" w:rsidR="00247DD6" w:rsidRPr="00247DD6" w:rsidRDefault="00722EBB" w:rsidP="00247DD6">
      <w:pPr>
        <w:spacing w:line="360" w:lineRule="auto"/>
        <w:ind w:firstLineChars="200" w:firstLine="480"/>
        <w:rPr>
          <w:sz w:val="24"/>
          <w:szCs w:val="24"/>
        </w:rPr>
      </w:pPr>
      <w:r>
        <w:rPr>
          <w:rFonts w:hint="eastAsia"/>
          <w:sz w:val="24"/>
          <w:szCs w:val="24"/>
        </w:rPr>
        <w:t>具体地</w:t>
      </w:r>
      <w:r w:rsidR="00247DD6" w:rsidRPr="00247DD6">
        <w:rPr>
          <w:rFonts w:hint="eastAsia"/>
          <w:sz w:val="24"/>
          <w:szCs w:val="24"/>
        </w:rPr>
        <w:t>，第一开关管、第二开关管、第三开关管、第四开关管为</w:t>
      </w:r>
      <w:proofErr w:type="gramStart"/>
      <w:r w:rsidR="00247DD6" w:rsidRPr="00247DD6">
        <w:rPr>
          <w:rFonts w:hint="eastAsia"/>
          <w:sz w:val="24"/>
          <w:szCs w:val="24"/>
        </w:rPr>
        <w:t>绝缘栅双极型</w:t>
      </w:r>
      <w:proofErr w:type="gramEnd"/>
      <w:r w:rsidR="00247DD6" w:rsidRPr="00247DD6">
        <w:rPr>
          <w:rFonts w:hint="eastAsia"/>
          <w:sz w:val="24"/>
          <w:szCs w:val="24"/>
        </w:rPr>
        <w:t>晶体管</w:t>
      </w:r>
      <w:r>
        <w:rPr>
          <w:rFonts w:hint="eastAsia"/>
          <w:sz w:val="24"/>
          <w:szCs w:val="24"/>
        </w:rPr>
        <w:t>，即</w:t>
      </w:r>
      <w:r>
        <w:rPr>
          <w:rFonts w:hint="eastAsia"/>
          <w:sz w:val="24"/>
          <w:szCs w:val="24"/>
        </w:rPr>
        <w:t>I</w:t>
      </w:r>
      <w:r>
        <w:rPr>
          <w:sz w:val="24"/>
          <w:szCs w:val="24"/>
        </w:rPr>
        <w:t>GBT</w:t>
      </w:r>
      <w:r w:rsidR="00247DD6" w:rsidRPr="00247DD6">
        <w:rPr>
          <w:rFonts w:hint="eastAsia"/>
          <w:sz w:val="24"/>
          <w:szCs w:val="24"/>
        </w:rPr>
        <w:t>。</w:t>
      </w:r>
      <w:r w:rsidR="00A14E56" w:rsidRPr="00A14E56">
        <w:rPr>
          <w:rFonts w:hint="eastAsia"/>
          <w:sz w:val="24"/>
          <w:szCs w:val="24"/>
        </w:rPr>
        <w:t>IGBT</w:t>
      </w:r>
      <w:r w:rsidR="00A14E56" w:rsidRPr="00A14E56">
        <w:rPr>
          <w:rFonts w:hint="eastAsia"/>
          <w:sz w:val="24"/>
          <w:szCs w:val="24"/>
        </w:rPr>
        <w:t>是由双极型三极管和绝缘栅型场效应管组成的复合全控型电压驱动式功率半导体器件</w:t>
      </w:r>
      <w:r w:rsidR="00A14E56" w:rsidRPr="00A14E56">
        <w:rPr>
          <w:rFonts w:hint="eastAsia"/>
          <w:sz w:val="24"/>
          <w:szCs w:val="24"/>
        </w:rPr>
        <w:t xml:space="preserve">, </w:t>
      </w:r>
      <w:r w:rsidR="00A14E56" w:rsidRPr="00A14E56">
        <w:rPr>
          <w:rFonts w:hint="eastAsia"/>
          <w:sz w:val="24"/>
          <w:szCs w:val="24"/>
        </w:rPr>
        <w:t>兼有（</w:t>
      </w:r>
      <w:r w:rsidR="00A14E56" w:rsidRPr="00A14E56">
        <w:rPr>
          <w:rFonts w:hint="eastAsia"/>
          <w:sz w:val="24"/>
          <w:szCs w:val="24"/>
        </w:rPr>
        <w:t>Metal-Oxide-Semiconductor Field-Effect Transistor, MOSFET</w:t>
      </w:r>
      <w:r w:rsidR="00A14E56" w:rsidRPr="00A14E56">
        <w:rPr>
          <w:rFonts w:hint="eastAsia"/>
          <w:sz w:val="24"/>
          <w:szCs w:val="24"/>
        </w:rPr>
        <w:t>）</w:t>
      </w:r>
      <w:proofErr w:type="gramStart"/>
      <w:r w:rsidR="00A14E56" w:rsidRPr="00A14E56">
        <w:rPr>
          <w:rFonts w:hint="eastAsia"/>
          <w:sz w:val="24"/>
          <w:szCs w:val="24"/>
        </w:rPr>
        <w:t>金氧半</w:t>
      </w:r>
      <w:proofErr w:type="gramEnd"/>
      <w:r w:rsidR="00A14E56" w:rsidRPr="00A14E56">
        <w:rPr>
          <w:rFonts w:hint="eastAsia"/>
          <w:sz w:val="24"/>
          <w:szCs w:val="24"/>
        </w:rPr>
        <w:t>场效晶体管的高输入阻抗和电力晶体管（</w:t>
      </w:r>
      <w:r w:rsidR="00A14E56" w:rsidRPr="00A14E56">
        <w:rPr>
          <w:rFonts w:hint="eastAsia"/>
          <w:sz w:val="24"/>
          <w:szCs w:val="24"/>
        </w:rPr>
        <w:t>Giant Transistor</w:t>
      </w:r>
      <w:r w:rsidR="00A14E56" w:rsidRPr="00A14E56">
        <w:rPr>
          <w:rFonts w:hint="eastAsia"/>
          <w:sz w:val="24"/>
          <w:szCs w:val="24"/>
        </w:rPr>
        <w:t>，</w:t>
      </w:r>
      <w:r w:rsidR="00A14E56" w:rsidRPr="00A14E56">
        <w:rPr>
          <w:rFonts w:hint="eastAsia"/>
          <w:sz w:val="24"/>
          <w:szCs w:val="24"/>
        </w:rPr>
        <w:t>GTR</w:t>
      </w:r>
      <w:r w:rsidR="00A14E56" w:rsidRPr="00A14E56">
        <w:rPr>
          <w:rFonts w:hint="eastAsia"/>
          <w:sz w:val="24"/>
          <w:szCs w:val="24"/>
        </w:rPr>
        <w:t>）的低导通压降两方面的优点。</w:t>
      </w:r>
      <w:r w:rsidR="00A14E56" w:rsidRPr="00A14E56">
        <w:rPr>
          <w:rFonts w:hint="eastAsia"/>
          <w:sz w:val="24"/>
          <w:szCs w:val="24"/>
        </w:rPr>
        <w:t>IGBT</w:t>
      </w:r>
      <w:r w:rsidR="00A14E56" w:rsidRPr="00A14E56">
        <w:rPr>
          <w:rFonts w:hint="eastAsia"/>
          <w:sz w:val="24"/>
          <w:szCs w:val="24"/>
        </w:rPr>
        <w:t>综合了</w:t>
      </w:r>
      <w:r w:rsidR="00A14E56" w:rsidRPr="00A14E56">
        <w:rPr>
          <w:rFonts w:hint="eastAsia"/>
          <w:sz w:val="24"/>
          <w:szCs w:val="24"/>
        </w:rPr>
        <w:t>GTR</w:t>
      </w:r>
      <w:r w:rsidR="00A14E56">
        <w:rPr>
          <w:rFonts w:hint="eastAsia"/>
          <w:sz w:val="24"/>
          <w:szCs w:val="24"/>
        </w:rPr>
        <w:t>和</w:t>
      </w:r>
      <w:r w:rsidR="00A14E56" w:rsidRPr="00A14E56">
        <w:rPr>
          <w:rFonts w:hint="eastAsia"/>
          <w:sz w:val="24"/>
          <w:szCs w:val="24"/>
        </w:rPr>
        <w:t>MOSFET</w:t>
      </w:r>
      <w:r w:rsidR="00A14E56" w:rsidRPr="00A14E56">
        <w:rPr>
          <w:rFonts w:hint="eastAsia"/>
          <w:sz w:val="24"/>
          <w:szCs w:val="24"/>
        </w:rPr>
        <w:t>的优点，</w:t>
      </w:r>
      <w:r w:rsidR="00831310">
        <w:rPr>
          <w:rFonts w:hint="eastAsia"/>
          <w:sz w:val="24"/>
          <w:szCs w:val="24"/>
        </w:rPr>
        <w:t>其具有输入阻抗大、</w:t>
      </w:r>
      <w:r w:rsidR="00A14E56" w:rsidRPr="00A14E56">
        <w:rPr>
          <w:rFonts w:hint="eastAsia"/>
          <w:sz w:val="24"/>
          <w:szCs w:val="24"/>
        </w:rPr>
        <w:t>驱动功率小</w:t>
      </w:r>
      <w:r w:rsidR="00831310">
        <w:rPr>
          <w:rFonts w:hint="eastAsia"/>
          <w:sz w:val="24"/>
          <w:szCs w:val="24"/>
        </w:rPr>
        <w:t>、控制电路简单、开关损耗小、速度快即工作频率稿等特点。</w:t>
      </w:r>
    </w:p>
    <w:p w14:paraId="23382417" w14:textId="455A0022" w:rsidR="00247DD6" w:rsidRPr="00247DD6" w:rsidRDefault="00144AE9" w:rsidP="00247DD6">
      <w:pPr>
        <w:spacing w:line="360" w:lineRule="auto"/>
        <w:ind w:firstLineChars="200" w:firstLine="480"/>
        <w:rPr>
          <w:sz w:val="24"/>
          <w:szCs w:val="24"/>
        </w:rPr>
      </w:pPr>
      <w:r>
        <w:rPr>
          <w:rFonts w:hint="eastAsia"/>
          <w:sz w:val="24"/>
          <w:szCs w:val="24"/>
        </w:rPr>
        <w:t>如图</w:t>
      </w:r>
      <w:r>
        <w:rPr>
          <w:rFonts w:hint="eastAsia"/>
          <w:sz w:val="24"/>
          <w:szCs w:val="24"/>
        </w:rPr>
        <w:t>4</w:t>
      </w:r>
      <w:r>
        <w:rPr>
          <w:rFonts w:hint="eastAsia"/>
          <w:sz w:val="24"/>
          <w:szCs w:val="24"/>
        </w:rPr>
        <w:t>所示</w:t>
      </w:r>
      <w:r w:rsidR="00247DD6" w:rsidRPr="00247DD6">
        <w:rPr>
          <w:rFonts w:hint="eastAsia"/>
          <w:sz w:val="24"/>
          <w:szCs w:val="24"/>
        </w:rPr>
        <w:t>，</w:t>
      </w:r>
      <w:proofErr w:type="gramStart"/>
      <w:r w:rsidR="00247DD6" w:rsidRPr="00247DD6">
        <w:rPr>
          <w:rFonts w:hint="eastAsia"/>
          <w:sz w:val="24"/>
          <w:szCs w:val="24"/>
        </w:rPr>
        <w:t>钳位二极管</w:t>
      </w:r>
      <w:proofErr w:type="gramEnd"/>
      <w:r w:rsidR="00247DD6" w:rsidRPr="00247DD6">
        <w:rPr>
          <w:rFonts w:hint="eastAsia"/>
          <w:sz w:val="24"/>
          <w:szCs w:val="24"/>
        </w:rPr>
        <w:t>组件包括</w:t>
      </w:r>
      <w:proofErr w:type="gramStart"/>
      <w:r w:rsidR="00247DD6" w:rsidRPr="00247DD6">
        <w:rPr>
          <w:rFonts w:hint="eastAsia"/>
          <w:sz w:val="24"/>
          <w:szCs w:val="24"/>
        </w:rPr>
        <w:t>第一钳位二极管</w:t>
      </w:r>
      <w:proofErr w:type="gramEnd"/>
      <w:r w:rsidR="00247DD6" w:rsidRPr="00247DD6">
        <w:rPr>
          <w:rFonts w:hint="eastAsia"/>
          <w:sz w:val="24"/>
          <w:szCs w:val="24"/>
        </w:rPr>
        <w:t>和</w:t>
      </w:r>
      <w:proofErr w:type="gramStart"/>
      <w:r w:rsidR="00247DD6" w:rsidRPr="00247DD6">
        <w:rPr>
          <w:rFonts w:hint="eastAsia"/>
          <w:sz w:val="24"/>
          <w:szCs w:val="24"/>
        </w:rPr>
        <w:t>第二钳位二极管</w:t>
      </w:r>
      <w:proofErr w:type="gramEnd"/>
      <w:r w:rsidR="00247DD6" w:rsidRPr="00247DD6">
        <w:rPr>
          <w:rFonts w:hint="eastAsia"/>
          <w:sz w:val="24"/>
          <w:szCs w:val="24"/>
        </w:rPr>
        <w:t>，其中，</w:t>
      </w:r>
      <w:proofErr w:type="gramStart"/>
      <w:r w:rsidR="00247DD6" w:rsidRPr="00247DD6">
        <w:rPr>
          <w:rFonts w:hint="eastAsia"/>
          <w:sz w:val="24"/>
          <w:szCs w:val="24"/>
        </w:rPr>
        <w:t>第一钳位二极管</w:t>
      </w:r>
      <w:proofErr w:type="gramEnd"/>
      <w:r w:rsidR="00247DD6" w:rsidRPr="00247DD6">
        <w:rPr>
          <w:rFonts w:hint="eastAsia"/>
          <w:sz w:val="24"/>
          <w:szCs w:val="24"/>
        </w:rPr>
        <w:t>与</w:t>
      </w:r>
      <w:proofErr w:type="gramStart"/>
      <w:r w:rsidR="00247DD6" w:rsidRPr="00247DD6">
        <w:rPr>
          <w:rFonts w:hint="eastAsia"/>
          <w:sz w:val="24"/>
          <w:szCs w:val="24"/>
        </w:rPr>
        <w:t>第二钳位二极管</w:t>
      </w:r>
      <w:proofErr w:type="gramEnd"/>
      <w:r w:rsidR="00247DD6" w:rsidRPr="00247DD6">
        <w:rPr>
          <w:rFonts w:hint="eastAsia"/>
          <w:sz w:val="24"/>
          <w:szCs w:val="24"/>
        </w:rPr>
        <w:t>串联，</w:t>
      </w:r>
      <w:proofErr w:type="gramStart"/>
      <w:r w:rsidR="00247DD6" w:rsidRPr="00247DD6">
        <w:rPr>
          <w:rFonts w:hint="eastAsia"/>
          <w:sz w:val="24"/>
          <w:szCs w:val="24"/>
        </w:rPr>
        <w:t>第一钳位二极管</w:t>
      </w:r>
      <w:proofErr w:type="gramEnd"/>
      <w:r w:rsidR="00247DD6" w:rsidRPr="00247DD6">
        <w:rPr>
          <w:rFonts w:hint="eastAsia"/>
          <w:sz w:val="24"/>
          <w:szCs w:val="24"/>
        </w:rPr>
        <w:t>与</w:t>
      </w:r>
      <w:proofErr w:type="gramStart"/>
      <w:r w:rsidR="00247DD6" w:rsidRPr="00247DD6">
        <w:rPr>
          <w:rFonts w:hint="eastAsia"/>
          <w:sz w:val="24"/>
          <w:szCs w:val="24"/>
        </w:rPr>
        <w:t>第二钳位二极管</w:t>
      </w:r>
      <w:proofErr w:type="gramEnd"/>
      <w:r w:rsidR="00247DD6" w:rsidRPr="00247DD6">
        <w:rPr>
          <w:rFonts w:hint="eastAsia"/>
          <w:sz w:val="24"/>
          <w:szCs w:val="24"/>
        </w:rPr>
        <w:t>方向相同</w:t>
      </w:r>
      <w:r>
        <w:rPr>
          <w:rFonts w:hint="eastAsia"/>
          <w:sz w:val="24"/>
          <w:szCs w:val="24"/>
        </w:rPr>
        <w:t>，具体可参照图</w:t>
      </w:r>
      <w:r>
        <w:rPr>
          <w:rFonts w:hint="eastAsia"/>
          <w:sz w:val="24"/>
          <w:szCs w:val="24"/>
        </w:rPr>
        <w:t>1</w:t>
      </w:r>
      <w:r w:rsidR="00247DD6" w:rsidRPr="00247DD6">
        <w:rPr>
          <w:rFonts w:hint="eastAsia"/>
          <w:sz w:val="24"/>
          <w:szCs w:val="24"/>
        </w:rPr>
        <w:t>。</w:t>
      </w:r>
    </w:p>
    <w:p w14:paraId="4DA035FD" w14:textId="4D5C8774" w:rsidR="00247DD6" w:rsidRPr="00247DD6" w:rsidRDefault="0061196A" w:rsidP="00247DD6">
      <w:pPr>
        <w:spacing w:line="360" w:lineRule="auto"/>
        <w:ind w:firstLineChars="200" w:firstLine="480"/>
        <w:rPr>
          <w:sz w:val="24"/>
          <w:szCs w:val="24"/>
        </w:rPr>
      </w:pPr>
      <w:r>
        <w:rPr>
          <w:rFonts w:hint="eastAsia"/>
          <w:sz w:val="24"/>
          <w:szCs w:val="24"/>
        </w:rPr>
        <w:t>进一步地，</w:t>
      </w:r>
      <w:r w:rsidR="00144AE9">
        <w:rPr>
          <w:rFonts w:hint="eastAsia"/>
          <w:sz w:val="24"/>
          <w:szCs w:val="24"/>
        </w:rPr>
        <w:t>如图</w:t>
      </w:r>
      <w:r w:rsidR="00144AE9">
        <w:rPr>
          <w:rFonts w:hint="eastAsia"/>
          <w:sz w:val="24"/>
          <w:szCs w:val="24"/>
        </w:rPr>
        <w:t>4</w:t>
      </w:r>
      <w:r w:rsidR="00144AE9">
        <w:rPr>
          <w:rFonts w:hint="eastAsia"/>
          <w:sz w:val="24"/>
          <w:szCs w:val="24"/>
        </w:rPr>
        <w:t>所示</w:t>
      </w:r>
      <w:r w:rsidR="00247DD6" w:rsidRPr="00247DD6">
        <w:rPr>
          <w:rFonts w:hint="eastAsia"/>
          <w:sz w:val="24"/>
          <w:szCs w:val="24"/>
        </w:rPr>
        <w:t>，第一开关组件和第二开关组件封装为第一模块，</w:t>
      </w:r>
      <w:proofErr w:type="gramStart"/>
      <w:r w:rsidR="00247DD6" w:rsidRPr="00247DD6">
        <w:rPr>
          <w:rFonts w:hint="eastAsia"/>
          <w:sz w:val="24"/>
          <w:szCs w:val="24"/>
        </w:rPr>
        <w:t>钳位二极管</w:t>
      </w:r>
      <w:proofErr w:type="gramEnd"/>
      <w:r w:rsidR="00247DD6" w:rsidRPr="00247DD6">
        <w:rPr>
          <w:rFonts w:hint="eastAsia"/>
          <w:sz w:val="24"/>
          <w:szCs w:val="24"/>
        </w:rPr>
        <w:t>组件封装为第二模块，第三开关组件和第四开关组件封装为第三模块。</w:t>
      </w:r>
      <w:r w:rsidR="000F24FF">
        <w:rPr>
          <w:rFonts w:hint="eastAsia"/>
          <w:sz w:val="24"/>
          <w:szCs w:val="24"/>
        </w:rPr>
        <w:t>将</w:t>
      </w:r>
      <w:r w:rsidR="000F24FF" w:rsidRPr="00247DD6">
        <w:rPr>
          <w:rFonts w:hint="eastAsia"/>
          <w:sz w:val="24"/>
          <w:szCs w:val="24"/>
        </w:rPr>
        <w:t>第一开关组件和第二开关组件封装为第一模块，</w:t>
      </w:r>
      <w:proofErr w:type="gramStart"/>
      <w:r w:rsidR="000F24FF">
        <w:rPr>
          <w:rFonts w:hint="eastAsia"/>
          <w:sz w:val="24"/>
          <w:szCs w:val="24"/>
        </w:rPr>
        <w:t>将</w:t>
      </w:r>
      <w:r w:rsidR="000F24FF" w:rsidRPr="00247DD6">
        <w:rPr>
          <w:rFonts w:hint="eastAsia"/>
          <w:sz w:val="24"/>
          <w:szCs w:val="24"/>
        </w:rPr>
        <w:t>钳位二极管</w:t>
      </w:r>
      <w:proofErr w:type="gramEnd"/>
      <w:r w:rsidR="000F24FF" w:rsidRPr="00247DD6">
        <w:rPr>
          <w:rFonts w:hint="eastAsia"/>
          <w:sz w:val="24"/>
          <w:szCs w:val="24"/>
        </w:rPr>
        <w:t>组件封装为第二模块，</w:t>
      </w:r>
      <w:r w:rsidR="000F24FF">
        <w:rPr>
          <w:rFonts w:hint="eastAsia"/>
          <w:sz w:val="24"/>
          <w:szCs w:val="24"/>
        </w:rPr>
        <w:t>将</w:t>
      </w:r>
      <w:r w:rsidR="000F24FF" w:rsidRPr="00247DD6">
        <w:rPr>
          <w:rFonts w:hint="eastAsia"/>
          <w:sz w:val="24"/>
          <w:szCs w:val="24"/>
        </w:rPr>
        <w:t>第三开关组件和第四开关组件封装为第三模块</w:t>
      </w:r>
      <w:r w:rsidR="000F24FF">
        <w:rPr>
          <w:rFonts w:hint="eastAsia"/>
          <w:sz w:val="24"/>
          <w:szCs w:val="24"/>
        </w:rPr>
        <w:t>，</w:t>
      </w:r>
      <w:r w:rsidR="00324331">
        <w:rPr>
          <w:rFonts w:hint="eastAsia"/>
          <w:sz w:val="24"/>
          <w:szCs w:val="24"/>
        </w:rPr>
        <w:t>封装的模块具有较高的可靠性，且便于安装与使用。</w:t>
      </w:r>
    </w:p>
    <w:p w14:paraId="7266158A" w14:textId="2CFDF40C" w:rsidR="001644EB" w:rsidRDefault="00B50BFA" w:rsidP="001644EB">
      <w:pPr>
        <w:spacing w:line="360" w:lineRule="auto"/>
        <w:ind w:firstLineChars="200" w:firstLine="480"/>
        <w:rPr>
          <w:sz w:val="24"/>
          <w:szCs w:val="24"/>
        </w:rPr>
      </w:pPr>
      <w:r>
        <w:rPr>
          <w:rFonts w:hint="eastAsia"/>
          <w:sz w:val="24"/>
          <w:szCs w:val="24"/>
        </w:rPr>
        <w:t>基于本实施例</w:t>
      </w:r>
      <w:r w:rsidR="00247DD6" w:rsidRPr="00247DD6">
        <w:rPr>
          <w:rFonts w:hint="eastAsia"/>
          <w:sz w:val="24"/>
          <w:szCs w:val="24"/>
        </w:rPr>
        <w:t>，</w:t>
      </w:r>
      <w:r w:rsidR="00A205A9">
        <w:rPr>
          <w:rFonts w:hint="eastAsia"/>
          <w:sz w:val="24"/>
          <w:szCs w:val="24"/>
        </w:rPr>
        <w:t>在一种可实现的实施方式中，</w:t>
      </w:r>
      <w:proofErr w:type="gramStart"/>
      <w:r w:rsidR="00247DD6" w:rsidRPr="00247DD6">
        <w:rPr>
          <w:rFonts w:hint="eastAsia"/>
          <w:sz w:val="24"/>
          <w:szCs w:val="24"/>
        </w:rPr>
        <w:t>连接母排配置</w:t>
      </w:r>
      <w:proofErr w:type="gramEnd"/>
      <w:r w:rsidR="00247DD6" w:rsidRPr="00247DD6">
        <w:rPr>
          <w:rFonts w:hint="eastAsia"/>
          <w:sz w:val="24"/>
          <w:szCs w:val="24"/>
        </w:rPr>
        <w:t>有两组第一模块、两组第二模块、两组第三模块，其中两组第一模块并联，两组第二模块并联，两组第三模块并联。</w:t>
      </w:r>
      <w:r w:rsidR="001644EB">
        <w:rPr>
          <w:rFonts w:hint="eastAsia"/>
          <w:sz w:val="24"/>
          <w:szCs w:val="24"/>
        </w:rPr>
        <w:t>通过设置两组并联的第一模块、两组并联的第二模块和两组并联的第三模块，可以</w:t>
      </w:r>
      <w:r w:rsidR="002E016C">
        <w:rPr>
          <w:rFonts w:hint="eastAsia"/>
          <w:sz w:val="24"/>
          <w:szCs w:val="24"/>
        </w:rPr>
        <w:t>在</w:t>
      </w:r>
      <w:r w:rsidR="00915F5F" w:rsidRPr="001A0E8F">
        <w:rPr>
          <w:sz w:val="24"/>
          <w:szCs w:val="24"/>
        </w:rPr>
        <w:t>运行能够承受更高的负载电流</w:t>
      </w:r>
      <w:r w:rsidR="002E016C" w:rsidRPr="001A0E8F">
        <w:rPr>
          <w:rFonts w:hint="eastAsia"/>
          <w:sz w:val="24"/>
          <w:szCs w:val="24"/>
        </w:rPr>
        <w:t>，进而可以应用于大功率的变流器</w:t>
      </w:r>
      <w:r w:rsidR="001644EB">
        <w:rPr>
          <w:rFonts w:hint="eastAsia"/>
          <w:sz w:val="24"/>
          <w:szCs w:val="24"/>
        </w:rPr>
        <w:t>。</w:t>
      </w:r>
    </w:p>
    <w:p w14:paraId="258844CE" w14:textId="1228A99B" w:rsidR="002E016C" w:rsidRDefault="002E016C" w:rsidP="001644EB">
      <w:pPr>
        <w:spacing w:line="360" w:lineRule="auto"/>
        <w:ind w:firstLineChars="200" w:firstLine="480"/>
        <w:rPr>
          <w:sz w:val="24"/>
          <w:szCs w:val="24"/>
        </w:rPr>
      </w:pPr>
      <w:r>
        <w:rPr>
          <w:rFonts w:hint="eastAsia"/>
          <w:sz w:val="24"/>
          <w:szCs w:val="24"/>
        </w:rPr>
        <w:lastRenderedPageBreak/>
        <w:t>在一种可实现的实施方式中，可将</w:t>
      </w:r>
      <w:r w:rsidR="001A0E8F">
        <w:rPr>
          <w:rFonts w:hint="eastAsia"/>
          <w:sz w:val="24"/>
          <w:szCs w:val="24"/>
        </w:rPr>
        <w:t>两组并联的第一模块封装为一个独立的单元，将两组并联的第二模块封装为一个独立的单元，将两组并联的第三模块封装为一个独立的单元。</w:t>
      </w:r>
    </w:p>
    <w:p w14:paraId="54DB4A42" w14:textId="3FB38E30" w:rsidR="00C346D0" w:rsidRDefault="0061196A" w:rsidP="00247DD6">
      <w:pPr>
        <w:spacing w:line="360" w:lineRule="auto"/>
        <w:ind w:firstLineChars="200" w:firstLine="480"/>
        <w:rPr>
          <w:sz w:val="24"/>
          <w:szCs w:val="24"/>
        </w:rPr>
      </w:pPr>
      <w:r>
        <w:rPr>
          <w:rFonts w:hint="eastAsia"/>
          <w:sz w:val="24"/>
          <w:szCs w:val="24"/>
        </w:rPr>
        <w:t>图</w:t>
      </w:r>
      <w:r>
        <w:rPr>
          <w:rFonts w:hint="eastAsia"/>
          <w:sz w:val="24"/>
          <w:szCs w:val="24"/>
        </w:rPr>
        <w:t>4</w:t>
      </w:r>
      <w:r>
        <w:rPr>
          <w:rFonts w:hint="eastAsia"/>
          <w:sz w:val="24"/>
          <w:szCs w:val="24"/>
        </w:rPr>
        <w:t>示出了</w:t>
      </w:r>
      <w:r w:rsidR="000455B7">
        <w:rPr>
          <w:rFonts w:hint="eastAsia"/>
          <w:sz w:val="24"/>
          <w:szCs w:val="24"/>
        </w:rPr>
        <w:t>本实施</w:t>
      </w:r>
      <w:proofErr w:type="gramStart"/>
      <w:r w:rsidR="000455B7">
        <w:rPr>
          <w:rFonts w:hint="eastAsia"/>
          <w:sz w:val="24"/>
          <w:szCs w:val="24"/>
        </w:rPr>
        <w:t>例提供的</w:t>
      </w:r>
      <w:r w:rsidR="000455B7" w:rsidRPr="00247DD6">
        <w:rPr>
          <w:rFonts w:hint="eastAsia"/>
          <w:sz w:val="24"/>
          <w:szCs w:val="24"/>
        </w:rPr>
        <w:t>短换</w:t>
      </w:r>
      <w:proofErr w:type="gramEnd"/>
      <w:r w:rsidR="000455B7" w:rsidRPr="00247DD6">
        <w:rPr>
          <w:rFonts w:hint="eastAsia"/>
          <w:sz w:val="24"/>
          <w:szCs w:val="24"/>
        </w:rPr>
        <w:t>流路径的</w:t>
      </w:r>
      <w:proofErr w:type="gramStart"/>
      <w:r w:rsidR="000455B7" w:rsidRPr="00247DD6">
        <w:rPr>
          <w:rFonts w:hint="eastAsia"/>
          <w:sz w:val="24"/>
          <w:szCs w:val="24"/>
        </w:rPr>
        <w:t>叠层母排</w:t>
      </w:r>
      <w:r w:rsidR="00F56A63">
        <w:rPr>
          <w:rFonts w:hint="eastAsia"/>
          <w:sz w:val="24"/>
          <w:szCs w:val="24"/>
        </w:rPr>
        <w:t>的</w:t>
      </w:r>
      <w:proofErr w:type="gramEnd"/>
      <w:r w:rsidR="00F56A63">
        <w:rPr>
          <w:rFonts w:hint="eastAsia"/>
          <w:sz w:val="24"/>
          <w:szCs w:val="24"/>
        </w:rPr>
        <w:t>布置图</w:t>
      </w:r>
      <w:r w:rsidR="000455B7">
        <w:rPr>
          <w:rFonts w:hint="eastAsia"/>
          <w:sz w:val="24"/>
          <w:szCs w:val="24"/>
        </w:rPr>
        <w:t>，</w:t>
      </w:r>
      <w:r w:rsidR="007F7354">
        <w:rPr>
          <w:rFonts w:hint="eastAsia"/>
          <w:sz w:val="24"/>
          <w:szCs w:val="24"/>
        </w:rPr>
        <w:t>其中</w:t>
      </w:r>
      <w:r w:rsidR="00EF6073">
        <w:rPr>
          <w:rFonts w:hint="eastAsia"/>
          <w:sz w:val="24"/>
          <w:szCs w:val="24"/>
        </w:rPr>
        <w:t>图</w:t>
      </w:r>
      <w:r w:rsidR="00EF6073">
        <w:rPr>
          <w:rFonts w:hint="eastAsia"/>
          <w:sz w:val="24"/>
          <w:szCs w:val="24"/>
        </w:rPr>
        <w:t>4</w:t>
      </w:r>
      <w:r w:rsidR="00EF6073">
        <w:rPr>
          <w:rFonts w:hint="eastAsia"/>
          <w:sz w:val="24"/>
          <w:szCs w:val="24"/>
        </w:rPr>
        <w:t>的</w:t>
      </w:r>
      <w:r w:rsidR="007F7354">
        <w:rPr>
          <w:rFonts w:hint="eastAsia"/>
          <w:sz w:val="24"/>
          <w:szCs w:val="24"/>
        </w:rPr>
        <w:t>虚线表示其在</w:t>
      </w:r>
      <w:r>
        <w:rPr>
          <w:rFonts w:hint="eastAsia"/>
          <w:sz w:val="24"/>
          <w:szCs w:val="24"/>
        </w:rPr>
        <w:t>第二</w:t>
      </w:r>
      <w:r w:rsidR="000455B7">
        <w:rPr>
          <w:rFonts w:hint="eastAsia"/>
          <w:sz w:val="24"/>
          <w:szCs w:val="24"/>
        </w:rPr>
        <w:t>工作模式</w:t>
      </w:r>
      <w:r>
        <w:rPr>
          <w:rFonts w:hint="eastAsia"/>
          <w:sz w:val="24"/>
          <w:szCs w:val="24"/>
        </w:rPr>
        <w:t>下</w:t>
      </w:r>
      <w:r w:rsidR="000455B7">
        <w:rPr>
          <w:rFonts w:hint="eastAsia"/>
          <w:sz w:val="24"/>
          <w:szCs w:val="24"/>
        </w:rPr>
        <w:t>的换流回路</w:t>
      </w:r>
      <w:r w:rsidR="007F7354">
        <w:rPr>
          <w:rFonts w:hint="eastAsia"/>
          <w:sz w:val="24"/>
          <w:szCs w:val="24"/>
        </w:rPr>
        <w:t>。</w:t>
      </w:r>
      <w:r w:rsidR="00E57085">
        <w:rPr>
          <w:rFonts w:hint="eastAsia"/>
          <w:sz w:val="24"/>
          <w:szCs w:val="24"/>
        </w:rPr>
        <w:t>具体地，</w:t>
      </w:r>
      <w:r w:rsidR="00E57085" w:rsidRPr="00E57085">
        <w:rPr>
          <w:rFonts w:hint="eastAsia"/>
          <w:sz w:val="24"/>
          <w:szCs w:val="24"/>
        </w:rPr>
        <w:t>在第二工作模式下，电压为正时，电流流过</w:t>
      </w:r>
      <w:r w:rsidR="00E57085" w:rsidRPr="00E57085">
        <w:rPr>
          <w:rFonts w:hint="eastAsia"/>
          <w:sz w:val="24"/>
          <w:szCs w:val="24"/>
        </w:rPr>
        <w:t>D1,D2</w:t>
      </w:r>
      <w:r w:rsidR="00E57085" w:rsidRPr="00E57085">
        <w:rPr>
          <w:rFonts w:hint="eastAsia"/>
          <w:sz w:val="24"/>
          <w:szCs w:val="24"/>
        </w:rPr>
        <w:t>；当电压为</w:t>
      </w:r>
      <w:r w:rsidR="00E57085" w:rsidRPr="00E57085">
        <w:rPr>
          <w:rFonts w:hint="eastAsia"/>
          <w:sz w:val="24"/>
          <w:szCs w:val="24"/>
        </w:rPr>
        <w:t xml:space="preserve"> 0 </w:t>
      </w:r>
      <w:r w:rsidR="00E57085" w:rsidRPr="00E57085">
        <w:rPr>
          <w:rFonts w:hint="eastAsia"/>
          <w:sz w:val="24"/>
          <w:szCs w:val="24"/>
        </w:rPr>
        <w:t>时，电流流过</w:t>
      </w:r>
      <w:r w:rsidR="00E57085" w:rsidRPr="00E57085">
        <w:rPr>
          <w:rFonts w:hint="eastAsia"/>
          <w:sz w:val="24"/>
          <w:szCs w:val="24"/>
        </w:rPr>
        <w:t xml:space="preserve"> T3,D6</w:t>
      </w:r>
      <w:r w:rsidR="00E57085" w:rsidRPr="00E57085">
        <w:rPr>
          <w:rFonts w:hint="eastAsia"/>
          <w:sz w:val="24"/>
          <w:szCs w:val="24"/>
        </w:rPr>
        <w:t>。</w:t>
      </w:r>
      <w:r w:rsidR="00577652">
        <w:rPr>
          <w:rFonts w:hint="eastAsia"/>
          <w:sz w:val="24"/>
          <w:szCs w:val="24"/>
        </w:rPr>
        <w:t>因此，</w:t>
      </w:r>
      <w:r w:rsidR="000C74DD">
        <w:rPr>
          <w:rFonts w:hint="eastAsia"/>
          <w:sz w:val="24"/>
          <w:szCs w:val="24"/>
        </w:rPr>
        <w:t>经过</w:t>
      </w:r>
      <w:r w:rsidR="000C74DD">
        <w:rPr>
          <w:rFonts w:hint="eastAsia"/>
          <w:sz w:val="24"/>
          <w:szCs w:val="24"/>
        </w:rPr>
        <w:t>D</w:t>
      </w:r>
      <w:r w:rsidR="000C74DD">
        <w:rPr>
          <w:sz w:val="24"/>
          <w:szCs w:val="24"/>
        </w:rPr>
        <w:t>1,D2,</w:t>
      </w:r>
      <w:r w:rsidR="00925F87">
        <w:rPr>
          <w:sz w:val="24"/>
          <w:szCs w:val="24"/>
        </w:rPr>
        <w:t>T3,D6,DC0,D1,DA+</w:t>
      </w:r>
      <w:r w:rsidR="002B649B">
        <w:rPr>
          <w:rFonts w:hint="eastAsia"/>
          <w:sz w:val="24"/>
          <w:szCs w:val="24"/>
        </w:rPr>
        <w:t>形成</w:t>
      </w:r>
      <w:r w:rsidR="00925F87">
        <w:rPr>
          <w:rFonts w:hint="eastAsia"/>
          <w:sz w:val="24"/>
          <w:szCs w:val="24"/>
        </w:rPr>
        <w:t>的换流回路如图</w:t>
      </w:r>
      <w:r w:rsidR="00925F87">
        <w:rPr>
          <w:rFonts w:hint="eastAsia"/>
          <w:sz w:val="24"/>
          <w:szCs w:val="24"/>
        </w:rPr>
        <w:t>4</w:t>
      </w:r>
      <w:r w:rsidR="00925F87">
        <w:rPr>
          <w:rFonts w:hint="eastAsia"/>
          <w:sz w:val="24"/>
          <w:szCs w:val="24"/>
        </w:rPr>
        <w:t>中的虚线部分所示。</w:t>
      </w:r>
      <w:r w:rsidR="0036393C">
        <w:rPr>
          <w:rFonts w:hint="eastAsia"/>
          <w:sz w:val="24"/>
          <w:szCs w:val="24"/>
        </w:rPr>
        <w:t>由图</w:t>
      </w:r>
      <w:r w:rsidR="0036393C">
        <w:rPr>
          <w:rFonts w:hint="eastAsia"/>
          <w:sz w:val="24"/>
          <w:szCs w:val="24"/>
        </w:rPr>
        <w:t>4</w:t>
      </w:r>
      <w:r w:rsidR="0036393C">
        <w:rPr>
          <w:rFonts w:hint="eastAsia"/>
          <w:sz w:val="24"/>
          <w:szCs w:val="24"/>
        </w:rPr>
        <w:t>可知，</w:t>
      </w:r>
      <w:r w:rsidR="00187C3B">
        <w:rPr>
          <w:rFonts w:hint="eastAsia"/>
          <w:sz w:val="24"/>
          <w:szCs w:val="24"/>
        </w:rPr>
        <w:t>其大大</w:t>
      </w:r>
      <w:r w:rsidR="0036393C">
        <w:rPr>
          <w:rFonts w:hint="eastAsia"/>
          <w:sz w:val="24"/>
          <w:szCs w:val="24"/>
        </w:rPr>
        <w:t>缩短</w:t>
      </w:r>
      <w:r w:rsidR="00187C3B">
        <w:rPr>
          <w:rFonts w:hint="eastAsia"/>
          <w:sz w:val="24"/>
          <w:szCs w:val="24"/>
        </w:rPr>
        <w:t>了</w:t>
      </w:r>
      <w:r w:rsidR="00617385">
        <w:rPr>
          <w:rFonts w:hint="eastAsia"/>
          <w:sz w:val="24"/>
          <w:szCs w:val="24"/>
        </w:rPr>
        <w:t>第二工作模式下的</w:t>
      </w:r>
      <w:r w:rsidR="00187C3B">
        <w:rPr>
          <w:rFonts w:hint="eastAsia"/>
          <w:sz w:val="24"/>
          <w:szCs w:val="24"/>
        </w:rPr>
        <w:t>换流</w:t>
      </w:r>
      <w:r w:rsidR="00191E0B">
        <w:rPr>
          <w:rFonts w:hint="eastAsia"/>
          <w:sz w:val="24"/>
          <w:szCs w:val="24"/>
        </w:rPr>
        <w:t>回路</w:t>
      </w:r>
      <w:r w:rsidR="00187C3B">
        <w:rPr>
          <w:rFonts w:hint="eastAsia"/>
          <w:sz w:val="24"/>
          <w:szCs w:val="24"/>
        </w:rPr>
        <w:t>的长度。为便于</w:t>
      </w:r>
      <w:r w:rsidR="0036393C">
        <w:rPr>
          <w:rFonts w:hint="eastAsia"/>
          <w:sz w:val="24"/>
          <w:szCs w:val="24"/>
        </w:rPr>
        <w:t>对比</w:t>
      </w:r>
      <w:r w:rsidR="009A34DF">
        <w:rPr>
          <w:rFonts w:hint="eastAsia"/>
          <w:sz w:val="24"/>
          <w:szCs w:val="24"/>
        </w:rPr>
        <w:t>，</w:t>
      </w:r>
      <w:r w:rsidR="00191E0B">
        <w:rPr>
          <w:rFonts w:hint="eastAsia"/>
          <w:sz w:val="24"/>
          <w:szCs w:val="24"/>
        </w:rPr>
        <w:t>以下</w:t>
      </w:r>
      <w:r w:rsidR="0036393C">
        <w:rPr>
          <w:rFonts w:hint="eastAsia"/>
          <w:sz w:val="24"/>
          <w:szCs w:val="24"/>
        </w:rPr>
        <w:t>将</w:t>
      </w:r>
      <w:r w:rsidR="00191E0B">
        <w:rPr>
          <w:rFonts w:hint="eastAsia"/>
          <w:sz w:val="24"/>
          <w:szCs w:val="24"/>
        </w:rPr>
        <w:t>结合对照组的叠层</w:t>
      </w:r>
      <w:proofErr w:type="gramStart"/>
      <w:r w:rsidR="00191E0B">
        <w:rPr>
          <w:rFonts w:hint="eastAsia"/>
          <w:sz w:val="24"/>
          <w:szCs w:val="24"/>
        </w:rPr>
        <w:t>母排予以</w:t>
      </w:r>
      <w:proofErr w:type="gramEnd"/>
      <w:r w:rsidR="00191E0B">
        <w:rPr>
          <w:rFonts w:hint="eastAsia"/>
          <w:sz w:val="24"/>
          <w:szCs w:val="24"/>
        </w:rPr>
        <w:t>说明。</w:t>
      </w:r>
    </w:p>
    <w:p w14:paraId="4A6D38C4" w14:textId="6662AFBC" w:rsidR="00C70926" w:rsidRDefault="009A34DF" w:rsidP="00247DD6">
      <w:pPr>
        <w:spacing w:line="360" w:lineRule="auto"/>
        <w:ind w:firstLineChars="200" w:firstLine="480"/>
        <w:rPr>
          <w:sz w:val="24"/>
          <w:szCs w:val="24"/>
        </w:rPr>
      </w:pPr>
      <w:r>
        <w:rPr>
          <w:rFonts w:hint="eastAsia"/>
          <w:sz w:val="24"/>
          <w:szCs w:val="24"/>
        </w:rPr>
        <w:t>图</w:t>
      </w:r>
      <w:r>
        <w:rPr>
          <w:rFonts w:hint="eastAsia"/>
          <w:sz w:val="24"/>
          <w:szCs w:val="24"/>
        </w:rPr>
        <w:t>5</w:t>
      </w:r>
      <w:r>
        <w:rPr>
          <w:rFonts w:hint="eastAsia"/>
          <w:sz w:val="24"/>
          <w:szCs w:val="24"/>
        </w:rPr>
        <w:t>为</w:t>
      </w:r>
      <w:r w:rsidR="00CD3180">
        <w:rPr>
          <w:rFonts w:hint="eastAsia"/>
          <w:sz w:val="24"/>
          <w:szCs w:val="24"/>
        </w:rPr>
        <w:t>对照组</w:t>
      </w:r>
      <w:r>
        <w:rPr>
          <w:rFonts w:hint="eastAsia"/>
          <w:sz w:val="24"/>
          <w:szCs w:val="24"/>
        </w:rPr>
        <w:t>的</w:t>
      </w:r>
      <w:proofErr w:type="gramStart"/>
      <w:r>
        <w:rPr>
          <w:rFonts w:hint="eastAsia"/>
          <w:sz w:val="24"/>
          <w:szCs w:val="24"/>
        </w:rPr>
        <w:t>叠层母排的</w:t>
      </w:r>
      <w:proofErr w:type="gramEnd"/>
      <w:r>
        <w:rPr>
          <w:rFonts w:hint="eastAsia"/>
          <w:sz w:val="24"/>
          <w:szCs w:val="24"/>
        </w:rPr>
        <w:t>布置图。如图</w:t>
      </w:r>
      <w:r>
        <w:rPr>
          <w:rFonts w:hint="eastAsia"/>
          <w:sz w:val="24"/>
          <w:szCs w:val="24"/>
        </w:rPr>
        <w:t>5</w:t>
      </w:r>
      <w:r>
        <w:rPr>
          <w:rFonts w:hint="eastAsia"/>
          <w:sz w:val="24"/>
          <w:szCs w:val="24"/>
        </w:rPr>
        <w:t>所示，</w:t>
      </w:r>
      <w:r w:rsidR="00CD3180">
        <w:rPr>
          <w:rFonts w:hint="eastAsia"/>
          <w:sz w:val="24"/>
          <w:szCs w:val="24"/>
        </w:rPr>
        <w:t>对照组</w:t>
      </w:r>
      <w:r>
        <w:rPr>
          <w:rFonts w:hint="eastAsia"/>
          <w:sz w:val="24"/>
          <w:szCs w:val="24"/>
        </w:rPr>
        <w:t>的叠层</w:t>
      </w:r>
      <w:proofErr w:type="gramStart"/>
      <w:r>
        <w:rPr>
          <w:rFonts w:hint="eastAsia"/>
          <w:sz w:val="24"/>
          <w:szCs w:val="24"/>
        </w:rPr>
        <w:t>母排包括</w:t>
      </w:r>
      <w:proofErr w:type="gramEnd"/>
      <w:r w:rsidR="00554CCC">
        <w:rPr>
          <w:rFonts w:hint="eastAsia"/>
          <w:sz w:val="24"/>
          <w:szCs w:val="24"/>
        </w:rPr>
        <w:t>由上</w:t>
      </w:r>
      <w:r>
        <w:rPr>
          <w:rFonts w:hint="eastAsia"/>
          <w:sz w:val="24"/>
          <w:szCs w:val="24"/>
        </w:rPr>
        <w:t>到下依次排列的电容母排、</w:t>
      </w:r>
      <w:r w:rsidR="00FF5AC6">
        <w:rPr>
          <w:rFonts w:hint="eastAsia"/>
          <w:sz w:val="24"/>
          <w:szCs w:val="24"/>
        </w:rPr>
        <w:t>交流输入输出母排、直流</w:t>
      </w:r>
      <w:proofErr w:type="gramStart"/>
      <w:r w:rsidR="00FF5AC6">
        <w:rPr>
          <w:rFonts w:hint="eastAsia"/>
          <w:sz w:val="24"/>
          <w:szCs w:val="24"/>
        </w:rPr>
        <w:t>负母排</w:t>
      </w:r>
      <w:proofErr w:type="gramEnd"/>
      <w:r w:rsidR="00FF5AC6">
        <w:rPr>
          <w:rFonts w:hint="eastAsia"/>
          <w:sz w:val="24"/>
          <w:szCs w:val="24"/>
        </w:rPr>
        <w:t>、</w:t>
      </w:r>
      <w:r w:rsidR="007D0183">
        <w:rPr>
          <w:rFonts w:hint="eastAsia"/>
          <w:sz w:val="24"/>
          <w:szCs w:val="24"/>
        </w:rPr>
        <w:t>直流</w:t>
      </w:r>
      <w:proofErr w:type="gramStart"/>
      <w:r w:rsidR="007D0183">
        <w:rPr>
          <w:rFonts w:hint="eastAsia"/>
          <w:sz w:val="24"/>
          <w:szCs w:val="24"/>
        </w:rPr>
        <w:t>零母排</w:t>
      </w:r>
      <w:proofErr w:type="gramEnd"/>
      <w:r w:rsidR="00FF5AC6">
        <w:rPr>
          <w:rFonts w:hint="eastAsia"/>
          <w:sz w:val="24"/>
          <w:szCs w:val="24"/>
        </w:rPr>
        <w:t>、直流</w:t>
      </w:r>
      <w:proofErr w:type="gramStart"/>
      <w:r w:rsidR="00FF5AC6">
        <w:rPr>
          <w:rFonts w:hint="eastAsia"/>
          <w:sz w:val="24"/>
          <w:szCs w:val="24"/>
        </w:rPr>
        <w:t>正母排</w:t>
      </w:r>
      <w:proofErr w:type="gramEnd"/>
      <w:r w:rsidR="00FF5AC6">
        <w:rPr>
          <w:rFonts w:hint="eastAsia"/>
          <w:sz w:val="24"/>
          <w:szCs w:val="24"/>
        </w:rPr>
        <w:t>和</w:t>
      </w:r>
      <w:r w:rsidR="00020F7D">
        <w:rPr>
          <w:rFonts w:hint="eastAsia"/>
          <w:sz w:val="24"/>
          <w:szCs w:val="24"/>
        </w:rPr>
        <w:t>功率单元母排，其中</w:t>
      </w:r>
      <w:proofErr w:type="gramStart"/>
      <w:r w:rsidR="00020F7D">
        <w:rPr>
          <w:rFonts w:hint="eastAsia"/>
          <w:sz w:val="24"/>
          <w:szCs w:val="24"/>
        </w:rPr>
        <w:t>电容母排安装</w:t>
      </w:r>
      <w:proofErr w:type="gramEnd"/>
      <w:r w:rsidR="00020F7D">
        <w:rPr>
          <w:rFonts w:hint="eastAsia"/>
          <w:sz w:val="24"/>
          <w:szCs w:val="24"/>
        </w:rPr>
        <w:t>有电容组件，功率</w:t>
      </w:r>
      <w:proofErr w:type="gramStart"/>
      <w:r w:rsidR="00020F7D">
        <w:rPr>
          <w:rFonts w:hint="eastAsia"/>
          <w:sz w:val="24"/>
          <w:szCs w:val="24"/>
        </w:rPr>
        <w:t>单元母排配置</w:t>
      </w:r>
      <w:proofErr w:type="gramEnd"/>
      <w:r w:rsidR="00020F7D">
        <w:rPr>
          <w:rFonts w:hint="eastAsia"/>
          <w:sz w:val="24"/>
          <w:szCs w:val="24"/>
        </w:rPr>
        <w:t>有第一开关组件、第二开关组件、第三开关组件、第四开关组件和</w:t>
      </w:r>
      <w:proofErr w:type="gramStart"/>
      <w:r w:rsidR="00020F7D">
        <w:rPr>
          <w:rFonts w:hint="eastAsia"/>
          <w:sz w:val="24"/>
          <w:szCs w:val="24"/>
        </w:rPr>
        <w:t>钳位</w:t>
      </w:r>
      <w:proofErr w:type="gramEnd"/>
      <w:r w:rsidR="00020F7D">
        <w:rPr>
          <w:rFonts w:hint="eastAsia"/>
          <w:sz w:val="24"/>
          <w:szCs w:val="24"/>
        </w:rPr>
        <w:t>二极管组件</w:t>
      </w:r>
      <w:r w:rsidR="008A2425">
        <w:rPr>
          <w:rFonts w:hint="eastAsia"/>
          <w:sz w:val="24"/>
          <w:szCs w:val="24"/>
        </w:rPr>
        <w:t>。其中，</w:t>
      </w:r>
      <w:r w:rsidR="00CD3180">
        <w:rPr>
          <w:rFonts w:hint="eastAsia"/>
          <w:sz w:val="24"/>
          <w:szCs w:val="24"/>
        </w:rPr>
        <w:t>对照组</w:t>
      </w:r>
      <w:r w:rsidR="008A2425">
        <w:rPr>
          <w:rFonts w:hint="eastAsia"/>
          <w:sz w:val="24"/>
          <w:szCs w:val="24"/>
        </w:rPr>
        <w:t>的</w:t>
      </w:r>
      <w:proofErr w:type="gramStart"/>
      <w:r w:rsidR="008A2425">
        <w:rPr>
          <w:rFonts w:hint="eastAsia"/>
          <w:sz w:val="24"/>
          <w:szCs w:val="24"/>
        </w:rPr>
        <w:t>叠层母排</w:t>
      </w:r>
      <w:r w:rsidR="000D45FD">
        <w:rPr>
          <w:rFonts w:hint="eastAsia"/>
          <w:sz w:val="24"/>
          <w:szCs w:val="24"/>
        </w:rPr>
        <w:t>的</w:t>
      </w:r>
      <w:proofErr w:type="gramEnd"/>
      <w:r w:rsidR="000D45FD">
        <w:rPr>
          <w:rFonts w:hint="eastAsia"/>
          <w:sz w:val="24"/>
          <w:szCs w:val="24"/>
        </w:rPr>
        <w:t>换流回路为：经过</w:t>
      </w:r>
      <w:r w:rsidR="000D45FD">
        <w:rPr>
          <w:rFonts w:hint="eastAsia"/>
          <w:sz w:val="24"/>
          <w:szCs w:val="24"/>
        </w:rPr>
        <w:t>D</w:t>
      </w:r>
      <w:r w:rsidR="000D45FD">
        <w:rPr>
          <w:sz w:val="24"/>
          <w:szCs w:val="24"/>
        </w:rPr>
        <w:t>1,D2,T3,D6,DC0,D1,DA+</w:t>
      </w:r>
      <w:r w:rsidR="000D45FD">
        <w:rPr>
          <w:rFonts w:hint="eastAsia"/>
          <w:sz w:val="24"/>
          <w:szCs w:val="24"/>
        </w:rPr>
        <w:t>形成的换流回路，如图</w:t>
      </w:r>
      <w:r w:rsidR="000D45FD">
        <w:rPr>
          <w:sz w:val="24"/>
          <w:szCs w:val="24"/>
        </w:rPr>
        <w:t>5</w:t>
      </w:r>
      <w:r w:rsidR="000D45FD">
        <w:rPr>
          <w:rFonts w:hint="eastAsia"/>
          <w:sz w:val="24"/>
          <w:szCs w:val="24"/>
        </w:rPr>
        <w:t>中的虚线部分所示。将图</w:t>
      </w:r>
      <w:r w:rsidR="000D45FD">
        <w:rPr>
          <w:rFonts w:hint="eastAsia"/>
          <w:sz w:val="24"/>
          <w:szCs w:val="24"/>
        </w:rPr>
        <w:t>5</w:t>
      </w:r>
      <w:r w:rsidR="000D45FD">
        <w:rPr>
          <w:rFonts w:hint="eastAsia"/>
          <w:sz w:val="24"/>
          <w:szCs w:val="24"/>
        </w:rPr>
        <w:t>中的换流回路与图</w:t>
      </w:r>
      <w:r w:rsidR="000D45FD">
        <w:rPr>
          <w:rFonts w:hint="eastAsia"/>
          <w:sz w:val="24"/>
          <w:szCs w:val="24"/>
        </w:rPr>
        <w:t>4</w:t>
      </w:r>
      <w:r w:rsidR="000D45FD">
        <w:rPr>
          <w:rFonts w:hint="eastAsia"/>
          <w:sz w:val="24"/>
          <w:szCs w:val="24"/>
        </w:rPr>
        <w:t>中的换流回路对比可知，</w:t>
      </w:r>
      <w:r w:rsidR="00CD3180">
        <w:rPr>
          <w:rFonts w:hint="eastAsia"/>
          <w:sz w:val="24"/>
          <w:szCs w:val="24"/>
        </w:rPr>
        <w:t>对照组的叠层母排在</w:t>
      </w:r>
      <w:r w:rsidR="00191E0B">
        <w:rPr>
          <w:rFonts w:hint="eastAsia"/>
          <w:sz w:val="24"/>
          <w:szCs w:val="24"/>
        </w:rPr>
        <w:t>第二</w:t>
      </w:r>
      <w:r w:rsidR="00CD3180">
        <w:rPr>
          <w:rFonts w:hint="eastAsia"/>
          <w:sz w:val="24"/>
          <w:szCs w:val="24"/>
        </w:rPr>
        <w:t>工作模式的换流回路</w:t>
      </w:r>
      <w:r w:rsidR="00617385">
        <w:rPr>
          <w:rFonts w:hint="eastAsia"/>
          <w:sz w:val="24"/>
          <w:szCs w:val="24"/>
        </w:rPr>
        <w:t>的长度</w:t>
      </w:r>
      <w:r w:rsidR="00CD3180">
        <w:rPr>
          <w:rFonts w:hint="eastAsia"/>
          <w:sz w:val="24"/>
          <w:szCs w:val="24"/>
        </w:rPr>
        <w:t>远远</w:t>
      </w:r>
      <w:r w:rsidR="004A4F67">
        <w:rPr>
          <w:rFonts w:hint="eastAsia"/>
          <w:sz w:val="24"/>
          <w:szCs w:val="24"/>
        </w:rPr>
        <w:t>大</w:t>
      </w:r>
      <w:r w:rsidR="00CD3180">
        <w:rPr>
          <w:rFonts w:hint="eastAsia"/>
          <w:sz w:val="24"/>
          <w:szCs w:val="24"/>
        </w:rPr>
        <w:t>于本实施例的</w:t>
      </w:r>
      <w:r w:rsidR="0003525E" w:rsidRPr="00247DD6">
        <w:rPr>
          <w:rFonts w:hint="eastAsia"/>
          <w:sz w:val="24"/>
          <w:szCs w:val="24"/>
        </w:rPr>
        <w:t>叠层母排</w:t>
      </w:r>
      <w:r w:rsidR="0003525E">
        <w:rPr>
          <w:rFonts w:hint="eastAsia"/>
          <w:sz w:val="24"/>
          <w:szCs w:val="24"/>
        </w:rPr>
        <w:t>在</w:t>
      </w:r>
      <w:r w:rsidR="00C70926">
        <w:rPr>
          <w:rFonts w:hint="eastAsia"/>
          <w:sz w:val="24"/>
          <w:szCs w:val="24"/>
        </w:rPr>
        <w:t>第二</w:t>
      </w:r>
      <w:r w:rsidR="0003525E">
        <w:rPr>
          <w:rFonts w:hint="eastAsia"/>
          <w:sz w:val="24"/>
          <w:szCs w:val="24"/>
        </w:rPr>
        <w:t>工作模式的换流回路。</w:t>
      </w:r>
    </w:p>
    <w:p w14:paraId="3657D456" w14:textId="6EDD5D3F" w:rsidR="009A34DF" w:rsidRPr="00247DD6" w:rsidRDefault="00C70926" w:rsidP="00247DD6">
      <w:pPr>
        <w:spacing w:line="360" w:lineRule="auto"/>
        <w:ind w:firstLineChars="200" w:firstLine="480"/>
        <w:rPr>
          <w:sz w:val="24"/>
          <w:szCs w:val="24"/>
        </w:rPr>
      </w:pPr>
      <w:r>
        <w:rPr>
          <w:rFonts w:hint="eastAsia"/>
          <w:sz w:val="24"/>
          <w:szCs w:val="24"/>
        </w:rPr>
        <w:t>因此，本实施例</w:t>
      </w:r>
      <w:proofErr w:type="gramStart"/>
      <w:r>
        <w:rPr>
          <w:rFonts w:hint="eastAsia"/>
          <w:sz w:val="24"/>
          <w:szCs w:val="24"/>
        </w:rPr>
        <w:t>的</w:t>
      </w:r>
      <w:r w:rsidRPr="00247DD6">
        <w:rPr>
          <w:rFonts w:hint="eastAsia"/>
          <w:sz w:val="24"/>
          <w:szCs w:val="24"/>
        </w:rPr>
        <w:t>短换流</w:t>
      </w:r>
      <w:proofErr w:type="gramEnd"/>
      <w:r w:rsidRPr="00247DD6">
        <w:rPr>
          <w:rFonts w:hint="eastAsia"/>
          <w:sz w:val="24"/>
          <w:szCs w:val="24"/>
        </w:rPr>
        <w:t>路径的叠层母排</w:t>
      </w:r>
      <w:r>
        <w:rPr>
          <w:rFonts w:hint="eastAsia"/>
          <w:sz w:val="24"/>
          <w:szCs w:val="24"/>
        </w:rPr>
        <w:t>，通过对</w:t>
      </w:r>
      <w:proofErr w:type="gramStart"/>
      <w:r>
        <w:rPr>
          <w:rFonts w:hint="eastAsia"/>
          <w:sz w:val="24"/>
          <w:szCs w:val="24"/>
        </w:rPr>
        <w:t>叠层母排的</w:t>
      </w:r>
      <w:proofErr w:type="gramEnd"/>
      <w:r>
        <w:rPr>
          <w:rFonts w:hint="eastAsia"/>
          <w:sz w:val="24"/>
          <w:szCs w:val="24"/>
        </w:rPr>
        <w:t>结构的合理布置</w:t>
      </w:r>
      <w:r w:rsidR="008F6F2B">
        <w:rPr>
          <w:rFonts w:hint="eastAsia"/>
          <w:sz w:val="24"/>
          <w:szCs w:val="24"/>
        </w:rPr>
        <w:t>，缩短了换流回路，进而降低了</w:t>
      </w:r>
      <w:r w:rsidR="008F6F2B" w:rsidRPr="00045EC0">
        <w:rPr>
          <w:rFonts w:hint="eastAsia"/>
          <w:sz w:val="24"/>
          <w:szCs w:val="24"/>
        </w:rPr>
        <w:t>杂散电感</w:t>
      </w:r>
      <w:r w:rsidR="008F6F2B">
        <w:rPr>
          <w:rFonts w:hint="eastAsia"/>
          <w:sz w:val="24"/>
          <w:szCs w:val="24"/>
        </w:rPr>
        <w:t>，进而</w:t>
      </w:r>
      <w:r w:rsidR="00051B37">
        <w:rPr>
          <w:rFonts w:hint="eastAsia"/>
          <w:sz w:val="24"/>
          <w:szCs w:val="24"/>
        </w:rPr>
        <w:t>避免了</w:t>
      </w:r>
      <w:r w:rsidR="008F6F2B" w:rsidRPr="00045EC0">
        <w:rPr>
          <w:rFonts w:hint="eastAsia"/>
          <w:sz w:val="24"/>
          <w:szCs w:val="24"/>
        </w:rPr>
        <w:t>IGBT</w:t>
      </w:r>
      <w:r w:rsidR="00051B37">
        <w:rPr>
          <w:rFonts w:hint="eastAsia"/>
          <w:sz w:val="24"/>
          <w:szCs w:val="24"/>
        </w:rPr>
        <w:t>等其他元器件</w:t>
      </w:r>
      <w:r w:rsidR="008F6F2B">
        <w:rPr>
          <w:rFonts w:hint="eastAsia"/>
          <w:sz w:val="24"/>
          <w:szCs w:val="24"/>
        </w:rPr>
        <w:t>的</w:t>
      </w:r>
      <w:r w:rsidR="008F6F2B" w:rsidRPr="00045EC0">
        <w:rPr>
          <w:rFonts w:hint="eastAsia"/>
          <w:sz w:val="24"/>
          <w:szCs w:val="24"/>
        </w:rPr>
        <w:t>损坏</w:t>
      </w:r>
    </w:p>
    <w:p w14:paraId="409BC7AA" w14:textId="557D9218" w:rsidR="00247DD6" w:rsidRDefault="00247DD6" w:rsidP="00247DD6">
      <w:pPr>
        <w:spacing w:line="360" w:lineRule="auto"/>
        <w:ind w:firstLineChars="200" w:firstLine="480"/>
        <w:rPr>
          <w:sz w:val="24"/>
          <w:szCs w:val="24"/>
        </w:rPr>
      </w:pPr>
    </w:p>
    <w:p w14:paraId="6D01CF40" w14:textId="213AD6C3" w:rsidR="00A205A9" w:rsidRPr="00247DD6" w:rsidRDefault="00A205A9" w:rsidP="00247DD6">
      <w:pPr>
        <w:spacing w:line="360" w:lineRule="auto"/>
        <w:ind w:firstLineChars="200" w:firstLine="480"/>
        <w:rPr>
          <w:sz w:val="24"/>
          <w:szCs w:val="24"/>
        </w:rPr>
      </w:pPr>
      <w:r>
        <w:rPr>
          <w:rFonts w:hint="eastAsia"/>
          <w:sz w:val="24"/>
          <w:szCs w:val="24"/>
        </w:rPr>
        <w:t>实施例</w:t>
      </w:r>
      <w:r>
        <w:rPr>
          <w:rFonts w:hint="eastAsia"/>
          <w:sz w:val="24"/>
          <w:szCs w:val="24"/>
        </w:rPr>
        <w:t>2</w:t>
      </w:r>
    </w:p>
    <w:p w14:paraId="05F735E7" w14:textId="03B57915" w:rsidR="00247DD6" w:rsidRPr="00FA005E" w:rsidRDefault="00A205A9" w:rsidP="00247DD6">
      <w:pPr>
        <w:spacing w:line="360" w:lineRule="auto"/>
        <w:ind w:firstLineChars="200" w:firstLine="480"/>
        <w:rPr>
          <w:sz w:val="24"/>
          <w:szCs w:val="24"/>
        </w:rPr>
      </w:pPr>
      <w:r>
        <w:rPr>
          <w:rFonts w:hint="eastAsia"/>
          <w:sz w:val="24"/>
          <w:szCs w:val="24"/>
        </w:rPr>
        <w:t>实施例</w:t>
      </w:r>
      <w:r>
        <w:rPr>
          <w:rFonts w:hint="eastAsia"/>
          <w:sz w:val="24"/>
          <w:szCs w:val="24"/>
        </w:rPr>
        <w:t>2</w:t>
      </w:r>
      <w:r>
        <w:rPr>
          <w:rFonts w:hint="eastAsia"/>
          <w:sz w:val="24"/>
          <w:szCs w:val="24"/>
        </w:rPr>
        <w:t>位</w:t>
      </w:r>
      <w:r w:rsidR="00247DD6" w:rsidRPr="00247DD6">
        <w:rPr>
          <w:rFonts w:hint="eastAsia"/>
          <w:sz w:val="24"/>
          <w:szCs w:val="24"/>
        </w:rPr>
        <w:t>一种储能变流器，包括</w:t>
      </w:r>
      <w:r>
        <w:rPr>
          <w:rFonts w:hint="eastAsia"/>
          <w:sz w:val="24"/>
          <w:szCs w:val="24"/>
        </w:rPr>
        <w:t>如上所述</w:t>
      </w:r>
      <w:proofErr w:type="gramStart"/>
      <w:r w:rsidR="00247DD6" w:rsidRPr="00247DD6">
        <w:rPr>
          <w:rFonts w:hint="eastAsia"/>
          <w:sz w:val="24"/>
          <w:szCs w:val="24"/>
        </w:rPr>
        <w:t>的短换流</w:t>
      </w:r>
      <w:proofErr w:type="gramEnd"/>
      <w:r w:rsidR="00247DD6" w:rsidRPr="00247DD6">
        <w:rPr>
          <w:rFonts w:hint="eastAsia"/>
          <w:sz w:val="24"/>
          <w:szCs w:val="24"/>
        </w:rPr>
        <w:t>路径的叠层母排。</w:t>
      </w:r>
    </w:p>
    <w:p w14:paraId="43871D82" w14:textId="77777777" w:rsidR="00051B37" w:rsidRDefault="003E05D5">
      <w:pPr>
        <w:spacing w:line="360" w:lineRule="auto"/>
        <w:ind w:firstLineChars="200" w:firstLine="480"/>
        <w:rPr>
          <w:sz w:val="24"/>
          <w:szCs w:val="24"/>
        </w:rPr>
      </w:pPr>
      <w:r w:rsidRPr="003E05D5">
        <w:rPr>
          <w:rFonts w:hint="eastAsia"/>
          <w:sz w:val="24"/>
          <w:szCs w:val="24"/>
        </w:rPr>
        <w:t>本实施</w:t>
      </w:r>
      <w:proofErr w:type="gramStart"/>
      <w:r w:rsidRPr="003E05D5">
        <w:rPr>
          <w:rFonts w:hint="eastAsia"/>
          <w:sz w:val="24"/>
          <w:szCs w:val="24"/>
        </w:rPr>
        <w:t>例提供</w:t>
      </w:r>
      <w:proofErr w:type="gramEnd"/>
      <w:r w:rsidRPr="003E05D5">
        <w:rPr>
          <w:rFonts w:hint="eastAsia"/>
          <w:sz w:val="24"/>
          <w:szCs w:val="24"/>
        </w:rPr>
        <w:t>的</w:t>
      </w:r>
      <w:r w:rsidR="00064E0A" w:rsidRPr="00247DD6">
        <w:rPr>
          <w:rFonts w:hint="eastAsia"/>
          <w:sz w:val="24"/>
          <w:szCs w:val="24"/>
        </w:rPr>
        <w:t>储能变流器</w:t>
      </w:r>
      <w:r>
        <w:rPr>
          <w:rFonts w:hint="eastAsia"/>
          <w:sz w:val="24"/>
          <w:szCs w:val="24"/>
        </w:rPr>
        <w:t>可</w:t>
      </w:r>
      <w:r w:rsidRPr="003E05D5">
        <w:rPr>
          <w:rFonts w:hint="eastAsia"/>
          <w:sz w:val="24"/>
          <w:szCs w:val="24"/>
        </w:rPr>
        <w:t>实现</w:t>
      </w:r>
      <w:proofErr w:type="gramStart"/>
      <w:r w:rsidRPr="003E05D5">
        <w:rPr>
          <w:rFonts w:hint="eastAsia"/>
          <w:sz w:val="24"/>
          <w:szCs w:val="24"/>
        </w:rPr>
        <w:t>前述</w:t>
      </w:r>
      <w:r w:rsidR="00064E0A" w:rsidRPr="00247DD6">
        <w:rPr>
          <w:rFonts w:hint="eastAsia"/>
          <w:sz w:val="24"/>
          <w:szCs w:val="24"/>
        </w:rPr>
        <w:t>短换流</w:t>
      </w:r>
      <w:proofErr w:type="gramEnd"/>
      <w:r w:rsidR="00064E0A" w:rsidRPr="00247DD6">
        <w:rPr>
          <w:rFonts w:hint="eastAsia"/>
          <w:sz w:val="24"/>
          <w:szCs w:val="24"/>
        </w:rPr>
        <w:t>路径的叠层</w:t>
      </w:r>
      <w:proofErr w:type="gramStart"/>
      <w:r w:rsidR="00064E0A" w:rsidRPr="00247DD6">
        <w:rPr>
          <w:rFonts w:hint="eastAsia"/>
          <w:sz w:val="24"/>
          <w:szCs w:val="24"/>
        </w:rPr>
        <w:t>母排</w:t>
      </w:r>
      <w:r w:rsidRPr="003E05D5">
        <w:rPr>
          <w:rFonts w:hint="eastAsia"/>
          <w:sz w:val="24"/>
          <w:szCs w:val="24"/>
        </w:rPr>
        <w:t>相应</w:t>
      </w:r>
      <w:proofErr w:type="gramEnd"/>
      <w:r w:rsidRPr="003E05D5">
        <w:rPr>
          <w:rFonts w:hint="eastAsia"/>
          <w:sz w:val="24"/>
          <w:szCs w:val="24"/>
        </w:rPr>
        <w:t>的</w:t>
      </w:r>
      <w:r>
        <w:rPr>
          <w:rFonts w:hint="eastAsia"/>
          <w:sz w:val="24"/>
          <w:szCs w:val="24"/>
        </w:rPr>
        <w:t>功能</w:t>
      </w:r>
      <w:r w:rsidRPr="003E05D5">
        <w:rPr>
          <w:rFonts w:hint="eastAsia"/>
          <w:sz w:val="24"/>
          <w:szCs w:val="24"/>
        </w:rPr>
        <w:t>，并具有相应的</w:t>
      </w:r>
      <w:proofErr w:type="gramStart"/>
      <w:r w:rsidRPr="003E05D5">
        <w:rPr>
          <w:rFonts w:hint="eastAsia"/>
          <w:sz w:val="24"/>
          <w:szCs w:val="24"/>
        </w:rPr>
        <w:t>的</w:t>
      </w:r>
      <w:proofErr w:type="gramEnd"/>
      <w:r w:rsidRPr="003E05D5">
        <w:rPr>
          <w:rFonts w:hint="eastAsia"/>
          <w:sz w:val="24"/>
          <w:szCs w:val="24"/>
        </w:rPr>
        <w:t>有益效果，在此不再赘述。</w:t>
      </w:r>
    </w:p>
    <w:p w14:paraId="70FC217C" w14:textId="77777777" w:rsidR="00051B37" w:rsidRDefault="00051B37">
      <w:pPr>
        <w:spacing w:line="360" w:lineRule="auto"/>
        <w:ind w:firstLineChars="200" w:firstLine="480"/>
        <w:rPr>
          <w:sz w:val="24"/>
          <w:szCs w:val="24"/>
        </w:rPr>
      </w:pPr>
    </w:p>
    <w:p w14:paraId="14C81604" w14:textId="036C68C6" w:rsidR="0072731F" w:rsidRPr="00FA005E" w:rsidRDefault="00487983">
      <w:pPr>
        <w:spacing w:line="360" w:lineRule="auto"/>
        <w:ind w:firstLineChars="200" w:firstLine="480"/>
        <w:rPr>
          <w:sz w:val="24"/>
          <w:szCs w:val="24"/>
        </w:rPr>
      </w:pPr>
      <w:r w:rsidRPr="00FA005E">
        <w:rPr>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的其他实施方式。</w:t>
      </w:r>
    </w:p>
    <w:p w14:paraId="5B014D53" w14:textId="77777777" w:rsidR="0072731F" w:rsidRDefault="00487983">
      <w:pPr>
        <w:spacing w:line="360" w:lineRule="auto"/>
        <w:ind w:firstLineChars="200" w:firstLine="480"/>
        <w:rPr>
          <w:sz w:val="24"/>
          <w:szCs w:val="24"/>
        </w:rPr>
      </w:pPr>
      <w:r w:rsidRPr="00FA005E">
        <w:rPr>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w:t>
      </w:r>
      <w:proofErr w:type="gramStart"/>
      <w:r w:rsidRPr="00FA005E">
        <w:rPr>
          <w:sz w:val="24"/>
          <w:szCs w:val="24"/>
        </w:rPr>
        <w:t>例保护</w:t>
      </w:r>
      <w:proofErr w:type="gramEnd"/>
      <w:r w:rsidRPr="00FA005E">
        <w:rPr>
          <w:sz w:val="24"/>
          <w:szCs w:val="24"/>
        </w:rPr>
        <w:t>的范围。</w:t>
      </w:r>
    </w:p>
    <w:p w14:paraId="5C0059FE" w14:textId="77777777" w:rsidR="0072731F" w:rsidRDefault="0072731F">
      <w:pPr>
        <w:spacing w:line="360" w:lineRule="auto"/>
        <w:ind w:firstLineChars="200" w:firstLine="480"/>
        <w:rPr>
          <w:sz w:val="24"/>
          <w:szCs w:val="24"/>
        </w:rPr>
      </w:pPr>
    </w:p>
    <w:sectPr w:rsidR="0072731F">
      <w:footerReference w:type="default" r:id="rId11"/>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BF30" w14:textId="77777777" w:rsidR="00342A00" w:rsidRDefault="00342A00">
      <w:r>
        <w:separator/>
      </w:r>
    </w:p>
  </w:endnote>
  <w:endnote w:type="continuationSeparator" w:id="0">
    <w:p w14:paraId="28EE20DD" w14:textId="77777777" w:rsidR="00342A00" w:rsidRDefault="00342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C31E" w14:textId="77777777" w:rsidR="0072731F" w:rsidRDefault="00487983">
    <w:pPr>
      <w:pStyle w:val="a9"/>
      <w:framePr w:wrap="around" w:vAnchor="text" w:hAnchor="margin" w:xAlign="center" w:y="1"/>
      <w:rPr>
        <w:rStyle w:val="af"/>
      </w:rPr>
    </w:pPr>
    <w:r>
      <w:fldChar w:fldCharType="begin"/>
    </w:r>
    <w:r>
      <w:rPr>
        <w:rStyle w:val="af"/>
      </w:rPr>
      <w:instrText xml:space="preserve">PAGE  </w:instrText>
    </w:r>
    <w:r>
      <w:fldChar w:fldCharType="end"/>
    </w:r>
  </w:p>
  <w:p w14:paraId="2CDA3CB4" w14:textId="77777777" w:rsidR="0072731F" w:rsidRDefault="0072731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205A" w14:textId="77777777" w:rsidR="0072731F" w:rsidRDefault="00487983">
    <w:pPr>
      <w:pStyle w:val="a9"/>
      <w:framePr w:wrap="around" w:vAnchor="text" w:hAnchor="margin" w:xAlign="center" w:y="1"/>
      <w:rPr>
        <w:rStyle w:val="af"/>
      </w:rPr>
    </w:pPr>
    <w:r>
      <w:fldChar w:fldCharType="begin"/>
    </w:r>
    <w:r>
      <w:rPr>
        <w:rStyle w:val="af"/>
      </w:rPr>
      <w:instrText xml:space="preserve">PAGE  </w:instrText>
    </w:r>
    <w:r>
      <w:fldChar w:fldCharType="separate"/>
    </w:r>
    <w:r>
      <w:rPr>
        <w:rStyle w:val="af"/>
      </w:rPr>
      <w:t>1</w:t>
    </w:r>
    <w:r>
      <w:fldChar w:fldCharType="end"/>
    </w:r>
  </w:p>
  <w:p w14:paraId="1B15055F" w14:textId="77777777" w:rsidR="0072731F" w:rsidRDefault="0072731F">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09A9" w14:textId="77777777" w:rsidR="0072731F" w:rsidRDefault="00487983">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2</w:t>
    </w:r>
    <w:r>
      <w:rPr>
        <w:rFonts w:ascii="黑体" w:eastAsia="黑体"/>
      </w:rPr>
      <w:fldChar w:fldCharType="end"/>
    </w:r>
  </w:p>
  <w:p w14:paraId="58688650" w14:textId="77777777" w:rsidR="0072731F" w:rsidRDefault="00487983">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3CF596E3" w14:textId="77777777" w:rsidR="0072731F" w:rsidRDefault="0072731F">
    <w:pPr>
      <w:pStyle w:val="a9"/>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B702" w14:textId="77777777" w:rsidR="0072731F" w:rsidRDefault="00487983">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7</w:t>
    </w:r>
    <w:r>
      <w:rPr>
        <w:rFonts w:ascii="黑体" w:eastAsia="黑体"/>
      </w:rPr>
      <w:fldChar w:fldCharType="end"/>
    </w:r>
  </w:p>
  <w:p w14:paraId="4CBD7CC6" w14:textId="77777777" w:rsidR="0072731F" w:rsidRDefault="00487983">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EC3D" w14:textId="77777777" w:rsidR="00342A00" w:rsidRDefault="00342A00">
      <w:r>
        <w:separator/>
      </w:r>
    </w:p>
  </w:footnote>
  <w:footnote w:type="continuationSeparator" w:id="0">
    <w:p w14:paraId="3F13F0D0" w14:textId="77777777" w:rsidR="00342A00" w:rsidRDefault="00342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F3F6" w14:textId="77777777" w:rsidR="0072731F" w:rsidRDefault="0072731F"/>
  <w:p w14:paraId="3C100ACB" w14:textId="633C2C70" w:rsidR="0072731F" w:rsidRDefault="00800378">
    <w:pPr>
      <w:pStyle w:val="ab"/>
      <w:pBdr>
        <w:bottom w:val="none" w:sz="0" w:space="0" w:color="auto"/>
      </w:pBdr>
      <w:jc w:val="right"/>
      <w:rPr>
        <w:rFonts w:ascii="Arial" w:eastAsia="黑体" w:hAnsi="Arial"/>
        <w:sz w:val="20"/>
      </w:rPr>
    </w:pPr>
    <w:r>
      <w:rPr>
        <w:rFonts w:ascii="Arial" w:eastAsia="黑体" w:hAnsi="Arial"/>
        <w:sz w:val="20"/>
      </w:rPr>
      <w:t>202220823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AxNDA0OTVkNjRmNTA3ZjViNWRiMjAyZjdiZWI3ODQifQ=="/>
  </w:docVars>
  <w:rsids>
    <w:rsidRoot w:val="00B50145"/>
    <w:rsid w:val="000001CF"/>
    <w:rsid w:val="000002E7"/>
    <w:rsid w:val="00000EF9"/>
    <w:rsid w:val="00001E03"/>
    <w:rsid w:val="00001ECA"/>
    <w:rsid w:val="000026F6"/>
    <w:rsid w:val="00002AAA"/>
    <w:rsid w:val="000030D7"/>
    <w:rsid w:val="00003206"/>
    <w:rsid w:val="000038E9"/>
    <w:rsid w:val="0000564C"/>
    <w:rsid w:val="000058EC"/>
    <w:rsid w:val="00006E55"/>
    <w:rsid w:val="00010769"/>
    <w:rsid w:val="00010EE0"/>
    <w:rsid w:val="000111E5"/>
    <w:rsid w:val="00011503"/>
    <w:rsid w:val="00011837"/>
    <w:rsid w:val="00012030"/>
    <w:rsid w:val="00013B21"/>
    <w:rsid w:val="00014820"/>
    <w:rsid w:val="00014979"/>
    <w:rsid w:val="00014F1E"/>
    <w:rsid w:val="0001538E"/>
    <w:rsid w:val="00016FBF"/>
    <w:rsid w:val="000177BD"/>
    <w:rsid w:val="00017BED"/>
    <w:rsid w:val="00017D50"/>
    <w:rsid w:val="00020F7D"/>
    <w:rsid w:val="00022488"/>
    <w:rsid w:val="00022A70"/>
    <w:rsid w:val="00022DE7"/>
    <w:rsid w:val="00023EB9"/>
    <w:rsid w:val="00023ECC"/>
    <w:rsid w:val="000248A2"/>
    <w:rsid w:val="0002498F"/>
    <w:rsid w:val="000272AA"/>
    <w:rsid w:val="00033422"/>
    <w:rsid w:val="000336F6"/>
    <w:rsid w:val="000339C5"/>
    <w:rsid w:val="00033A68"/>
    <w:rsid w:val="0003525E"/>
    <w:rsid w:val="000354D9"/>
    <w:rsid w:val="00035A6E"/>
    <w:rsid w:val="00035D48"/>
    <w:rsid w:val="000368C8"/>
    <w:rsid w:val="000376F4"/>
    <w:rsid w:val="00037ACD"/>
    <w:rsid w:val="00040A88"/>
    <w:rsid w:val="000416B2"/>
    <w:rsid w:val="00041975"/>
    <w:rsid w:val="000444E0"/>
    <w:rsid w:val="00044CB0"/>
    <w:rsid w:val="0004544A"/>
    <w:rsid w:val="000455B7"/>
    <w:rsid w:val="00045EC0"/>
    <w:rsid w:val="00046457"/>
    <w:rsid w:val="00046C3C"/>
    <w:rsid w:val="00047020"/>
    <w:rsid w:val="0004761C"/>
    <w:rsid w:val="00047C5C"/>
    <w:rsid w:val="00047D3F"/>
    <w:rsid w:val="00050512"/>
    <w:rsid w:val="00051243"/>
    <w:rsid w:val="0005133D"/>
    <w:rsid w:val="00051B37"/>
    <w:rsid w:val="00051EF0"/>
    <w:rsid w:val="000531EB"/>
    <w:rsid w:val="00054071"/>
    <w:rsid w:val="000542C4"/>
    <w:rsid w:val="00054CBA"/>
    <w:rsid w:val="00057331"/>
    <w:rsid w:val="00057D33"/>
    <w:rsid w:val="00057F61"/>
    <w:rsid w:val="0006064C"/>
    <w:rsid w:val="00060E2B"/>
    <w:rsid w:val="00062079"/>
    <w:rsid w:val="000622AD"/>
    <w:rsid w:val="00064E0A"/>
    <w:rsid w:val="000656A7"/>
    <w:rsid w:val="000673C8"/>
    <w:rsid w:val="00071EDC"/>
    <w:rsid w:val="00073AA1"/>
    <w:rsid w:val="000762A0"/>
    <w:rsid w:val="00077341"/>
    <w:rsid w:val="0008063D"/>
    <w:rsid w:val="000813E8"/>
    <w:rsid w:val="000832F5"/>
    <w:rsid w:val="000837CB"/>
    <w:rsid w:val="0008478C"/>
    <w:rsid w:val="00085532"/>
    <w:rsid w:val="0008724D"/>
    <w:rsid w:val="00087A02"/>
    <w:rsid w:val="00090AA9"/>
    <w:rsid w:val="0009199A"/>
    <w:rsid w:val="00091D7C"/>
    <w:rsid w:val="00092010"/>
    <w:rsid w:val="00092C0A"/>
    <w:rsid w:val="00093197"/>
    <w:rsid w:val="00094383"/>
    <w:rsid w:val="00094973"/>
    <w:rsid w:val="00095B79"/>
    <w:rsid w:val="0009646C"/>
    <w:rsid w:val="0009675C"/>
    <w:rsid w:val="00097055"/>
    <w:rsid w:val="00097A2A"/>
    <w:rsid w:val="000A1550"/>
    <w:rsid w:val="000A23D9"/>
    <w:rsid w:val="000A25AD"/>
    <w:rsid w:val="000A2A65"/>
    <w:rsid w:val="000A2C67"/>
    <w:rsid w:val="000A2E99"/>
    <w:rsid w:val="000A31E4"/>
    <w:rsid w:val="000A38A1"/>
    <w:rsid w:val="000A59B1"/>
    <w:rsid w:val="000A5B9F"/>
    <w:rsid w:val="000A5EEB"/>
    <w:rsid w:val="000A7C17"/>
    <w:rsid w:val="000B0211"/>
    <w:rsid w:val="000B0C12"/>
    <w:rsid w:val="000B0DA9"/>
    <w:rsid w:val="000B15A8"/>
    <w:rsid w:val="000B222C"/>
    <w:rsid w:val="000B480E"/>
    <w:rsid w:val="000B4972"/>
    <w:rsid w:val="000B4EEC"/>
    <w:rsid w:val="000B59B2"/>
    <w:rsid w:val="000C1BE3"/>
    <w:rsid w:val="000C2C6D"/>
    <w:rsid w:val="000C4FA3"/>
    <w:rsid w:val="000C74DD"/>
    <w:rsid w:val="000C7712"/>
    <w:rsid w:val="000D214D"/>
    <w:rsid w:val="000D2891"/>
    <w:rsid w:val="000D4192"/>
    <w:rsid w:val="000D45FD"/>
    <w:rsid w:val="000D4788"/>
    <w:rsid w:val="000D4B95"/>
    <w:rsid w:val="000D5BE7"/>
    <w:rsid w:val="000D642B"/>
    <w:rsid w:val="000D6CE8"/>
    <w:rsid w:val="000D6DBD"/>
    <w:rsid w:val="000D72BB"/>
    <w:rsid w:val="000D7834"/>
    <w:rsid w:val="000D7F14"/>
    <w:rsid w:val="000E01AA"/>
    <w:rsid w:val="000E0854"/>
    <w:rsid w:val="000E094C"/>
    <w:rsid w:val="000E1FFB"/>
    <w:rsid w:val="000E2363"/>
    <w:rsid w:val="000E368C"/>
    <w:rsid w:val="000E3D9F"/>
    <w:rsid w:val="000E434D"/>
    <w:rsid w:val="000E7BE4"/>
    <w:rsid w:val="000E7F6F"/>
    <w:rsid w:val="000F0BDA"/>
    <w:rsid w:val="000F189C"/>
    <w:rsid w:val="000F24FF"/>
    <w:rsid w:val="000F29DD"/>
    <w:rsid w:val="000F31B2"/>
    <w:rsid w:val="000F343E"/>
    <w:rsid w:val="000F3F80"/>
    <w:rsid w:val="000F510D"/>
    <w:rsid w:val="000F657C"/>
    <w:rsid w:val="000F699E"/>
    <w:rsid w:val="000F6C3C"/>
    <w:rsid w:val="00101A1D"/>
    <w:rsid w:val="00103FD3"/>
    <w:rsid w:val="001042B7"/>
    <w:rsid w:val="001078A7"/>
    <w:rsid w:val="00107DD5"/>
    <w:rsid w:val="001101BF"/>
    <w:rsid w:val="00110F9A"/>
    <w:rsid w:val="00111D4D"/>
    <w:rsid w:val="001128ED"/>
    <w:rsid w:val="001129FC"/>
    <w:rsid w:val="0011379E"/>
    <w:rsid w:val="00114EB5"/>
    <w:rsid w:val="00115853"/>
    <w:rsid w:val="001161A0"/>
    <w:rsid w:val="0011731D"/>
    <w:rsid w:val="0011735E"/>
    <w:rsid w:val="00117892"/>
    <w:rsid w:val="0012147B"/>
    <w:rsid w:val="00122D37"/>
    <w:rsid w:val="001230DF"/>
    <w:rsid w:val="001239F1"/>
    <w:rsid w:val="00123EC4"/>
    <w:rsid w:val="00124622"/>
    <w:rsid w:val="00126801"/>
    <w:rsid w:val="00126BB2"/>
    <w:rsid w:val="00126BB4"/>
    <w:rsid w:val="00127C60"/>
    <w:rsid w:val="00131B5D"/>
    <w:rsid w:val="001323B2"/>
    <w:rsid w:val="00132F5C"/>
    <w:rsid w:val="001330BF"/>
    <w:rsid w:val="00133436"/>
    <w:rsid w:val="00133772"/>
    <w:rsid w:val="001359AE"/>
    <w:rsid w:val="001364F8"/>
    <w:rsid w:val="001408BC"/>
    <w:rsid w:val="001412DC"/>
    <w:rsid w:val="00141458"/>
    <w:rsid w:val="00142E13"/>
    <w:rsid w:val="00142E5E"/>
    <w:rsid w:val="00143DD0"/>
    <w:rsid w:val="00144264"/>
    <w:rsid w:val="00144AE9"/>
    <w:rsid w:val="00144C65"/>
    <w:rsid w:val="001452BA"/>
    <w:rsid w:val="00145361"/>
    <w:rsid w:val="00146B8A"/>
    <w:rsid w:val="00146D5A"/>
    <w:rsid w:val="001477A9"/>
    <w:rsid w:val="00147CA9"/>
    <w:rsid w:val="001518E1"/>
    <w:rsid w:val="0015364B"/>
    <w:rsid w:val="00153D64"/>
    <w:rsid w:val="001541AE"/>
    <w:rsid w:val="001541E9"/>
    <w:rsid w:val="00154DAE"/>
    <w:rsid w:val="00157205"/>
    <w:rsid w:val="00160151"/>
    <w:rsid w:val="00160559"/>
    <w:rsid w:val="00160F91"/>
    <w:rsid w:val="00161A8B"/>
    <w:rsid w:val="00163626"/>
    <w:rsid w:val="001637C7"/>
    <w:rsid w:val="00163D2F"/>
    <w:rsid w:val="001644C1"/>
    <w:rsid w:val="001644EB"/>
    <w:rsid w:val="00165507"/>
    <w:rsid w:val="00166D9D"/>
    <w:rsid w:val="00167074"/>
    <w:rsid w:val="00167CB7"/>
    <w:rsid w:val="00171001"/>
    <w:rsid w:val="001734F4"/>
    <w:rsid w:val="00174766"/>
    <w:rsid w:val="00180C3D"/>
    <w:rsid w:val="00183272"/>
    <w:rsid w:val="0018425F"/>
    <w:rsid w:val="001842B0"/>
    <w:rsid w:val="00184E56"/>
    <w:rsid w:val="0018607F"/>
    <w:rsid w:val="00187C3B"/>
    <w:rsid w:val="00191837"/>
    <w:rsid w:val="001918CD"/>
    <w:rsid w:val="00191E0B"/>
    <w:rsid w:val="001920A0"/>
    <w:rsid w:val="00192515"/>
    <w:rsid w:val="00193F91"/>
    <w:rsid w:val="00195AFB"/>
    <w:rsid w:val="001965A5"/>
    <w:rsid w:val="00196E59"/>
    <w:rsid w:val="001A0177"/>
    <w:rsid w:val="001A0661"/>
    <w:rsid w:val="001A0E8F"/>
    <w:rsid w:val="001A22C1"/>
    <w:rsid w:val="001A28B5"/>
    <w:rsid w:val="001A2AF5"/>
    <w:rsid w:val="001A311C"/>
    <w:rsid w:val="001A4403"/>
    <w:rsid w:val="001A5493"/>
    <w:rsid w:val="001A7BA7"/>
    <w:rsid w:val="001A7FD7"/>
    <w:rsid w:val="001B19B6"/>
    <w:rsid w:val="001B2112"/>
    <w:rsid w:val="001B2BE9"/>
    <w:rsid w:val="001B2E42"/>
    <w:rsid w:val="001B3027"/>
    <w:rsid w:val="001B314C"/>
    <w:rsid w:val="001B3522"/>
    <w:rsid w:val="001B465B"/>
    <w:rsid w:val="001B4C9B"/>
    <w:rsid w:val="001B4F4E"/>
    <w:rsid w:val="001B50DC"/>
    <w:rsid w:val="001B5387"/>
    <w:rsid w:val="001B5425"/>
    <w:rsid w:val="001B55BC"/>
    <w:rsid w:val="001B5B6C"/>
    <w:rsid w:val="001B69D0"/>
    <w:rsid w:val="001B756C"/>
    <w:rsid w:val="001B776E"/>
    <w:rsid w:val="001C0622"/>
    <w:rsid w:val="001C108A"/>
    <w:rsid w:val="001C174F"/>
    <w:rsid w:val="001C20BA"/>
    <w:rsid w:val="001C21BF"/>
    <w:rsid w:val="001C321F"/>
    <w:rsid w:val="001C37A1"/>
    <w:rsid w:val="001C3FBC"/>
    <w:rsid w:val="001C40BD"/>
    <w:rsid w:val="001C6832"/>
    <w:rsid w:val="001C6991"/>
    <w:rsid w:val="001D3583"/>
    <w:rsid w:val="001D3E83"/>
    <w:rsid w:val="001D7B32"/>
    <w:rsid w:val="001D7BA5"/>
    <w:rsid w:val="001D7C5F"/>
    <w:rsid w:val="001E0463"/>
    <w:rsid w:val="001E0CC9"/>
    <w:rsid w:val="001E18AE"/>
    <w:rsid w:val="001E1B27"/>
    <w:rsid w:val="001E2998"/>
    <w:rsid w:val="001E499F"/>
    <w:rsid w:val="001E5974"/>
    <w:rsid w:val="001E5A32"/>
    <w:rsid w:val="001E5CFB"/>
    <w:rsid w:val="001E66D5"/>
    <w:rsid w:val="001E6B1F"/>
    <w:rsid w:val="001E6F73"/>
    <w:rsid w:val="001E7F1F"/>
    <w:rsid w:val="001F0373"/>
    <w:rsid w:val="001F03D5"/>
    <w:rsid w:val="001F16FB"/>
    <w:rsid w:val="001F1ADA"/>
    <w:rsid w:val="001F2B54"/>
    <w:rsid w:val="001F3EA4"/>
    <w:rsid w:val="001F3EF9"/>
    <w:rsid w:val="001F456B"/>
    <w:rsid w:val="001F637A"/>
    <w:rsid w:val="001F6B71"/>
    <w:rsid w:val="001F7056"/>
    <w:rsid w:val="001F7465"/>
    <w:rsid w:val="0020126E"/>
    <w:rsid w:val="0020185E"/>
    <w:rsid w:val="00202D78"/>
    <w:rsid w:val="00204063"/>
    <w:rsid w:val="0020437A"/>
    <w:rsid w:val="002118D8"/>
    <w:rsid w:val="00212144"/>
    <w:rsid w:val="00212BE3"/>
    <w:rsid w:val="00213147"/>
    <w:rsid w:val="00214A4B"/>
    <w:rsid w:val="00217335"/>
    <w:rsid w:val="00221638"/>
    <w:rsid w:val="0022227E"/>
    <w:rsid w:val="00222FB8"/>
    <w:rsid w:val="00224C3B"/>
    <w:rsid w:val="00225E15"/>
    <w:rsid w:val="002261B4"/>
    <w:rsid w:val="00226300"/>
    <w:rsid w:val="00226C82"/>
    <w:rsid w:val="002302DB"/>
    <w:rsid w:val="0023095E"/>
    <w:rsid w:val="00230E50"/>
    <w:rsid w:val="0023229C"/>
    <w:rsid w:val="00233115"/>
    <w:rsid w:val="002424FF"/>
    <w:rsid w:val="00242942"/>
    <w:rsid w:val="00242F44"/>
    <w:rsid w:val="00245368"/>
    <w:rsid w:val="002479F0"/>
    <w:rsid w:val="00247A60"/>
    <w:rsid w:val="00247DD6"/>
    <w:rsid w:val="002516A6"/>
    <w:rsid w:val="00251FFB"/>
    <w:rsid w:val="00253168"/>
    <w:rsid w:val="00253701"/>
    <w:rsid w:val="00253A54"/>
    <w:rsid w:val="00254451"/>
    <w:rsid w:val="00254E77"/>
    <w:rsid w:val="002552E0"/>
    <w:rsid w:val="002565CE"/>
    <w:rsid w:val="00257AD9"/>
    <w:rsid w:val="002610E9"/>
    <w:rsid w:val="00261A76"/>
    <w:rsid w:val="002624D7"/>
    <w:rsid w:val="002635E0"/>
    <w:rsid w:val="00263A1B"/>
    <w:rsid w:val="00264B0B"/>
    <w:rsid w:val="00264BE7"/>
    <w:rsid w:val="002653C8"/>
    <w:rsid w:val="00266310"/>
    <w:rsid w:val="002669B7"/>
    <w:rsid w:val="00266A1D"/>
    <w:rsid w:val="00267C51"/>
    <w:rsid w:val="00273366"/>
    <w:rsid w:val="0027377B"/>
    <w:rsid w:val="00274791"/>
    <w:rsid w:val="002755D5"/>
    <w:rsid w:val="002768E5"/>
    <w:rsid w:val="00277301"/>
    <w:rsid w:val="00277506"/>
    <w:rsid w:val="00280265"/>
    <w:rsid w:val="00282364"/>
    <w:rsid w:val="00282DBE"/>
    <w:rsid w:val="00285FEB"/>
    <w:rsid w:val="00287575"/>
    <w:rsid w:val="00290FB2"/>
    <w:rsid w:val="00291688"/>
    <w:rsid w:val="00291EC8"/>
    <w:rsid w:val="002920C3"/>
    <w:rsid w:val="00293228"/>
    <w:rsid w:val="002934A5"/>
    <w:rsid w:val="00294313"/>
    <w:rsid w:val="00296769"/>
    <w:rsid w:val="00297062"/>
    <w:rsid w:val="00297257"/>
    <w:rsid w:val="002973A3"/>
    <w:rsid w:val="002A0326"/>
    <w:rsid w:val="002A0CE6"/>
    <w:rsid w:val="002A0DBB"/>
    <w:rsid w:val="002A0E6B"/>
    <w:rsid w:val="002A116F"/>
    <w:rsid w:val="002A11EE"/>
    <w:rsid w:val="002A181F"/>
    <w:rsid w:val="002A1CEA"/>
    <w:rsid w:val="002A285C"/>
    <w:rsid w:val="002A39DA"/>
    <w:rsid w:val="002A5585"/>
    <w:rsid w:val="002A7811"/>
    <w:rsid w:val="002B1AB2"/>
    <w:rsid w:val="002B2D2D"/>
    <w:rsid w:val="002B649B"/>
    <w:rsid w:val="002B7DF3"/>
    <w:rsid w:val="002C0D29"/>
    <w:rsid w:val="002C30AB"/>
    <w:rsid w:val="002C314D"/>
    <w:rsid w:val="002C3166"/>
    <w:rsid w:val="002C3293"/>
    <w:rsid w:val="002C4A6E"/>
    <w:rsid w:val="002C5823"/>
    <w:rsid w:val="002C6A4A"/>
    <w:rsid w:val="002C734E"/>
    <w:rsid w:val="002C7936"/>
    <w:rsid w:val="002D0412"/>
    <w:rsid w:val="002D0517"/>
    <w:rsid w:val="002D2506"/>
    <w:rsid w:val="002D509D"/>
    <w:rsid w:val="002D618E"/>
    <w:rsid w:val="002D6485"/>
    <w:rsid w:val="002D6D0E"/>
    <w:rsid w:val="002E016C"/>
    <w:rsid w:val="002E0F60"/>
    <w:rsid w:val="002E12E3"/>
    <w:rsid w:val="002E137E"/>
    <w:rsid w:val="002E2074"/>
    <w:rsid w:val="002E3FEA"/>
    <w:rsid w:val="002E51F9"/>
    <w:rsid w:val="002E6756"/>
    <w:rsid w:val="002F0D1E"/>
    <w:rsid w:val="002F12A1"/>
    <w:rsid w:val="002F2140"/>
    <w:rsid w:val="002F245A"/>
    <w:rsid w:val="002F3FA9"/>
    <w:rsid w:val="002F5386"/>
    <w:rsid w:val="002F630B"/>
    <w:rsid w:val="002F662B"/>
    <w:rsid w:val="002F7565"/>
    <w:rsid w:val="00301227"/>
    <w:rsid w:val="003013CE"/>
    <w:rsid w:val="0030183D"/>
    <w:rsid w:val="00301A1B"/>
    <w:rsid w:val="00302DEC"/>
    <w:rsid w:val="00302FD9"/>
    <w:rsid w:val="003037EB"/>
    <w:rsid w:val="00303AC9"/>
    <w:rsid w:val="00304F9C"/>
    <w:rsid w:val="0030503C"/>
    <w:rsid w:val="00306A2E"/>
    <w:rsid w:val="003070A5"/>
    <w:rsid w:val="003071E8"/>
    <w:rsid w:val="003077D2"/>
    <w:rsid w:val="00312FC9"/>
    <w:rsid w:val="00313C57"/>
    <w:rsid w:val="00313FFE"/>
    <w:rsid w:val="00314E8B"/>
    <w:rsid w:val="00315920"/>
    <w:rsid w:val="00315EAD"/>
    <w:rsid w:val="00316502"/>
    <w:rsid w:val="00316F78"/>
    <w:rsid w:val="0032112C"/>
    <w:rsid w:val="00321233"/>
    <w:rsid w:val="00323556"/>
    <w:rsid w:val="00324331"/>
    <w:rsid w:val="00324335"/>
    <w:rsid w:val="00324BDF"/>
    <w:rsid w:val="00324F7A"/>
    <w:rsid w:val="00325449"/>
    <w:rsid w:val="00326D51"/>
    <w:rsid w:val="00326EC0"/>
    <w:rsid w:val="00327172"/>
    <w:rsid w:val="00327302"/>
    <w:rsid w:val="003302AE"/>
    <w:rsid w:val="00330CBD"/>
    <w:rsid w:val="00332051"/>
    <w:rsid w:val="003322D8"/>
    <w:rsid w:val="0033332C"/>
    <w:rsid w:val="00333E10"/>
    <w:rsid w:val="0033434F"/>
    <w:rsid w:val="00334417"/>
    <w:rsid w:val="003351E6"/>
    <w:rsid w:val="00335585"/>
    <w:rsid w:val="003356AC"/>
    <w:rsid w:val="00336BFE"/>
    <w:rsid w:val="00341698"/>
    <w:rsid w:val="00342A00"/>
    <w:rsid w:val="00343A68"/>
    <w:rsid w:val="00343A6F"/>
    <w:rsid w:val="0034424E"/>
    <w:rsid w:val="00345B4D"/>
    <w:rsid w:val="00351031"/>
    <w:rsid w:val="0035230E"/>
    <w:rsid w:val="003527A4"/>
    <w:rsid w:val="00352FA6"/>
    <w:rsid w:val="00353419"/>
    <w:rsid w:val="00354E3F"/>
    <w:rsid w:val="00355C5A"/>
    <w:rsid w:val="0035643E"/>
    <w:rsid w:val="0036129F"/>
    <w:rsid w:val="00361C3E"/>
    <w:rsid w:val="00363251"/>
    <w:rsid w:val="00363747"/>
    <w:rsid w:val="0036393C"/>
    <w:rsid w:val="00363E8E"/>
    <w:rsid w:val="00364DE6"/>
    <w:rsid w:val="00365D0B"/>
    <w:rsid w:val="00365E79"/>
    <w:rsid w:val="00366302"/>
    <w:rsid w:val="00370173"/>
    <w:rsid w:val="00370D8B"/>
    <w:rsid w:val="00370E06"/>
    <w:rsid w:val="00372211"/>
    <w:rsid w:val="003723B5"/>
    <w:rsid w:val="003742C4"/>
    <w:rsid w:val="003747F8"/>
    <w:rsid w:val="00374C1B"/>
    <w:rsid w:val="00375595"/>
    <w:rsid w:val="00375A01"/>
    <w:rsid w:val="00375BFE"/>
    <w:rsid w:val="00376D0E"/>
    <w:rsid w:val="00377712"/>
    <w:rsid w:val="00377DB7"/>
    <w:rsid w:val="0038120D"/>
    <w:rsid w:val="00383CAA"/>
    <w:rsid w:val="003848F1"/>
    <w:rsid w:val="003849F4"/>
    <w:rsid w:val="00385B29"/>
    <w:rsid w:val="00385CDB"/>
    <w:rsid w:val="00385CDD"/>
    <w:rsid w:val="00386216"/>
    <w:rsid w:val="00387AB3"/>
    <w:rsid w:val="003907DB"/>
    <w:rsid w:val="00391275"/>
    <w:rsid w:val="003921FD"/>
    <w:rsid w:val="00392573"/>
    <w:rsid w:val="00392B3E"/>
    <w:rsid w:val="00392F3D"/>
    <w:rsid w:val="003951A9"/>
    <w:rsid w:val="003957E2"/>
    <w:rsid w:val="00396494"/>
    <w:rsid w:val="003A0067"/>
    <w:rsid w:val="003A05AE"/>
    <w:rsid w:val="003A0E88"/>
    <w:rsid w:val="003A11F7"/>
    <w:rsid w:val="003A14EE"/>
    <w:rsid w:val="003A20C8"/>
    <w:rsid w:val="003A38BD"/>
    <w:rsid w:val="003A5BBE"/>
    <w:rsid w:val="003A5CA5"/>
    <w:rsid w:val="003A5D7B"/>
    <w:rsid w:val="003A7429"/>
    <w:rsid w:val="003A7CAE"/>
    <w:rsid w:val="003A7FCD"/>
    <w:rsid w:val="003B12CF"/>
    <w:rsid w:val="003B1B0D"/>
    <w:rsid w:val="003B1CCD"/>
    <w:rsid w:val="003B2300"/>
    <w:rsid w:val="003B2A8B"/>
    <w:rsid w:val="003B4129"/>
    <w:rsid w:val="003B4207"/>
    <w:rsid w:val="003B51D6"/>
    <w:rsid w:val="003B5C2F"/>
    <w:rsid w:val="003B5E58"/>
    <w:rsid w:val="003B6662"/>
    <w:rsid w:val="003B6801"/>
    <w:rsid w:val="003B70F3"/>
    <w:rsid w:val="003B7DA1"/>
    <w:rsid w:val="003B7F89"/>
    <w:rsid w:val="003C0FA5"/>
    <w:rsid w:val="003C117E"/>
    <w:rsid w:val="003C142A"/>
    <w:rsid w:val="003C1B38"/>
    <w:rsid w:val="003C2B12"/>
    <w:rsid w:val="003C3576"/>
    <w:rsid w:val="003C3E3E"/>
    <w:rsid w:val="003C3F4E"/>
    <w:rsid w:val="003C525E"/>
    <w:rsid w:val="003C5482"/>
    <w:rsid w:val="003C5561"/>
    <w:rsid w:val="003C65BD"/>
    <w:rsid w:val="003C79B0"/>
    <w:rsid w:val="003D1B88"/>
    <w:rsid w:val="003D2114"/>
    <w:rsid w:val="003D2462"/>
    <w:rsid w:val="003D2EBF"/>
    <w:rsid w:val="003D3458"/>
    <w:rsid w:val="003D5303"/>
    <w:rsid w:val="003D6B7D"/>
    <w:rsid w:val="003D735C"/>
    <w:rsid w:val="003D7520"/>
    <w:rsid w:val="003E05D5"/>
    <w:rsid w:val="003E0CA7"/>
    <w:rsid w:val="003E0F36"/>
    <w:rsid w:val="003E1CA4"/>
    <w:rsid w:val="003E2865"/>
    <w:rsid w:val="003E325F"/>
    <w:rsid w:val="003E43B9"/>
    <w:rsid w:val="003E4E1A"/>
    <w:rsid w:val="003E4E7C"/>
    <w:rsid w:val="003E4F59"/>
    <w:rsid w:val="003E5345"/>
    <w:rsid w:val="003E7B00"/>
    <w:rsid w:val="003F25ED"/>
    <w:rsid w:val="003F286B"/>
    <w:rsid w:val="003F321D"/>
    <w:rsid w:val="003F3536"/>
    <w:rsid w:val="003F727F"/>
    <w:rsid w:val="00400134"/>
    <w:rsid w:val="00400A5A"/>
    <w:rsid w:val="004010A0"/>
    <w:rsid w:val="00403978"/>
    <w:rsid w:val="00406272"/>
    <w:rsid w:val="00406790"/>
    <w:rsid w:val="0040726C"/>
    <w:rsid w:val="004077C6"/>
    <w:rsid w:val="00407EB5"/>
    <w:rsid w:val="004100E2"/>
    <w:rsid w:val="0041030B"/>
    <w:rsid w:val="00410666"/>
    <w:rsid w:val="00410D96"/>
    <w:rsid w:val="004112ED"/>
    <w:rsid w:val="0041265C"/>
    <w:rsid w:val="00413D6A"/>
    <w:rsid w:val="00414762"/>
    <w:rsid w:val="004169EB"/>
    <w:rsid w:val="00417400"/>
    <w:rsid w:val="00417F0E"/>
    <w:rsid w:val="0042098F"/>
    <w:rsid w:val="00420DA7"/>
    <w:rsid w:val="00420DDB"/>
    <w:rsid w:val="00421A96"/>
    <w:rsid w:val="00421F0A"/>
    <w:rsid w:val="004223B5"/>
    <w:rsid w:val="0042268C"/>
    <w:rsid w:val="004231A3"/>
    <w:rsid w:val="004240F0"/>
    <w:rsid w:val="00424220"/>
    <w:rsid w:val="004261D4"/>
    <w:rsid w:val="004269E1"/>
    <w:rsid w:val="00426A68"/>
    <w:rsid w:val="00426C41"/>
    <w:rsid w:val="00426FCF"/>
    <w:rsid w:val="0043003D"/>
    <w:rsid w:val="00430FE3"/>
    <w:rsid w:val="00431AEA"/>
    <w:rsid w:val="00432CB9"/>
    <w:rsid w:val="004335DB"/>
    <w:rsid w:val="00433EFD"/>
    <w:rsid w:val="00434215"/>
    <w:rsid w:val="00435417"/>
    <w:rsid w:val="004358D4"/>
    <w:rsid w:val="00435EEB"/>
    <w:rsid w:val="00437072"/>
    <w:rsid w:val="004410D8"/>
    <w:rsid w:val="00441D0B"/>
    <w:rsid w:val="00442031"/>
    <w:rsid w:val="0044331B"/>
    <w:rsid w:val="00443854"/>
    <w:rsid w:val="0044395E"/>
    <w:rsid w:val="00443A82"/>
    <w:rsid w:val="00443EEB"/>
    <w:rsid w:val="00444D9C"/>
    <w:rsid w:val="00445E45"/>
    <w:rsid w:val="004461D3"/>
    <w:rsid w:val="0044751B"/>
    <w:rsid w:val="0045041F"/>
    <w:rsid w:val="00451685"/>
    <w:rsid w:val="00452F57"/>
    <w:rsid w:val="00454571"/>
    <w:rsid w:val="00454E4B"/>
    <w:rsid w:val="004554C1"/>
    <w:rsid w:val="00455E19"/>
    <w:rsid w:val="00457015"/>
    <w:rsid w:val="0045717D"/>
    <w:rsid w:val="004618D4"/>
    <w:rsid w:val="004627F4"/>
    <w:rsid w:val="004628E3"/>
    <w:rsid w:val="00463A58"/>
    <w:rsid w:val="00464F60"/>
    <w:rsid w:val="00465B5E"/>
    <w:rsid w:val="00467B38"/>
    <w:rsid w:val="00470C8E"/>
    <w:rsid w:val="004710BE"/>
    <w:rsid w:val="00471939"/>
    <w:rsid w:val="004720A4"/>
    <w:rsid w:val="00472790"/>
    <w:rsid w:val="0047309B"/>
    <w:rsid w:val="004733BE"/>
    <w:rsid w:val="00474BBB"/>
    <w:rsid w:val="00480131"/>
    <w:rsid w:val="0048164F"/>
    <w:rsid w:val="00481714"/>
    <w:rsid w:val="00481D4E"/>
    <w:rsid w:val="0048283F"/>
    <w:rsid w:val="00482AF9"/>
    <w:rsid w:val="00483030"/>
    <w:rsid w:val="00483308"/>
    <w:rsid w:val="00483A78"/>
    <w:rsid w:val="00485E3C"/>
    <w:rsid w:val="0048602E"/>
    <w:rsid w:val="004866D0"/>
    <w:rsid w:val="004876B5"/>
    <w:rsid w:val="00487983"/>
    <w:rsid w:val="00487A7F"/>
    <w:rsid w:val="00487AF2"/>
    <w:rsid w:val="0049030F"/>
    <w:rsid w:val="0049061E"/>
    <w:rsid w:val="00490C38"/>
    <w:rsid w:val="00492323"/>
    <w:rsid w:val="004926F9"/>
    <w:rsid w:val="00493D52"/>
    <w:rsid w:val="0049457E"/>
    <w:rsid w:val="0049766B"/>
    <w:rsid w:val="00497D48"/>
    <w:rsid w:val="00497DB5"/>
    <w:rsid w:val="004A0007"/>
    <w:rsid w:val="004A08BC"/>
    <w:rsid w:val="004A1DEF"/>
    <w:rsid w:val="004A3525"/>
    <w:rsid w:val="004A3777"/>
    <w:rsid w:val="004A4EAB"/>
    <w:rsid w:val="004A4F67"/>
    <w:rsid w:val="004A4FAD"/>
    <w:rsid w:val="004A6064"/>
    <w:rsid w:val="004A7549"/>
    <w:rsid w:val="004B0760"/>
    <w:rsid w:val="004B0C42"/>
    <w:rsid w:val="004B1E2F"/>
    <w:rsid w:val="004B2121"/>
    <w:rsid w:val="004B3408"/>
    <w:rsid w:val="004B57DC"/>
    <w:rsid w:val="004B6130"/>
    <w:rsid w:val="004B6CC4"/>
    <w:rsid w:val="004B7B27"/>
    <w:rsid w:val="004B7E36"/>
    <w:rsid w:val="004C05FD"/>
    <w:rsid w:val="004C1F33"/>
    <w:rsid w:val="004C4560"/>
    <w:rsid w:val="004C479F"/>
    <w:rsid w:val="004C4DF9"/>
    <w:rsid w:val="004C600F"/>
    <w:rsid w:val="004C6207"/>
    <w:rsid w:val="004D17CA"/>
    <w:rsid w:val="004D202D"/>
    <w:rsid w:val="004D21D8"/>
    <w:rsid w:val="004D4600"/>
    <w:rsid w:val="004D49AE"/>
    <w:rsid w:val="004D5218"/>
    <w:rsid w:val="004D7880"/>
    <w:rsid w:val="004E0718"/>
    <w:rsid w:val="004E1427"/>
    <w:rsid w:val="004E246A"/>
    <w:rsid w:val="004E2C5F"/>
    <w:rsid w:val="004E368B"/>
    <w:rsid w:val="004E4607"/>
    <w:rsid w:val="004E54AD"/>
    <w:rsid w:val="004E5D62"/>
    <w:rsid w:val="004F0506"/>
    <w:rsid w:val="004F0D75"/>
    <w:rsid w:val="004F3B9D"/>
    <w:rsid w:val="004F63FB"/>
    <w:rsid w:val="004F6CF3"/>
    <w:rsid w:val="004F71B9"/>
    <w:rsid w:val="00502503"/>
    <w:rsid w:val="005038D9"/>
    <w:rsid w:val="00504734"/>
    <w:rsid w:val="005051FC"/>
    <w:rsid w:val="00507B83"/>
    <w:rsid w:val="00507DDA"/>
    <w:rsid w:val="0051035B"/>
    <w:rsid w:val="00511B45"/>
    <w:rsid w:val="005123EF"/>
    <w:rsid w:val="005138F4"/>
    <w:rsid w:val="0051689F"/>
    <w:rsid w:val="00517B0E"/>
    <w:rsid w:val="00517B3D"/>
    <w:rsid w:val="00517C6D"/>
    <w:rsid w:val="00517CDD"/>
    <w:rsid w:val="0052013C"/>
    <w:rsid w:val="00520C0A"/>
    <w:rsid w:val="00520DCE"/>
    <w:rsid w:val="0052264A"/>
    <w:rsid w:val="00522BAA"/>
    <w:rsid w:val="0052308F"/>
    <w:rsid w:val="00524D01"/>
    <w:rsid w:val="005250EC"/>
    <w:rsid w:val="00526461"/>
    <w:rsid w:val="00527E37"/>
    <w:rsid w:val="005305D6"/>
    <w:rsid w:val="005309E8"/>
    <w:rsid w:val="00530DE6"/>
    <w:rsid w:val="005318E3"/>
    <w:rsid w:val="00531DC0"/>
    <w:rsid w:val="005321E4"/>
    <w:rsid w:val="00532F25"/>
    <w:rsid w:val="005334C0"/>
    <w:rsid w:val="00533ACD"/>
    <w:rsid w:val="00533CFB"/>
    <w:rsid w:val="00533EE5"/>
    <w:rsid w:val="00534760"/>
    <w:rsid w:val="0053599F"/>
    <w:rsid w:val="005401C3"/>
    <w:rsid w:val="0054126A"/>
    <w:rsid w:val="00541404"/>
    <w:rsid w:val="00542188"/>
    <w:rsid w:val="005423CC"/>
    <w:rsid w:val="00543A4B"/>
    <w:rsid w:val="00545B54"/>
    <w:rsid w:val="00546B2D"/>
    <w:rsid w:val="00546DFD"/>
    <w:rsid w:val="00553E30"/>
    <w:rsid w:val="005543F9"/>
    <w:rsid w:val="00554CCC"/>
    <w:rsid w:val="00555648"/>
    <w:rsid w:val="00555811"/>
    <w:rsid w:val="00556B0F"/>
    <w:rsid w:val="00557B5F"/>
    <w:rsid w:val="00557FDD"/>
    <w:rsid w:val="005606C2"/>
    <w:rsid w:val="00561FC4"/>
    <w:rsid w:val="00563E07"/>
    <w:rsid w:val="005655CB"/>
    <w:rsid w:val="005659D6"/>
    <w:rsid w:val="0056708D"/>
    <w:rsid w:val="0056715C"/>
    <w:rsid w:val="00570AFA"/>
    <w:rsid w:val="00571AF2"/>
    <w:rsid w:val="005725D2"/>
    <w:rsid w:val="0057292B"/>
    <w:rsid w:val="00574765"/>
    <w:rsid w:val="0057487D"/>
    <w:rsid w:val="00577652"/>
    <w:rsid w:val="0058020C"/>
    <w:rsid w:val="005802FE"/>
    <w:rsid w:val="005807F7"/>
    <w:rsid w:val="00581DD2"/>
    <w:rsid w:val="00582583"/>
    <w:rsid w:val="00582DDF"/>
    <w:rsid w:val="00584350"/>
    <w:rsid w:val="00584950"/>
    <w:rsid w:val="00585B97"/>
    <w:rsid w:val="0058660B"/>
    <w:rsid w:val="005870C6"/>
    <w:rsid w:val="00587572"/>
    <w:rsid w:val="00590027"/>
    <w:rsid w:val="005905DC"/>
    <w:rsid w:val="00590AC9"/>
    <w:rsid w:val="00590CFD"/>
    <w:rsid w:val="00591272"/>
    <w:rsid w:val="00594D4A"/>
    <w:rsid w:val="0059559C"/>
    <w:rsid w:val="00595FD5"/>
    <w:rsid w:val="00596434"/>
    <w:rsid w:val="005966A1"/>
    <w:rsid w:val="005A056A"/>
    <w:rsid w:val="005A0C2D"/>
    <w:rsid w:val="005A165A"/>
    <w:rsid w:val="005A3EF8"/>
    <w:rsid w:val="005A42A3"/>
    <w:rsid w:val="005A4918"/>
    <w:rsid w:val="005A7556"/>
    <w:rsid w:val="005B0DB7"/>
    <w:rsid w:val="005B113E"/>
    <w:rsid w:val="005B2157"/>
    <w:rsid w:val="005B3586"/>
    <w:rsid w:val="005B48C9"/>
    <w:rsid w:val="005B4F20"/>
    <w:rsid w:val="005B59AF"/>
    <w:rsid w:val="005B6139"/>
    <w:rsid w:val="005B7AF8"/>
    <w:rsid w:val="005C022D"/>
    <w:rsid w:val="005C0FBD"/>
    <w:rsid w:val="005C1318"/>
    <w:rsid w:val="005C2251"/>
    <w:rsid w:val="005C230A"/>
    <w:rsid w:val="005C3245"/>
    <w:rsid w:val="005C3C2D"/>
    <w:rsid w:val="005C410F"/>
    <w:rsid w:val="005C599E"/>
    <w:rsid w:val="005C5EDB"/>
    <w:rsid w:val="005C63B8"/>
    <w:rsid w:val="005C79FF"/>
    <w:rsid w:val="005C7C47"/>
    <w:rsid w:val="005C7F23"/>
    <w:rsid w:val="005C7F97"/>
    <w:rsid w:val="005D0EF6"/>
    <w:rsid w:val="005D1012"/>
    <w:rsid w:val="005D18F4"/>
    <w:rsid w:val="005D238D"/>
    <w:rsid w:val="005D2461"/>
    <w:rsid w:val="005D24A5"/>
    <w:rsid w:val="005D63E6"/>
    <w:rsid w:val="005D6626"/>
    <w:rsid w:val="005D7576"/>
    <w:rsid w:val="005E0829"/>
    <w:rsid w:val="005E0FBF"/>
    <w:rsid w:val="005E1104"/>
    <w:rsid w:val="005E1C92"/>
    <w:rsid w:val="005E278D"/>
    <w:rsid w:val="005E2B13"/>
    <w:rsid w:val="005E3AC6"/>
    <w:rsid w:val="005E414C"/>
    <w:rsid w:val="005E6B8D"/>
    <w:rsid w:val="005E79C4"/>
    <w:rsid w:val="005F04CB"/>
    <w:rsid w:val="005F0959"/>
    <w:rsid w:val="005F0E1D"/>
    <w:rsid w:val="005F2211"/>
    <w:rsid w:val="005F3050"/>
    <w:rsid w:val="005F3731"/>
    <w:rsid w:val="005F3C60"/>
    <w:rsid w:val="005F7013"/>
    <w:rsid w:val="005F740F"/>
    <w:rsid w:val="005F7962"/>
    <w:rsid w:val="00602038"/>
    <w:rsid w:val="00604191"/>
    <w:rsid w:val="0060495D"/>
    <w:rsid w:val="00604BFC"/>
    <w:rsid w:val="006055A3"/>
    <w:rsid w:val="00605F2C"/>
    <w:rsid w:val="00606933"/>
    <w:rsid w:val="006069E9"/>
    <w:rsid w:val="006076D7"/>
    <w:rsid w:val="00607975"/>
    <w:rsid w:val="006100E4"/>
    <w:rsid w:val="0061196A"/>
    <w:rsid w:val="00611C26"/>
    <w:rsid w:val="006128F4"/>
    <w:rsid w:val="006129E1"/>
    <w:rsid w:val="00613095"/>
    <w:rsid w:val="00613216"/>
    <w:rsid w:val="00613A40"/>
    <w:rsid w:val="00613EB4"/>
    <w:rsid w:val="0061435F"/>
    <w:rsid w:val="006163F1"/>
    <w:rsid w:val="00616D5E"/>
    <w:rsid w:val="00616EBE"/>
    <w:rsid w:val="00617002"/>
    <w:rsid w:val="00617385"/>
    <w:rsid w:val="00621C6C"/>
    <w:rsid w:val="006242B1"/>
    <w:rsid w:val="00624426"/>
    <w:rsid w:val="00624CC4"/>
    <w:rsid w:val="00625FD6"/>
    <w:rsid w:val="00626599"/>
    <w:rsid w:val="00626896"/>
    <w:rsid w:val="00626EF0"/>
    <w:rsid w:val="00627716"/>
    <w:rsid w:val="00630236"/>
    <w:rsid w:val="00630547"/>
    <w:rsid w:val="00630B56"/>
    <w:rsid w:val="00631B72"/>
    <w:rsid w:val="00631F04"/>
    <w:rsid w:val="0063206F"/>
    <w:rsid w:val="00632096"/>
    <w:rsid w:val="00635723"/>
    <w:rsid w:val="006358A7"/>
    <w:rsid w:val="006369D9"/>
    <w:rsid w:val="00637B7A"/>
    <w:rsid w:val="00637DEA"/>
    <w:rsid w:val="006402B7"/>
    <w:rsid w:val="0064069E"/>
    <w:rsid w:val="006414E5"/>
    <w:rsid w:val="006439CA"/>
    <w:rsid w:val="006443A3"/>
    <w:rsid w:val="00644487"/>
    <w:rsid w:val="00646BF2"/>
    <w:rsid w:val="00646E30"/>
    <w:rsid w:val="00647067"/>
    <w:rsid w:val="00647BB6"/>
    <w:rsid w:val="006503C0"/>
    <w:rsid w:val="006508F2"/>
    <w:rsid w:val="00650B59"/>
    <w:rsid w:val="00651386"/>
    <w:rsid w:val="006545AC"/>
    <w:rsid w:val="00655116"/>
    <w:rsid w:val="0065763B"/>
    <w:rsid w:val="00661188"/>
    <w:rsid w:val="00661C37"/>
    <w:rsid w:val="00661F66"/>
    <w:rsid w:val="006621F5"/>
    <w:rsid w:val="0066242F"/>
    <w:rsid w:val="006657F0"/>
    <w:rsid w:val="0066654E"/>
    <w:rsid w:val="006709FD"/>
    <w:rsid w:val="00670CBC"/>
    <w:rsid w:val="00671D99"/>
    <w:rsid w:val="00672791"/>
    <w:rsid w:val="00672CBD"/>
    <w:rsid w:val="0067382A"/>
    <w:rsid w:val="00673BAC"/>
    <w:rsid w:val="00675280"/>
    <w:rsid w:val="0067618A"/>
    <w:rsid w:val="00676BCC"/>
    <w:rsid w:val="00676DAA"/>
    <w:rsid w:val="006776DF"/>
    <w:rsid w:val="00677F70"/>
    <w:rsid w:val="006801A5"/>
    <w:rsid w:val="0068051E"/>
    <w:rsid w:val="006814D9"/>
    <w:rsid w:val="00682E53"/>
    <w:rsid w:val="00684A31"/>
    <w:rsid w:val="00686BBE"/>
    <w:rsid w:val="00691C10"/>
    <w:rsid w:val="00691DA7"/>
    <w:rsid w:val="0069214C"/>
    <w:rsid w:val="00692A1C"/>
    <w:rsid w:val="006938DD"/>
    <w:rsid w:val="006939B7"/>
    <w:rsid w:val="00693B5C"/>
    <w:rsid w:val="00693DFF"/>
    <w:rsid w:val="006943F3"/>
    <w:rsid w:val="006944DF"/>
    <w:rsid w:val="00694869"/>
    <w:rsid w:val="00696D55"/>
    <w:rsid w:val="006971E6"/>
    <w:rsid w:val="006977B4"/>
    <w:rsid w:val="006A0D7F"/>
    <w:rsid w:val="006A45A8"/>
    <w:rsid w:val="006A469C"/>
    <w:rsid w:val="006A4DD2"/>
    <w:rsid w:val="006A71DD"/>
    <w:rsid w:val="006A7B7D"/>
    <w:rsid w:val="006B06B5"/>
    <w:rsid w:val="006B10EE"/>
    <w:rsid w:val="006B17E7"/>
    <w:rsid w:val="006B1D2B"/>
    <w:rsid w:val="006B2A33"/>
    <w:rsid w:val="006B2CF6"/>
    <w:rsid w:val="006B3465"/>
    <w:rsid w:val="006B5D89"/>
    <w:rsid w:val="006B69CF"/>
    <w:rsid w:val="006B7749"/>
    <w:rsid w:val="006B7CC9"/>
    <w:rsid w:val="006C01DD"/>
    <w:rsid w:val="006C154C"/>
    <w:rsid w:val="006C1780"/>
    <w:rsid w:val="006C2465"/>
    <w:rsid w:val="006C3C99"/>
    <w:rsid w:val="006C5F89"/>
    <w:rsid w:val="006C65EB"/>
    <w:rsid w:val="006C6851"/>
    <w:rsid w:val="006C6A94"/>
    <w:rsid w:val="006D1506"/>
    <w:rsid w:val="006D1D51"/>
    <w:rsid w:val="006D2F61"/>
    <w:rsid w:val="006D5272"/>
    <w:rsid w:val="006D607E"/>
    <w:rsid w:val="006D7465"/>
    <w:rsid w:val="006D74F7"/>
    <w:rsid w:val="006D7B42"/>
    <w:rsid w:val="006D7D73"/>
    <w:rsid w:val="006E394D"/>
    <w:rsid w:val="006E3A78"/>
    <w:rsid w:val="006E444F"/>
    <w:rsid w:val="006E5C99"/>
    <w:rsid w:val="006E5DAA"/>
    <w:rsid w:val="006E7FA7"/>
    <w:rsid w:val="006F03FF"/>
    <w:rsid w:val="006F0A77"/>
    <w:rsid w:val="006F1989"/>
    <w:rsid w:val="006F2493"/>
    <w:rsid w:val="006F3467"/>
    <w:rsid w:val="006F4562"/>
    <w:rsid w:val="006F4903"/>
    <w:rsid w:val="006F5B84"/>
    <w:rsid w:val="006F5CB9"/>
    <w:rsid w:val="006F7B99"/>
    <w:rsid w:val="00700C98"/>
    <w:rsid w:val="007021FC"/>
    <w:rsid w:val="00703EB5"/>
    <w:rsid w:val="00704544"/>
    <w:rsid w:val="00706161"/>
    <w:rsid w:val="00706A73"/>
    <w:rsid w:val="00706B3C"/>
    <w:rsid w:val="00706E56"/>
    <w:rsid w:val="00707029"/>
    <w:rsid w:val="00707F3A"/>
    <w:rsid w:val="007117EE"/>
    <w:rsid w:val="0071250F"/>
    <w:rsid w:val="007128DB"/>
    <w:rsid w:val="00712C6B"/>
    <w:rsid w:val="00712D21"/>
    <w:rsid w:val="007134B8"/>
    <w:rsid w:val="00713BF8"/>
    <w:rsid w:val="00714A79"/>
    <w:rsid w:val="0071528D"/>
    <w:rsid w:val="00717976"/>
    <w:rsid w:val="00721000"/>
    <w:rsid w:val="00721A9D"/>
    <w:rsid w:val="007221DB"/>
    <w:rsid w:val="00722EBB"/>
    <w:rsid w:val="00723625"/>
    <w:rsid w:val="007244AE"/>
    <w:rsid w:val="00724A80"/>
    <w:rsid w:val="00724F54"/>
    <w:rsid w:val="00725553"/>
    <w:rsid w:val="007256AA"/>
    <w:rsid w:val="0072731F"/>
    <w:rsid w:val="00727A2F"/>
    <w:rsid w:val="00731E38"/>
    <w:rsid w:val="007323E4"/>
    <w:rsid w:val="007328D9"/>
    <w:rsid w:val="007348D6"/>
    <w:rsid w:val="00734B03"/>
    <w:rsid w:val="00736016"/>
    <w:rsid w:val="0073762F"/>
    <w:rsid w:val="00737836"/>
    <w:rsid w:val="00737BFB"/>
    <w:rsid w:val="007401F5"/>
    <w:rsid w:val="00741F03"/>
    <w:rsid w:val="00741F15"/>
    <w:rsid w:val="0074236B"/>
    <w:rsid w:val="007463DD"/>
    <w:rsid w:val="00746F07"/>
    <w:rsid w:val="00747E01"/>
    <w:rsid w:val="00750550"/>
    <w:rsid w:val="007521CE"/>
    <w:rsid w:val="00752369"/>
    <w:rsid w:val="00752F30"/>
    <w:rsid w:val="00753FF0"/>
    <w:rsid w:val="007547FB"/>
    <w:rsid w:val="007549C1"/>
    <w:rsid w:val="00754EF3"/>
    <w:rsid w:val="0075672C"/>
    <w:rsid w:val="00757851"/>
    <w:rsid w:val="00757D91"/>
    <w:rsid w:val="00760B28"/>
    <w:rsid w:val="00761815"/>
    <w:rsid w:val="00761F2E"/>
    <w:rsid w:val="00762542"/>
    <w:rsid w:val="00764F6C"/>
    <w:rsid w:val="00767387"/>
    <w:rsid w:val="00767A8A"/>
    <w:rsid w:val="00767A90"/>
    <w:rsid w:val="007707AD"/>
    <w:rsid w:val="00770E58"/>
    <w:rsid w:val="007721C9"/>
    <w:rsid w:val="00772B8B"/>
    <w:rsid w:val="00772EF1"/>
    <w:rsid w:val="00773C41"/>
    <w:rsid w:val="00773E3B"/>
    <w:rsid w:val="00773FFC"/>
    <w:rsid w:val="00774924"/>
    <w:rsid w:val="007750F2"/>
    <w:rsid w:val="007752DD"/>
    <w:rsid w:val="007763F8"/>
    <w:rsid w:val="00777506"/>
    <w:rsid w:val="00777B6D"/>
    <w:rsid w:val="00777C32"/>
    <w:rsid w:val="00777CFE"/>
    <w:rsid w:val="00780441"/>
    <w:rsid w:val="00782DD7"/>
    <w:rsid w:val="0078332C"/>
    <w:rsid w:val="00784311"/>
    <w:rsid w:val="0078528E"/>
    <w:rsid w:val="00790540"/>
    <w:rsid w:val="00790F82"/>
    <w:rsid w:val="00793656"/>
    <w:rsid w:val="00794680"/>
    <w:rsid w:val="00796090"/>
    <w:rsid w:val="0079612C"/>
    <w:rsid w:val="007979CF"/>
    <w:rsid w:val="007A0D7A"/>
    <w:rsid w:val="007A2051"/>
    <w:rsid w:val="007A39D2"/>
    <w:rsid w:val="007A3DE7"/>
    <w:rsid w:val="007A3FC8"/>
    <w:rsid w:val="007A4C8D"/>
    <w:rsid w:val="007A5941"/>
    <w:rsid w:val="007A7A3D"/>
    <w:rsid w:val="007B049C"/>
    <w:rsid w:val="007B0679"/>
    <w:rsid w:val="007B152B"/>
    <w:rsid w:val="007B3720"/>
    <w:rsid w:val="007B4533"/>
    <w:rsid w:val="007B48D0"/>
    <w:rsid w:val="007B4EC5"/>
    <w:rsid w:val="007B5487"/>
    <w:rsid w:val="007B5FA0"/>
    <w:rsid w:val="007B641F"/>
    <w:rsid w:val="007B6768"/>
    <w:rsid w:val="007B6EB1"/>
    <w:rsid w:val="007B6ED7"/>
    <w:rsid w:val="007B762F"/>
    <w:rsid w:val="007B7F2E"/>
    <w:rsid w:val="007C07CD"/>
    <w:rsid w:val="007C0C31"/>
    <w:rsid w:val="007C11B5"/>
    <w:rsid w:val="007C1BEE"/>
    <w:rsid w:val="007C2747"/>
    <w:rsid w:val="007C288C"/>
    <w:rsid w:val="007C2BA7"/>
    <w:rsid w:val="007C2FFE"/>
    <w:rsid w:val="007C3487"/>
    <w:rsid w:val="007C3759"/>
    <w:rsid w:val="007C513D"/>
    <w:rsid w:val="007C5374"/>
    <w:rsid w:val="007C7BCD"/>
    <w:rsid w:val="007D0183"/>
    <w:rsid w:val="007D1B66"/>
    <w:rsid w:val="007D2DC9"/>
    <w:rsid w:val="007D3630"/>
    <w:rsid w:val="007D4E93"/>
    <w:rsid w:val="007D500E"/>
    <w:rsid w:val="007D54C7"/>
    <w:rsid w:val="007D5926"/>
    <w:rsid w:val="007D6225"/>
    <w:rsid w:val="007D6503"/>
    <w:rsid w:val="007D6B99"/>
    <w:rsid w:val="007D6C37"/>
    <w:rsid w:val="007E1809"/>
    <w:rsid w:val="007E2308"/>
    <w:rsid w:val="007E2CAB"/>
    <w:rsid w:val="007E474D"/>
    <w:rsid w:val="007E47A7"/>
    <w:rsid w:val="007E5327"/>
    <w:rsid w:val="007E555D"/>
    <w:rsid w:val="007E6A38"/>
    <w:rsid w:val="007E6BDA"/>
    <w:rsid w:val="007E7942"/>
    <w:rsid w:val="007E7977"/>
    <w:rsid w:val="007F1C1B"/>
    <w:rsid w:val="007F24D5"/>
    <w:rsid w:val="007F2E5D"/>
    <w:rsid w:val="007F4F1B"/>
    <w:rsid w:val="007F7354"/>
    <w:rsid w:val="00800378"/>
    <w:rsid w:val="00801F51"/>
    <w:rsid w:val="008022B2"/>
    <w:rsid w:val="008026CF"/>
    <w:rsid w:val="0080314D"/>
    <w:rsid w:val="00803201"/>
    <w:rsid w:val="00804667"/>
    <w:rsid w:val="00804C8E"/>
    <w:rsid w:val="00805A5C"/>
    <w:rsid w:val="0080656C"/>
    <w:rsid w:val="00806B9C"/>
    <w:rsid w:val="00810B98"/>
    <w:rsid w:val="00811A20"/>
    <w:rsid w:val="008127B0"/>
    <w:rsid w:val="008134E9"/>
    <w:rsid w:val="0081404E"/>
    <w:rsid w:val="008145D3"/>
    <w:rsid w:val="008145F3"/>
    <w:rsid w:val="008154D2"/>
    <w:rsid w:val="00816B47"/>
    <w:rsid w:val="00817F25"/>
    <w:rsid w:val="00823958"/>
    <w:rsid w:val="00824E56"/>
    <w:rsid w:val="00826C65"/>
    <w:rsid w:val="0082713C"/>
    <w:rsid w:val="00831200"/>
    <w:rsid w:val="00831310"/>
    <w:rsid w:val="008316F8"/>
    <w:rsid w:val="0083312C"/>
    <w:rsid w:val="008340CE"/>
    <w:rsid w:val="00834202"/>
    <w:rsid w:val="008352B4"/>
    <w:rsid w:val="0083534A"/>
    <w:rsid w:val="0083586E"/>
    <w:rsid w:val="00836895"/>
    <w:rsid w:val="00837E32"/>
    <w:rsid w:val="00837FBC"/>
    <w:rsid w:val="00840786"/>
    <w:rsid w:val="00842654"/>
    <w:rsid w:val="0084667B"/>
    <w:rsid w:val="00846E1D"/>
    <w:rsid w:val="00850A35"/>
    <w:rsid w:val="008530B0"/>
    <w:rsid w:val="00853C24"/>
    <w:rsid w:val="00853DCE"/>
    <w:rsid w:val="00856023"/>
    <w:rsid w:val="008564AD"/>
    <w:rsid w:val="00857314"/>
    <w:rsid w:val="008600DC"/>
    <w:rsid w:val="008614CC"/>
    <w:rsid w:val="0086208C"/>
    <w:rsid w:val="00862508"/>
    <w:rsid w:val="00864710"/>
    <w:rsid w:val="00865154"/>
    <w:rsid w:val="008658DE"/>
    <w:rsid w:val="008672AB"/>
    <w:rsid w:val="00867F87"/>
    <w:rsid w:val="00870976"/>
    <w:rsid w:val="00870D68"/>
    <w:rsid w:val="00871240"/>
    <w:rsid w:val="00871BA2"/>
    <w:rsid w:val="00872052"/>
    <w:rsid w:val="00872D98"/>
    <w:rsid w:val="008739E6"/>
    <w:rsid w:val="00874989"/>
    <w:rsid w:val="00877C00"/>
    <w:rsid w:val="00880707"/>
    <w:rsid w:val="008831C5"/>
    <w:rsid w:val="00883591"/>
    <w:rsid w:val="008869F6"/>
    <w:rsid w:val="0088746A"/>
    <w:rsid w:val="008875D2"/>
    <w:rsid w:val="0089051A"/>
    <w:rsid w:val="0089218A"/>
    <w:rsid w:val="00892AF8"/>
    <w:rsid w:val="008932AD"/>
    <w:rsid w:val="008938A2"/>
    <w:rsid w:val="008947E7"/>
    <w:rsid w:val="00895D7F"/>
    <w:rsid w:val="0089670B"/>
    <w:rsid w:val="00896DA5"/>
    <w:rsid w:val="008971F5"/>
    <w:rsid w:val="00897B96"/>
    <w:rsid w:val="008A12A4"/>
    <w:rsid w:val="008A1E0F"/>
    <w:rsid w:val="008A2425"/>
    <w:rsid w:val="008B0BF6"/>
    <w:rsid w:val="008B2B15"/>
    <w:rsid w:val="008B2CF0"/>
    <w:rsid w:val="008B3192"/>
    <w:rsid w:val="008B3656"/>
    <w:rsid w:val="008B4263"/>
    <w:rsid w:val="008B6CDB"/>
    <w:rsid w:val="008B790A"/>
    <w:rsid w:val="008B7D7A"/>
    <w:rsid w:val="008C083E"/>
    <w:rsid w:val="008C1CD4"/>
    <w:rsid w:val="008C2311"/>
    <w:rsid w:val="008C2C17"/>
    <w:rsid w:val="008C5970"/>
    <w:rsid w:val="008C6279"/>
    <w:rsid w:val="008D1CAE"/>
    <w:rsid w:val="008D2B1C"/>
    <w:rsid w:val="008D3781"/>
    <w:rsid w:val="008D4144"/>
    <w:rsid w:val="008D4488"/>
    <w:rsid w:val="008D760E"/>
    <w:rsid w:val="008E0A61"/>
    <w:rsid w:val="008E1237"/>
    <w:rsid w:val="008E135D"/>
    <w:rsid w:val="008E4706"/>
    <w:rsid w:val="008E4A51"/>
    <w:rsid w:val="008E5656"/>
    <w:rsid w:val="008E72B8"/>
    <w:rsid w:val="008E7A66"/>
    <w:rsid w:val="008F07ED"/>
    <w:rsid w:val="008F094D"/>
    <w:rsid w:val="008F0E37"/>
    <w:rsid w:val="008F107B"/>
    <w:rsid w:val="008F1DAE"/>
    <w:rsid w:val="008F2446"/>
    <w:rsid w:val="008F6364"/>
    <w:rsid w:val="008F66C3"/>
    <w:rsid w:val="008F6D49"/>
    <w:rsid w:val="008F6F2B"/>
    <w:rsid w:val="008F7BFE"/>
    <w:rsid w:val="00901C50"/>
    <w:rsid w:val="00901E31"/>
    <w:rsid w:val="00904FED"/>
    <w:rsid w:val="00905A77"/>
    <w:rsid w:val="00907415"/>
    <w:rsid w:val="00907960"/>
    <w:rsid w:val="00907EE3"/>
    <w:rsid w:val="00910A26"/>
    <w:rsid w:val="00911566"/>
    <w:rsid w:val="00911AEF"/>
    <w:rsid w:val="00912557"/>
    <w:rsid w:val="009128C3"/>
    <w:rsid w:val="00913EE7"/>
    <w:rsid w:val="00915F5F"/>
    <w:rsid w:val="00916FEE"/>
    <w:rsid w:val="0091765C"/>
    <w:rsid w:val="009216EF"/>
    <w:rsid w:val="009217EB"/>
    <w:rsid w:val="00921953"/>
    <w:rsid w:val="00921BF8"/>
    <w:rsid w:val="00922526"/>
    <w:rsid w:val="0092382C"/>
    <w:rsid w:val="009259E8"/>
    <w:rsid w:val="00925F87"/>
    <w:rsid w:val="009262AA"/>
    <w:rsid w:val="00926EB2"/>
    <w:rsid w:val="009274FC"/>
    <w:rsid w:val="00927993"/>
    <w:rsid w:val="009307FF"/>
    <w:rsid w:val="00930948"/>
    <w:rsid w:val="00930E24"/>
    <w:rsid w:val="0093180F"/>
    <w:rsid w:val="0093213A"/>
    <w:rsid w:val="009324A1"/>
    <w:rsid w:val="00932CAF"/>
    <w:rsid w:val="00933549"/>
    <w:rsid w:val="00934712"/>
    <w:rsid w:val="009356AF"/>
    <w:rsid w:val="00937441"/>
    <w:rsid w:val="00940B5A"/>
    <w:rsid w:val="00943488"/>
    <w:rsid w:val="009436F5"/>
    <w:rsid w:val="0094401A"/>
    <w:rsid w:val="00946DC2"/>
    <w:rsid w:val="00946F3C"/>
    <w:rsid w:val="00947010"/>
    <w:rsid w:val="0094781F"/>
    <w:rsid w:val="00947F04"/>
    <w:rsid w:val="00950AD2"/>
    <w:rsid w:val="009519BC"/>
    <w:rsid w:val="00951A18"/>
    <w:rsid w:val="00953072"/>
    <w:rsid w:val="00953407"/>
    <w:rsid w:val="00953596"/>
    <w:rsid w:val="009547DC"/>
    <w:rsid w:val="009548AE"/>
    <w:rsid w:val="00954F14"/>
    <w:rsid w:val="009550B1"/>
    <w:rsid w:val="009565A1"/>
    <w:rsid w:val="00956C67"/>
    <w:rsid w:val="009570AC"/>
    <w:rsid w:val="00957E13"/>
    <w:rsid w:val="00961A53"/>
    <w:rsid w:val="00962AF9"/>
    <w:rsid w:val="00963289"/>
    <w:rsid w:val="00967A5E"/>
    <w:rsid w:val="009701A3"/>
    <w:rsid w:val="0097055E"/>
    <w:rsid w:val="009717CE"/>
    <w:rsid w:val="009741C2"/>
    <w:rsid w:val="009751E9"/>
    <w:rsid w:val="009766D5"/>
    <w:rsid w:val="00977177"/>
    <w:rsid w:val="009771EF"/>
    <w:rsid w:val="00977CAD"/>
    <w:rsid w:val="009808A2"/>
    <w:rsid w:val="0098176C"/>
    <w:rsid w:val="0098245D"/>
    <w:rsid w:val="0098473D"/>
    <w:rsid w:val="00984BA7"/>
    <w:rsid w:val="009865A3"/>
    <w:rsid w:val="009867EB"/>
    <w:rsid w:val="00987F16"/>
    <w:rsid w:val="009910E4"/>
    <w:rsid w:val="0099254B"/>
    <w:rsid w:val="0099383D"/>
    <w:rsid w:val="0099439D"/>
    <w:rsid w:val="009944F5"/>
    <w:rsid w:val="00995B29"/>
    <w:rsid w:val="00996ABC"/>
    <w:rsid w:val="00996CA6"/>
    <w:rsid w:val="00996F2F"/>
    <w:rsid w:val="0099702E"/>
    <w:rsid w:val="0099718C"/>
    <w:rsid w:val="009A1ED0"/>
    <w:rsid w:val="009A205B"/>
    <w:rsid w:val="009A2331"/>
    <w:rsid w:val="009A2B8B"/>
    <w:rsid w:val="009A2F5E"/>
    <w:rsid w:val="009A3131"/>
    <w:rsid w:val="009A34DF"/>
    <w:rsid w:val="009A3F90"/>
    <w:rsid w:val="009A4E8A"/>
    <w:rsid w:val="009A7DF7"/>
    <w:rsid w:val="009B2C40"/>
    <w:rsid w:val="009B3BAB"/>
    <w:rsid w:val="009B3F61"/>
    <w:rsid w:val="009B54D0"/>
    <w:rsid w:val="009C0515"/>
    <w:rsid w:val="009C1281"/>
    <w:rsid w:val="009C165E"/>
    <w:rsid w:val="009C1874"/>
    <w:rsid w:val="009C235D"/>
    <w:rsid w:val="009C28E2"/>
    <w:rsid w:val="009C2CEC"/>
    <w:rsid w:val="009C38FC"/>
    <w:rsid w:val="009C6677"/>
    <w:rsid w:val="009C697F"/>
    <w:rsid w:val="009C6DFD"/>
    <w:rsid w:val="009C7D43"/>
    <w:rsid w:val="009D033A"/>
    <w:rsid w:val="009D035E"/>
    <w:rsid w:val="009D0385"/>
    <w:rsid w:val="009D0717"/>
    <w:rsid w:val="009D102F"/>
    <w:rsid w:val="009D27A2"/>
    <w:rsid w:val="009D3F33"/>
    <w:rsid w:val="009D3F97"/>
    <w:rsid w:val="009D4F3F"/>
    <w:rsid w:val="009D511D"/>
    <w:rsid w:val="009D55F2"/>
    <w:rsid w:val="009D565E"/>
    <w:rsid w:val="009D5AC5"/>
    <w:rsid w:val="009D5CCF"/>
    <w:rsid w:val="009D64D7"/>
    <w:rsid w:val="009D6781"/>
    <w:rsid w:val="009D7B03"/>
    <w:rsid w:val="009E197E"/>
    <w:rsid w:val="009E2FC1"/>
    <w:rsid w:val="009F0E42"/>
    <w:rsid w:val="009F152D"/>
    <w:rsid w:val="009F1604"/>
    <w:rsid w:val="009F194C"/>
    <w:rsid w:val="009F3F19"/>
    <w:rsid w:val="009F5246"/>
    <w:rsid w:val="009F56F3"/>
    <w:rsid w:val="009F5D7E"/>
    <w:rsid w:val="009F671E"/>
    <w:rsid w:val="009F7CDF"/>
    <w:rsid w:val="00A00970"/>
    <w:rsid w:val="00A0211E"/>
    <w:rsid w:val="00A02A18"/>
    <w:rsid w:val="00A030D1"/>
    <w:rsid w:val="00A04258"/>
    <w:rsid w:val="00A05620"/>
    <w:rsid w:val="00A05B5C"/>
    <w:rsid w:val="00A05CD3"/>
    <w:rsid w:val="00A06503"/>
    <w:rsid w:val="00A06672"/>
    <w:rsid w:val="00A07125"/>
    <w:rsid w:val="00A076D3"/>
    <w:rsid w:val="00A105DC"/>
    <w:rsid w:val="00A1341E"/>
    <w:rsid w:val="00A14E56"/>
    <w:rsid w:val="00A15188"/>
    <w:rsid w:val="00A16794"/>
    <w:rsid w:val="00A172F6"/>
    <w:rsid w:val="00A205A9"/>
    <w:rsid w:val="00A22E77"/>
    <w:rsid w:val="00A2327C"/>
    <w:rsid w:val="00A2584E"/>
    <w:rsid w:val="00A25CD3"/>
    <w:rsid w:val="00A30B6D"/>
    <w:rsid w:val="00A32145"/>
    <w:rsid w:val="00A32839"/>
    <w:rsid w:val="00A357F4"/>
    <w:rsid w:val="00A368A7"/>
    <w:rsid w:val="00A37C76"/>
    <w:rsid w:val="00A407F9"/>
    <w:rsid w:val="00A40F10"/>
    <w:rsid w:val="00A436C8"/>
    <w:rsid w:val="00A442BF"/>
    <w:rsid w:val="00A443D3"/>
    <w:rsid w:val="00A44FD2"/>
    <w:rsid w:val="00A46312"/>
    <w:rsid w:val="00A46787"/>
    <w:rsid w:val="00A46E8E"/>
    <w:rsid w:val="00A50A82"/>
    <w:rsid w:val="00A50CB9"/>
    <w:rsid w:val="00A538E2"/>
    <w:rsid w:val="00A53E88"/>
    <w:rsid w:val="00A5435E"/>
    <w:rsid w:val="00A54710"/>
    <w:rsid w:val="00A56006"/>
    <w:rsid w:val="00A602C0"/>
    <w:rsid w:val="00A60E7D"/>
    <w:rsid w:val="00A6213E"/>
    <w:rsid w:val="00A62F77"/>
    <w:rsid w:val="00A63F19"/>
    <w:rsid w:val="00A63F9D"/>
    <w:rsid w:val="00A65449"/>
    <w:rsid w:val="00A66323"/>
    <w:rsid w:val="00A6686F"/>
    <w:rsid w:val="00A66DDD"/>
    <w:rsid w:val="00A67FB3"/>
    <w:rsid w:val="00A70556"/>
    <w:rsid w:val="00A72352"/>
    <w:rsid w:val="00A72F5F"/>
    <w:rsid w:val="00A732D7"/>
    <w:rsid w:val="00A7364E"/>
    <w:rsid w:val="00A73926"/>
    <w:rsid w:val="00A751B4"/>
    <w:rsid w:val="00A759B4"/>
    <w:rsid w:val="00A84309"/>
    <w:rsid w:val="00A87233"/>
    <w:rsid w:val="00A87366"/>
    <w:rsid w:val="00A907C9"/>
    <w:rsid w:val="00A9247A"/>
    <w:rsid w:val="00A948D4"/>
    <w:rsid w:val="00A94A25"/>
    <w:rsid w:val="00A96040"/>
    <w:rsid w:val="00A96082"/>
    <w:rsid w:val="00A9750D"/>
    <w:rsid w:val="00A97954"/>
    <w:rsid w:val="00AA0CD9"/>
    <w:rsid w:val="00AA0EBF"/>
    <w:rsid w:val="00AA214F"/>
    <w:rsid w:val="00AA22BC"/>
    <w:rsid w:val="00AA3BD2"/>
    <w:rsid w:val="00AA4C55"/>
    <w:rsid w:val="00AA4DFE"/>
    <w:rsid w:val="00AA6F94"/>
    <w:rsid w:val="00AA7062"/>
    <w:rsid w:val="00AA7C51"/>
    <w:rsid w:val="00AB0414"/>
    <w:rsid w:val="00AB0A66"/>
    <w:rsid w:val="00AB1218"/>
    <w:rsid w:val="00AB1EFB"/>
    <w:rsid w:val="00AB2404"/>
    <w:rsid w:val="00AB25CB"/>
    <w:rsid w:val="00AB2742"/>
    <w:rsid w:val="00AB362E"/>
    <w:rsid w:val="00AB47E4"/>
    <w:rsid w:val="00AB47E7"/>
    <w:rsid w:val="00AB4B8B"/>
    <w:rsid w:val="00AB5CB2"/>
    <w:rsid w:val="00AB5EF2"/>
    <w:rsid w:val="00AB5FCA"/>
    <w:rsid w:val="00AC2894"/>
    <w:rsid w:val="00AC32B3"/>
    <w:rsid w:val="00AC34B0"/>
    <w:rsid w:val="00AC467C"/>
    <w:rsid w:val="00AC6745"/>
    <w:rsid w:val="00AD0177"/>
    <w:rsid w:val="00AD0406"/>
    <w:rsid w:val="00AD06E1"/>
    <w:rsid w:val="00AD0864"/>
    <w:rsid w:val="00AD0FA0"/>
    <w:rsid w:val="00AD1674"/>
    <w:rsid w:val="00AD1BEE"/>
    <w:rsid w:val="00AD1F3F"/>
    <w:rsid w:val="00AD2FC2"/>
    <w:rsid w:val="00AD338F"/>
    <w:rsid w:val="00AD3794"/>
    <w:rsid w:val="00AD4BB9"/>
    <w:rsid w:val="00AD50D7"/>
    <w:rsid w:val="00AD5CB3"/>
    <w:rsid w:val="00AD5E84"/>
    <w:rsid w:val="00AD7997"/>
    <w:rsid w:val="00AE04E4"/>
    <w:rsid w:val="00AE0F0E"/>
    <w:rsid w:val="00AE369D"/>
    <w:rsid w:val="00AE3A78"/>
    <w:rsid w:val="00AE683C"/>
    <w:rsid w:val="00AE7A32"/>
    <w:rsid w:val="00AE7F76"/>
    <w:rsid w:val="00AF015C"/>
    <w:rsid w:val="00AF12B4"/>
    <w:rsid w:val="00AF260E"/>
    <w:rsid w:val="00AF3AAF"/>
    <w:rsid w:val="00AF3DAB"/>
    <w:rsid w:val="00AF3F50"/>
    <w:rsid w:val="00AF4CEF"/>
    <w:rsid w:val="00AF60C2"/>
    <w:rsid w:val="00AF798B"/>
    <w:rsid w:val="00AF7C6D"/>
    <w:rsid w:val="00B011EA"/>
    <w:rsid w:val="00B0132A"/>
    <w:rsid w:val="00B01357"/>
    <w:rsid w:val="00B0170F"/>
    <w:rsid w:val="00B02318"/>
    <w:rsid w:val="00B0269B"/>
    <w:rsid w:val="00B030C2"/>
    <w:rsid w:val="00B041B3"/>
    <w:rsid w:val="00B0462D"/>
    <w:rsid w:val="00B04C76"/>
    <w:rsid w:val="00B04E0F"/>
    <w:rsid w:val="00B060AB"/>
    <w:rsid w:val="00B0658C"/>
    <w:rsid w:val="00B079BD"/>
    <w:rsid w:val="00B10312"/>
    <w:rsid w:val="00B10582"/>
    <w:rsid w:val="00B10CE4"/>
    <w:rsid w:val="00B1179A"/>
    <w:rsid w:val="00B133FE"/>
    <w:rsid w:val="00B14425"/>
    <w:rsid w:val="00B15714"/>
    <w:rsid w:val="00B159E0"/>
    <w:rsid w:val="00B15A46"/>
    <w:rsid w:val="00B16C16"/>
    <w:rsid w:val="00B2027F"/>
    <w:rsid w:val="00B2134E"/>
    <w:rsid w:val="00B2190B"/>
    <w:rsid w:val="00B21986"/>
    <w:rsid w:val="00B21AEB"/>
    <w:rsid w:val="00B2239A"/>
    <w:rsid w:val="00B24661"/>
    <w:rsid w:val="00B2629F"/>
    <w:rsid w:val="00B271E2"/>
    <w:rsid w:val="00B2742B"/>
    <w:rsid w:val="00B30411"/>
    <w:rsid w:val="00B30C4E"/>
    <w:rsid w:val="00B31C0E"/>
    <w:rsid w:val="00B32B43"/>
    <w:rsid w:val="00B359B9"/>
    <w:rsid w:val="00B35BE7"/>
    <w:rsid w:val="00B36600"/>
    <w:rsid w:val="00B36A9A"/>
    <w:rsid w:val="00B37789"/>
    <w:rsid w:val="00B41C2F"/>
    <w:rsid w:val="00B43797"/>
    <w:rsid w:val="00B43FC7"/>
    <w:rsid w:val="00B473E3"/>
    <w:rsid w:val="00B47672"/>
    <w:rsid w:val="00B50145"/>
    <w:rsid w:val="00B50360"/>
    <w:rsid w:val="00B50BFA"/>
    <w:rsid w:val="00B51D30"/>
    <w:rsid w:val="00B523AF"/>
    <w:rsid w:val="00B5302A"/>
    <w:rsid w:val="00B53BE4"/>
    <w:rsid w:val="00B556BA"/>
    <w:rsid w:val="00B5635A"/>
    <w:rsid w:val="00B5783E"/>
    <w:rsid w:val="00B57E8D"/>
    <w:rsid w:val="00B602EA"/>
    <w:rsid w:val="00B61991"/>
    <w:rsid w:val="00B61B60"/>
    <w:rsid w:val="00B62443"/>
    <w:rsid w:val="00B6262F"/>
    <w:rsid w:val="00B62860"/>
    <w:rsid w:val="00B62EB7"/>
    <w:rsid w:val="00B63307"/>
    <w:rsid w:val="00B63AF4"/>
    <w:rsid w:val="00B6432F"/>
    <w:rsid w:val="00B64CC0"/>
    <w:rsid w:val="00B650B1"/>
    <w:rsid w:val="00B65E79"/>
    <w:rsid w:val="00B66176"/>
    <w:rsid w:val="00B6668E"/>
    <w:rsid w:val="00B678C0"/>
    <w:rsid w:val="00B70380"/>
    <w:rsid w:val="00B73749"/>
    <w:rsid w:val="00B73BF9"/>
    <w:rsid w:val="00B753FD"/>
    <w:rsid w:val="00B75B1D"/>
    <w:rsid w:val="00B75FA5"/>
    <w:rsid w:val="00B77211"/>
    <w:rsid w:val="00B77331"/>
    <w:rsid w:val="00B774F5"/>
    <w:rsid w:val="00B77B90"/>
    <w:rsid w:val="00B803CE"/>
    <w:rsid w:val="00B80C89"/>
    <w:rsid w:val="00B81301"/>
    <w:rsid w:val="00B81FB8"/>
    <w:rsid w:val="00B82E7A"/>
    <w:rsid w:val="00B832F6"/>
    <w:rsid w:val="00B84C28"/>
    <w:rsid w:val="00B85905"/>
    <w:rsid w:val="00B85AB0"/>
    <w:rsid w:val="00B85E58"/>
    <w:rsid w:val="00B864DA"/>
    <w:rsid w:val="00B868B9"/>
    <w:rsid w:val="00B879C0"/>
    <w:rsid w:val="00B9037C"/>
    <w:rsid w:val="00B903C2"/>
    <w:rsid w:val="00B917B7"/>
    <w:rsid w:val="00B93418"/>
    <w:rsid w:val="00B93B4A"/>
    <w:rsid w:val="00B93D16"/>
    <w:rsid w:val="00B94C36"/>
    <w:rsid w:val="00B94F26"/>
    <w:rsid w:val="00B95A53"/>
    <w:rsid w:val="00BA01FD"/>
    <w:rsid w:val="00BA0DC4"/>
    <w:rsid w:val="00BA13A9"/>
    <w:rsid w:val="00BA5BBB"/>
    <w:rsid w:val="00BA5F64"/>
    <w:rsid w:val="00BB160E"/>
    <w:rsid w:val="00BB1A86"/>
    <w:rsid w:val="00BB27A6"/>
    <w:rsid w:val="00BB2993"/>
    <w:rsid w:val="00BB3782"/>
    <w:rsid w:val="00BB4802"/>
    <w:rsid w:val="00BB5D32"/>
    <w:rsid w:val="00BB76D2"/>
    <w:rsid w:val="00BB7ADF"/>
    <w:rsid w:val="00BC093F"/>
    <w:rsid w:val="00BC2DB1"/>
    <w:rsid w:val="00BC2EC8"/>
    <w:rsid w:val="00BC3898"/>
    <w:rsid w:val="00BC3B09"/>
    <w:rsid w:val="00BC5350"/>
    <w:rsid w:val="00BC68B0"/>
    <w:rsid w:val="00BD069B"/>
    <w:rsid w:val="00BD36DE"/>
    <w:rsid w:val="00BD461B"/>
    <w:rsid w:val="00BD4733"/>
    <w:rsid w:val="00BD479E"/>
    <w:rsid w:val="00BD5006"/>
    <w:rsid w:val="00BE0D48"/>
    <w:rsid w:val="00BE3488"/>
    <w:rsid w:val="00BE4217"/>
    <w:rsid w:val="00BE60E8"/>
    <w:rsid w:val="00BE6967"/>
    <w:rsid w:val="00BE6C1F"/>
    <w:rsid w:val="00BE6DBF"/>
    <w:rsid w:val="00BE7D3B"/>
    <w:rsid w:val="00BE7D7A"/>
    <w:rsid w:val="00BF076D"/>
    <w:rsid w:val="00BF12DF"/>
    <w:rsid w:val="00BF294B"/>
    <w:rsid w:val="00BF3FD1"/>
    <w:rsid w:val="00BF422A"/>
    <w:rsid w:val="00BF4448"/>
    <w:rsid w:val="00BF53D8"/>
    <w:rsid w:val="00BF6227"/>
    <w:rsid w:val="00BF691F"/>
    <w:rsid w:val="00BF71E6"/>
    <w:rsid w:val="00BF7862"/>
    <w:rsid w:val="00C0154A"/>
    <w:rsid w:val="00C03C41"/>
    <w:rsid w:val="00C04581"/>
    <w:rsid w:val="00C117BA"/>
    <w:rsid w:val="00C11A87"/>
    <w:rsid w:val="00C11E80"/>
    <w:rsid w:val="00C12480"/>
    <w:rsid w:val="00C1266E"/>
    <w:rsid w:val="00C127A1"/>
    <w:rsid w:val="00C131D4"/>
    <w:rsid w:val="00C1353F"/>
    <w:rsid w:val="00C13914"/>
    <w:rsid w:val="00C13CB6"/>
    <w:rsid w:val="00C14869"/>
    <w:rsid w:val="00C15571"/>
    <w:rsid w:val="00C1668B"/>
    <w:rsid w:val="00C16835"/>
    <w:rsid w:val="00C16D99"/>
    <w:rsid w:val="00C1749D"/>
    <w:rsid w:val="00C17C49"/>
    <w:rsid w:val="00C20EEB"/>
    <w:rsid w:val="00C21453"/>
    <w:rsid w:val="00C228BC"/>
    <w:rsid w:val="00C23488"/>
    <w:rsid w:val="00C23955"/>
    <w:rsid w:val="00C23E3D"/>
    <w:rsid w:val="00C240E0"/>
    <w:rsid w:val="00C24B7E"/>
    <w:rsid w:val="00C267C8"/>
    <w:rsid w:val="00C279B1"/>
    <w:rsid w:val="00C27BA9"/>
    <w:rsid w:val="00C32DA9"/>
    <w:rsid w:val="00C3377D"/>
    <w:rsid w:val="00C346D0"/>
    <w:rsid w:val="00C37172"/>
    <w:rsid w:val="00C37370"/>
    <w:rsid w:val="00C37502"/>
    <w:rsid w:val="00C37B0A"/>
    <w:rsid w:val="00C417E7"/>
    <w:rsid w:val="00C4293F"/>
    <w:rsid w:val="00C433CC"/>
    <w:rsid w:val="00C433DA"/>
    <w:rsid w:val="00C436EC"/>
    <w:rsid w:val="00C444D0"/>
    <w:rsid w:val="00C44B75"/>
    <w:rsid w:val="00C44BCB"/>
    <w:rsid w:val="00C457F7"/>
    <w:rsid w:val="00C46DEC"/>
    <w:rsid w:val="00C4795C"/>
    <w:rsid w:val="00C50159"/>
    <w:rsid w:val="00C5051B"/>
    <w:rsid w:val="00C5105E"/>
    <w:rsid w:val="00C52C56"/>
    <w:rsid w:val="00C53474"/>
    <w:rsid w:val="00C53556"/>
    <w:rsid w:val="00C60D49"/>
    <w:rsid w:val="00C613E0"/>
    <w:rsid w:val="00C6381E"/>
    <w:rsid w:val="00C674D8"/>
    <w:rsid w:val="00C67C55"/>
    <w:rsid w:val="00C702D3"/>
    <w:rsid w:val="00C70926"/>
    <w:rsid w:val="00C71517"/>
    <w:rsid w:val="00C721D0"/>
    <w:rsid w:val="00C72545"/>
    <w:rsid w:val="00C72754"/>
    <w:rsid w:val="00C73A8E"/>
    <w:rsid w:val="00C73C22"/>
    <w:rsid w:val="00C73E8C"/>
    <w:rsid w:val="00C74C15"/>
    <w:rsid w:val="00C756C5"/>
    <w:rsid w:val="00C758C1"/>
    <w:rsid w:val="00C75D1E"/>
    <w:rsid w:val="00C75F5B"/>
    <w:rsid w:val="00C80C0B"/>
    <w:rsid w:val="00C834D3"/>
    <w:rsid w:val="00C84DA0"/>
    <w:rsid w:val="00C86BD8"/>
    <w:rsid w:val="00C86DB0"/>
    <w:rsid w:val="00C86F27"/>
    <w:rsid w:val="00C871A7"/>
    <w:rsid w:val="00C87E6E"/>
    <w:rsid w:val="00C92297"/>
    <w:rsid w:val="00C93AA5"/>
    <w:rsid w:val="00C95B31"/>
    <w:rsid w:val="00C96678"/>
    <w:rsid w:val="00C97D42"/>
    <w:rsid w:val="00CA1474"/>
    <w:rsid w:val="00CA1C3B"/>
    <w:rsid w:val="00CA1F3F"/>
    <w:rsid w:val="00CA215D"/>
    <w:rsid w:val="00CA2AC3"/>
    <w:rsid w:val="00CA47BD"/>
    <w:rsid w:val="00CA4C58"/>
    <w:rsid w:val="00CA50F1"/>
    <w:rsid w:val="00CA6B4C"/>
    <w:rsid w:val="00CA7339"/>
    <w:rsid w:val="00CA7604"/>
    <w:rsid w:val="00CA7E50"/>
    <w:rsid w:val="00CB0965"/>
    <w:rsid w:val="00CB09D4"/>
    <w:rsid w:val="00CB0E60"/>
    <w:rsid w:val="00CB1BDD"/>
    <w:rsid w:val="00CB1C41"/>
    <w:rsid w:val="00CB1CFD"/>
    <w:rsid w:val="00CB1E06"/>
    <w:rsid w:val="00CB296E"/>
    <w:rsid w:val="00CB2EE1"/>
    <w:rsid w:val="00CB3927"/>
    <w:rsid w:val="00CB4552"/>
    <w:rsid w:val="00CB456C"/>
    <w:rsid w:val="00CB4662"/>
    <w:rsid w:val="00CB6C26"/>
    <w:rsid w:val="00CB6C61"/>
    <w:rsid w:val="00CB6C69"/>
    <w:rsid w:val="00CB746E"/>
    <w:rsid w:val="00CB7472"/>
    <w:rsid w:val="00CB763B"/>
    <w:rsid w:val="00CC03C1"/>
    <w:rsid w:val="00CC145F"/>
    <w:rsid w:val="00CC447E"/>
    <w:rsid w:val="00CC6E0F"/>
    <w:rsid w:val="00CD052A"/>
    <w:rsid w:val="00CD0999"/>
    <w:rsid w:val="00CD09AA"/>
    <w:rsid w:val="00CD0E11"/>
    <w:rsid w:val="00CD0F65"/>
    <w:rsid w:val="00CD1181"/>
    <w:rsid w:val="00CD1D63"/>
    <w:rsid w:val="00CD28A6"/>
    <w:rsid w:val="00CD3180"/>
    <w:rsid w:val="00CD4B28"/>
    <w:rsid w:val="00CD58E4"/>
    <w:rsid w:val="00CD5E44"/>
    <w:rsid w:val="00CD70A2"/>
    <w:rsid w:val="00CD750A"/>
    <w:rsid w:val="00CE05D9"/>
    <w:rsid w:val="00CE0F69"/>
    <w:rsid w:val="00CE1EC8"/>
    <w:rsid w:val="00CE3884"/>
    <w:rsid w:val="00CE4576"/>
    <w:rsid w:val="00CE5304"/>
    <w:rsid w:val="00CE5873"/>
    <w:rsid w:val="00CE7B7D"/>
    <w:rsid w:val="00CF320E"/>
    <w:rsid w:val="00CF321F"/>
    <w:rsid w:val="00CF352A"/>
    <w:rsid w:val="00CF3729"/>
    <w:rsid w:val="00CF5B0B"/>
    <w:rsid w:val="00CF6FA2"/>
    <w:rsid w:val="00CF77C0"/>
    <w:rsid w:val="00D00052"/>
    <w:rsid w:val="00D0010A"/>
    <w:rsid w:val="00D00712"/>
    <w:rsid w:val="00D00C06"/>
    <w:rsid w:val="00D01507"/>
    <w:rsid w:val="00D01B18"/>
    <w:rsid w:val="00D01D7B"/>
    <w:rsid w:val="00D03EE7"/>
    <w:rsid w:val="00D04BE7"/>
    <w:rsid w:val="00D05316"/>
    <w:rsid w:val="00D05751"/>
    <w:rsid w:val="00D060D6"/>
    <w:rsid w:val="00D06152"/>
    <w:rsid w:val="00D073BE"/>
    <w:rsid w:val="00D1019D"/>
    <w:rsid w:val="00D106F3"/>
    <w:rsid w:val="00D107EC"/>
    <w:rsid w:val="00D10FCE"/>
    <w:rsid w:val="00D12D6F"/>
    <w:rsid w:val="00D130C5"/>
    <w:rsid w:val="00D13A4B"/>
    <w:rsid w:val="00D14584"/>
    <w:rsid w:val="00D1509C"/>
    <w:rsid w:val="00D15932"/>
    <w:rsid w:val="00D1655A"/>
    <w:rsid w:val="00D16CB7"/>
    <w:rsid w:val="00D20317"/>
    <w:rsid w:val="00D204B6"/>
    <w:rsid w:val="00D2105C"/>
    <w:rsid w:val="00D21D5D"/>
    <w:rsid w:val="00D241DE"/>
    <w:rsid w:val="00D24960"/>
    <w:rsid w:val="00D24977"/>
    <w:rsid w:val="00D2661D"/>
    <w:rsid w:val="00D30293"/>
    <w:rsid w:val="00D32380"/>
    <w:rsid w:val="00D324E5"/>
    <w:rsid w:val="00D330AD"/>
    <w:rsid w:val="00D3419A"/>
    <w:rsid w:val="00D34542"/>
    <w:rsid w:val="00D3543F"/>
    <w:rsid w:val="00D40773"/>
    <w:rsid w:val="00D41527"/>
    <w:rsid w:val="00D41591"/>
    <w:rsid w:val="00D451A4"/>
    <w:rsid w:val="00D51A20"/>
    <w:rsid w:val="00D51CDD"/>
    <w:rsid w:val="00D51D37"/>
    <w:rsid w:val="00D52253"/>
    <w:rsid w:val="00D523BB"/>
    <w:rsid w:val="00D529AB"/>
    <w:rsid w:val="00D52B52"/>
    <w:rsid w:val="00D52F14"/>
    <w:rsid w:val="00D53C08"/>
    <w:rsid w:val="00D5497A"/>
    <w:rsid w:val="00D54DE4"/>
    <w:rsid w:val="00D55241"/>
    <w:rsid w:val="00D5583F"/>
    <w:rsid w:val="00D575CE"/>
    <w:rsid w:val="00D57929"/>
    <w:rsid w:val="00D57E84"/>
    <w:rsid w:val="00D57FD1"/>
    <w:rsid w:val="00D6017D"/>
    <w:rsid w:val="00D602D5"/>
    <w:rsid w:val="00D60482"/>
    <w:rsid w:val="00D62982"/>
    <w:rsid w:val="00D62EE8"/>
    <w:rsid w:val="00D6416B"/>
    <w:rsid w:val="00D65263"/>
    <w:rsid w:val="00D65741"/>
    <w:rsid w:val="00D7007A"/>
    <w:rsid w:val="00D703F0"/>
    <w:rsid w:val="00D70A0E"/>
    <w:rsid w:val="00D70B7E"/>
    <w:rsid w:val="00D730D9"/>
    <w:rsid w:val="00D733F6"/>
    <w:rsid w:val="00D73FD8"/>
    <w:rsid w:val="00D740CB"/>
    <w:rsid w:val="00D75E20"/>
    <w:rsid w:val="00D7629F"/>
    <w:rsid w:val="00D77C78"/>
    <w:rsid w:val="00D77E83"/>
    <w:rsid w:val="00D77F42"/>
    <w:rsid w:val="00D8065D"/>
    <w:rsid w:val="00D83921"/>
    <w:rsid w:val="00D83937"/>
    <w:rsid w:val="00D85FFF"/>
    <w:rsid w:val="00D86BD1"/>
    <w:rsid w:val="00D87C42"/>
    <w:rsid w:val="00D91797"/>
    <w:rsid w:val="00D917FF"/>
    <w:rsid w:val="00D923FA"/>
    <w:rsid w:val="00D92866"/>
    <w:rsid w:val="00D940CF"/>
    <w:rsid w:val="00D9450C"/>
    <w:rsid w:val="00D96F24"/>
    <w:rsid w:val="00DA1347"/>
    <w:rsid w:val="00DA2012"/>
    <w:rsid w:val="00DA250D"/>
    <w:rsid w:val="00DA2CEA"/>
    <w:rsid w:val="00DA3F1C"/>
    <w:rsid w:val="00DA3F75"/>
    <w:rsid w:val="00DA58C8"/>
    <w:rsid w:val="00DA61D6"/>
    <w:rsid w:val="00DA6957"/>
    <w:rsid w:val="00DA76ED"/>
    <w:rsid w:val="00DA789A"/>
    <w:rsid w:val="00DA797E"/>
    <w:rsid w:val="00DA7DC6"/>
    <w:rsid w:val="00DB03CA"/>
    <w:rsid w:val="00DB079E"/>
    <w:rsid w:val="00DB0D8D"/>
    <w:rsid w:val="00DB1469"/>
    <w:rsid w:val="00DB29CE"/>
    <w:rsid w:val="00DB38D4"/>
    <w:rsid w:val="00DB49C0"/>
    <w:rsid w:val="00DB54E2"/>
    <w:rsid w:val="00DC233D"/>
    <w:rsid w:val="00DC4837"/>
    <w:rsid w:val="00DC6709"/>
    <w:rsid w:val="00DC6D69"/>
    <w:rsid w:val="00DC6E55"/>
    <w:rsid w:val="00DC6EB8"/>
    <w:rsid w:val="00DC7783"/>
    <w:rsid w:val="00DD0E5C"/>
    <w:rsid w:val="00DD16B3"/>
    <w:rsid w:val="00DD21A5"/>
    <w:rsid w:val="00DD411D"/>
    <w:rsid w:val="00DD5B29"/>
    <w:rsid w:val="00DD5E7E"/>
    <w:rsid w:val="00DD725B"/>
    <w:rsid w:val="00DD7FCC"/>
    <w:rsid w:val="00DE0021"/>
    <w:rsid w:val="00DE0140"/>
    <w:rsid w:val="00DE0269"/>
    <w:rsid w:val="00DE0BB9"/>
    <w:rsid w:val="00DE1E88"/>
    <w:rsid w:val="00DE2F12"/>
    <w:rsid w:val="00DE4822"/>
    <w:rsid w:val="00DE5024"/>
    <w:rsid w:val="00DE57B8"/>
    <w:rsid w:val="00DE6B8D"/>
    <w:rsid w:val="00DF2659"/>
    <w:rsid w:val="00DF3FB1"/>
    <w:rsid w:val="00DF42FD"/>
    <w:rsid w:val="00DF471E"/>
    <w:rsid w:val="00DF6F42"/>
    <w:rsid w:val="00DF7DB0"/>
    <w:rsid w:val="00E00331"/>
    <w:rsid w:val="00E00A51"/>
    <w:rsid w:val="00E025C0"/>
    <w:rsid w:val="00E02DD7"/>
    <w:rsid w:val="00E03A88"/>
    <w:rsid w:val="00E04F59"/>
    <w:rsid w:val="00E050EF"/>
    <w:rsid w:val="00E06725"/>
    <w:rsid w:val="00E069E8"/>
    <w:rsid w:val="00E072E4"/>
    <w:rsid w:val="00E07BC5"/>
    <w:rsid w:val="00E07BE3"/>
    <w:rsid w:val="00E07BE7"/>
    <w:rsid w:val="00E10FAB"/>
    <w:rsid w:val="00E11C65"/>
    <w:rsid w:val="00E14032"/>
    <w:rsid w:val="00E15AF4"/>
    <w:rsid w:val="00E163E9"/>
    <w:rsid w:val="00E20740"/>
    <w:rsid w:val="00E22A9F"/>
    <w:rsid w:val="00E2467B"/>
    <w:rsid w:val="00E25791"/>
    <w:rsid w:val="00E262B9"/>
    <w:rsid w:val="00E26AA8"/>
    <w:rsid w:val="00E271BF"/>
    <w:rsid w:val="00E27672"/>
    <w:rsid w:val="00E3032C"/>
    <w:rsid w:val="00E30A6D"/>
    <w:rsid w:val="00E324D8"/>
    <w:rsid w:val="00E329AE"/>
    <w:rsid w:val="00E3463F"/>
    <w:rsid w:val="00E35B1E"/>
    <w:rsid w:val="00E37A70"/>
    <w:rsid w:val="00E40A1C"/>
    <w:rsid w:val="00E41F72"/>
    <w:rsid w:val="00E423C5"/>
    <w:rsid w:val="00E42733"/>
    <w:rsid w:val="00E4332C"/>
    <w:rsid w:val="00E44144"/>
    <w:rsid w:val="00E44574"/>
    <w:rsid w:val="00E46984"/>
    <w:rsid w:val="00E46CAE"/>
    <w:rsid w:val="00E51998"/>
    <w:rsid w:val="00E51A69"/>
    <w:rsid w:val="00E55653"/>
    <w:rsid w:val="00E5572B"/>
    <w:rsid w:val="00E560FF"/>
    <w:rsid w:val="00E56AB0"/>
    <w:rsid w:val="00E56EF0"/>
    <w:rsid w:val="00E57085"/>
    <w:rsid w:val="00E57158"/>
    <w:rsid w:val="00E65973"/>
    <w:rsid w:val="00E65A5E"/>
    <w:rsid w:val="00E716FD"/>
    <w:rsid w:val="00E72311"/>
    <w:rsid w:val="00E74DB5"/>
    <w:rsid w:val="00E755B5"/>
    <w:rsid w:val="00E75A2C"/>
    <w:rsid w:val="00E75B37"/>
    <w:rsid w:val="00E819E9"/>
    <w:rsid w:val="00E81BCC"/>
    <w:rsid w:val="00E84555"/>
    <w:rsid w:val="00E849FF"/>
    <w:rsid w:val="00E87C14"/>
    <w:rsid w:val="00E87C28"/>
    <w:rsid w:val="00E90F82"/>
    <w:rsid w:val="00E9127B"/>
    <w:rsid w:val="00E9296B"/>
    <w:rsid w:val="00E94C76"/>
    <w:rsid w:val="00E94FB4"/>
    <w:rsid w:val="00E94FC9"/>
    <w:rsid w:val="00E97625"/>
    <w:rsid w:val="00EA0440"/>
    <w:rsid w:val="00EA08C7"/>
    <w:rsid w:val="00EA12BD"/>
    <w:rsid w:val="00EA144E"/>
    <w:rsid w:val="00EA57F7"/>
    <w:rsid w:val="00EA6E77"/>
    <w:rsid w:val="00EA714E"/>
    <w:rsid w:val="00EA73F7"/>
    <w:rsid w:val="00EA7A3D"/>
    <w:rsid w:val="00EB34D9"/>
    <w:rsid w:val="00EB6A03"/>
    <w:rsid w:val="00EB7579"/>
    <w:rsid w:val="00EB7D6D"/>
    <w:rsid w:val="00EC31C7"/>
    <w:rsid w:val="00EC3B8D"/>
    <w:rsid w:val="00EC43A3"/>
    <w:rsid w:val="00EC46EF"/>
    <w:rsid w:val="00EC6826"/>
    <w:rsid w:val="00EC78CB"/>
    <w:rsid w:val="00EC7DBB"/>
    <w:rsid w:val="00ED0661"/>
    <w:rsid w:val="00ED074A"/>
    <w:rsid w:val="00ED256C"/>
    <w:rsid w:val="00ED26DD"/>
    <w:rsid w:val="00ED34D4"/>
    <w:rsid w:val="00ED3B64"/>
    <w:rsid w:val="00ED42E3"/>
    <w:rsid w:val="00ED43CA"/>
    <w:rsid w:val="00ED44A0"/>
    <w:rsid w:val="00ED5C7A"/>
    <w:rsid w:val="00ED5CEC"/>
    <w:rsid w:val="00ED5D93"/>
    <w:rsid w:val="00ED634C"/>
    <w:rsid w:val="00ED6D18"/>
    <w:rsid w:val="00EE06C8"/>
    <w:rsid w:val="00EE0A92"/>
    <w:rsid w:val="00EE0E94"/>
    <w:rsid w:val="00EE409B"/>
    <w:rsid w:val="00EE4330"/>
    <w:rsid w:val="00EE4716"/>
    <w:rsid w:val="00EE4AB6"/>
    <w:rsid w:val="00EE4DFF"/>
    <w:rsid w:val="00EE5CEA"/>
    <w:rsid w:val="00EF0AB0"/>
    <w:rsid w:val="00EF0C15"/>
    <w:rsid w:val="00EF0C47"/>
    <w:rsid w:val="00EF1DD9"/>
    <w:rsid w:val="00EF4C14"/>
    <w:rsid w:val="00EF4DF4"/>
    <w:rsid w:val="00EF52B0"/>
    <w:rsid w:val="00EF6073"/>
    <w:rsid w:val="00EF741C"/>
    <w:rsid w:val="00EF74B9"/>
    <w:rsid w:val="00F00CAC"/>
    <w:rsid w:val="00F020B2"/>
    <w:rsid w:val="00F029F8"/>
    <w:rsid w:val="00F037A2"/>
    <w:rsid w:val="00F03D15"/>
    <w:rsid w:val="00F04246"/>
    <w:rsid w:val="00F0635D"/>
    <w:rsid w:val="00F069F6"/>
    <w:rsid w:val="00F07654"/>
    <w:rsid w:val="00F12588"/>
    <w:rsid w:val="00F12FA2"/>
    <w:rsid w:val="00F13D46"/>
    <w:rsid w:val="00F14B1D"/>
    <w:rsid w:val="00F1689A"/>
    <w:rsid w:val="00F16AD7"/>
    <w:rsid w:val="00F16BF1"/>
    <w:rsid w:val="00F17530"/>
    <w:rsid w:val="00F179C8"/>
    <w:rsid w:val="00F2119C"/>
    <w:rsid w:val="00F21330"/>
    <w:rsid w:val="00F2283C"/>
    <w:rsid w:val="00F22B99"/>
    <w:rsid w:val="00F23728"/>
    <w:rsid w:val="00F24624"/>
    <w:rsid w:val="00F247C4"/>
    <w:rsid w:val="00F25772"/>
    <w:rsid w:val="00F262E7"/>
    <w:rsid w:val="00F2650F"/>
    <w:rsid w:val="00F26665"/>
    <w:rsid w:val="00F33285"/>
    <w:rsid w:val="00F33F86"/>
    <w:rsid w:val="00F34054"/>
    <w:rsid w:val="00F363AE"/>
    <w:rsid w:val="00F372F8"/>
    <w:rsid w:val="00F37E99"/>
    <w:rsid w:val="00F37EF0"/>
    <w:rsid w:val="00F40332"/>
    <w:rsid w:val="00F4121E"/>
    <w:rsid w:val="00F419AF"/>
    <w:rsid w:val="00F41B15"/>
    <w:rsid w:val="00F42CCE"/>
    <w:rsid w:val="00F4390F"/>
    <w:rsid w:val="00F43E2C"/>
    <w:rsid w:val="00F459A8"/>
    <w:rsid w:val="00F46B5D"/>
    <w:rsid w:val="00F511F5"/>
    <w:rsid w:val="00F513FC"/>
    <w:rsid w:val="00F514EF"/>
    <w:rsid w:val="00F51E90"/>
    <w:rsid w:val="00F51E94"/>
    <w:rsid w:val="00F52173"/>
    <w:rsid w:val="00F522C6"/>
    <w:rsid w:val="00F5479D"/>
    <w:rsid w:val="00F54A36"/>
    <w:rsid w:val="00F54EDD"/>
    <w:rsid w:val="00F55CE6"/>
    <w:rsid w:val="00F5631C"/>
    <w:rsid w:val="00F5638A"/>
    <w:rsid w:val="00F56438"/>
    <w:rsid w:val="00F56A63"/>
    <w:rsid w:val="00F5791E"/>
    <w:rsid w:val="00F57B64"/>
    <w:rsid w:val="00F57F6F"/>
    <w:rsid w:val="00F65134"/>
    <w:rsid w:val="00F656D3"/>
    <w:rsid w:val="00F66B96"/>
    <w:rsid w:val="00F6730F"/>
    <w:rsid w:val="00F67661"/>
    <w:rsid w:val="00F701C8"/>
    <w:rsid w:val="00F733B3"/>
    <w:rsid w:val="00F74D4E"/>
    <w:rsid w:val="00F756EB"/>
    <w:rsid w:val="00F75EE6"/>
    <w:rsid w:val="00F834E9"/>
    <w:rsid w:val="00F83777"/>
    <w:rsid w:val="00F84678"/>
    <w:rsid w:val="00F84878"/>
    <w:rsid w:val="00F857FD"/>
    <w:rsid w:val="00F85933"/>
    <w:rsid w:val="00F859BF"/>
    <w:rsid w:val="00F86041"/>
    <w:rsid w:val="00F902E0"/>
    <w:rsid w:val="00F90392"/>
    <w:rsid w:val="00F91373"/>
    <w:rsid w:val="00F91853"/>
    <w:rsid w:val="00F9283A"/>
    <w:rsid w:val="00F9332D"/>
    <w:rsid w:val="00F93B92"/>
    <w:rsid w:val="00F94A13"/>
    <w:rsid w:val="00F9666B"/>
    <w:rsid w:val="00FA005E"/>
    <w:rsid w:val="00FA0D4C"/>
    <w:rsid w:val="00FA1F00"/>
    <w:rsid w:val="00FA25FE"/>
    <w:rsid w:val="00FA2A8A"/>
    <w:rsid w:val="00FA36D4"/>
    <w:rsid w:val="00FA473A"/>
    <w:rsid w:val="00FA4832"/>
    <w:rsid w:val="00FA6E7D"/>
    <w:rsid w:val="00FA7E20"/>
    <w:rsid w:val="00FA7EAF"/>
    <w:rsid w:val="00FB004A"/>
    <w:rsid w:val="00FB01C6"/>
    <w:rsid w:val="00FB0B80"/>
    <w:rsid w:val="00FB10D0"/>
    <w:rsid w:val="00FB1277"/>
    <w:rsid w:val="00FB1542"/>
    <w:rsid w:val="00FB21BC"/>
    <w:rsid w:val="00FB253D"/>
    <w:rsid w:val="00FB27D8"/>
    <w:rsid w:val="00FB28B1"/>
    <w:rsid w:val="00FB322F"/>
    <w:rsid w:val="00FB34AE"/>
    <w:rsid w:val="00FB47B8"/>
    <w:rsid w:val="00FB51A2"/>
    <w:rsid w:val="00FB520D"/>
    <w:rsid w:val="00FB5FA1"/>
    <w:rsid w:val="00FB6C43"/>
    <w:rsid w:val="00FB6FB5"/>
    <w:rsid w:val="00FB6FE8"/>
    <w:rsid w:val="00FB7A38"/>
    <w:rsid w:val="00FB7E75"/>
    <w:rsid w:val="00FC1A4A"/>
    <w:rsid w:val="00FC1BC9"/>
    <w:rsid w:val="00FC22E1"/>
    <w:rsid w:val="00FC28E8"/>
    <w:rsid w:val="00FC2F93"/>
    <w:rsid w:val="00FC349D"/>
    <w:rsid w:val="00FC4665"/>
    <w:rsid w:val="00FC4B17"/>
    <w:rsid w:val="00FC5BDB"/>
    <w:rsid w:val="00FC60AF"/>
    <w:rsid w:val="00FC6292"/>
    <w:rsid w:val="00FC7924"/>
    <w:rsid w:val="00FD0241"/>
    <w:rsid w:val="00FD05C7"/>
    <w:rsid w:val="00FD22F1"/>
    <w:rsid w:val="00FD2F9B"/>
    <w:rsid w:val="00FD3545"/>
    <w:rsid w:val="00FD3AEB"/>
    <w:rsid w:val="00FD3CE4"/>
    <w:rsid w:val="00FD55EB"/>
    <w:rsid w:val="00FD704F"/>
    <w:rsid w:val="00FE0BFE"/>
    <w:rsid w:val="00FE1720"/>
    <w:rsid w:val="00FE1E61"/>
    <w:rsid w:val="00FE467D"/>
    <w:rsid w:val="00FE4E19"/>
    <w:rsid w:val="00FE5640"/>
    <w:rsid w:val="00FE58F0"/>
    <w:rsid w:val="00FE676C"/>
    <w:rsid w:val="00FE7094"/>
    <w:rsid w:val="00FF0573"/>
    <w:rsid w:val="00FF158F"/>
    <w:rsid w:val="00FF32A3"/>
    <w:rsid w:val="00FF5AC6"/>
    <w:rsid w:val="00FF6A85"/>
    <w:rsid w:val="00FF785C"/>
    <w:rsid w:val="00FF7B0C"/>
    <w:rsid w:val="02F57148"/>
    <w:rsid w:val="06E24C83"/>
    <w:rsid w:val="072F01E7"/>
    <w:rsid w:val="164577CE"/>
    <w:rsid w:val="16976B3A"/>
    <w:rsid w:val="1770777C"/>
    <w:rsid w:val="23671171"/>
    <w:rsid w:val="25B72732"/>
    <w:rsid w:val="289D35B3"/>
    <w:rsid w:val="29096523"/>
    <w:rsid w:val="2A37219A"/>
    <w:rsid w:val="2B430BA8"/>
    <w:rsid w:val="404D69D4"/>
    <w:rsid w:val="47E03AE5"/>
    <w:rsid w:val="496E4D71"/>
    <w:rsid w:val="5173562A"/>
    <w:rsid w:val="53DC07CC"/>
    <w:rsid w:val="542C7C86"/>
    <w:rsid w:val="55D33658"/>
    <w:rsid w:val="5FCD440C"/>
    <w:rsid w:val="61FD25EC"/>
    <w:rsid w:val="6DC940BC"/>
    <w:rsid w:val="784C17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7756"/>
  <w15:docId w15:val="{02CEDBDA-5716-44BD-B80D-B0AC996E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3E8C"/>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qFormat/>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qFormat/>
    <w:pPr>
      <w:pBdr>
        <w:bottom w:val="single" w:sz="6" w:space="1" w:color="auto"/>
      </w:pBdr>
      <w:tabs>
        <w:tab w:val="center" w:pos="4153"/>
        <w:tab w:val="right" w:pos="8306"/>
      </w:tabs>
      <w:snapToGrid w:val="0"/>
      <w:jc w:val="center"/>
    </w:pPr>
    <w:rPr>
      <w:sz w:val="18"/>
    </w:rPr>
  </w:style>
  <w:style w:type="paragraph" w:styleId="ac">
    <w:name w:val="annotation subject"/>
    <w:basedOn w:val="a3"/>
    <w:next w:val="a3"/>
    <w:link w:val="ad"/>
    <w:qFormat/>
    <w:rPr>
      <w:b/>
      <w:bCs/>
    </w:rPr>
  </w:style>
  <w:style w:type="table" w:styleId="ae">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FollowedHyperlink"/>
    <w:basedOn w:val="a0"/>
    <w:semiHidden/>
    <w:unhideWhenUsed/>
    <w:qFormat/>
    <w:rPr>
      <w:color w:val="800080" w:themeColor="followedHyperlink"/>
      <w:u w:val="single"/>
    </w:rPr>
  </w:style>
  <w:style w:type="character" w:styleId="af1">
    <w:name w:val="line number"/>
    <w:basedOn w:val="a0"/>
    <w:qFormat/>
  </w:style>
  <w:style w:type="character" w:styleId="af2">
    <w:name w:val="Hyperlink"/>
    <w:basedOn w:val="a0"/>
    <w:qFormat/>
    <w:rPr>
      <w:color w:val="0000FF" w:themeColor="hyperlink"/>
      <w:u w:val="single"/>
    </w:rPr>
  </w:style>
  <w:style w:type="character" w:styleId="af3">
    <w:name w:val="annotation reference"/>
    <w:basedOn w:val="a0"/>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af4">
    <w:name w:val="Placeholder Text"/>
    <w:basedOn w:val="a0"/>
    <w:uiPriority w:val="99"/>
    <w:semiHidden/>
    <w:qFormat/>
    <w:rPr>
      <w:color w:val="808080"/>
    </w:rPr>
  </w:style>
  <w:style w:type="paragraph" w:styleId="af5">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d">
    <w:name w:val="批注主题 字符"/>
    <w:basedOn w:val="a4"/>
    <w:link w:val="ac"/>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Revision1">
    <w:name w:val="Revision1"/>
    <w:hidden/>
    <w:uiPriority w:val="99"/>
    <w:semiHidden/>
    <w:qFormat/>
    <w:rPr>
      <w:kern w:val="2"/>
      <w:sz w:val="21"/>
    </w:rPr>
  </w:style>
  <w:style w:type="character" w:customStyle="1" w:styleId="aa">
    <w:name w:val="页脚 字符"/>
    <w:basedOn w:val="a0"/>
    <w:link w:val="a9"/>
    <w:uiPriority w:val="99"/>
    <w:qFormat/>
    <w:locked/>
    <w:rPr>
      <w:kern w:val="2"/>
      <w:sz w:val="18"/>
    </w:rPr>
  </w:style>
  <w:style w:type="character" w:customStyle="1" w:styleId="patsnap-search-hit-0">
    <w:name w:val="patsnap-search-hit-0"/>
    <w:basedOn w:val="a0"/>
    <w:rsid w:val="00864710"/>
  </w:style>
  <w:style w:type="character" w:customStyle="1" w:styleId="patsnap-search-hit-1">
    <w:name w:val="patsnap-search-hit-1"/>
    <w:basedOn w:val="a0"/>
    <w:rsid w:val="00864710"/>
  </w:style>
  <w:style w:type="character" w:customStyle="1" w:styleId="patsnap-search-hit">
    <w:name w:val="patsnap-search-hit"/>
    <w:basedOn w:val="a0"/>
    <w:rsid w:val="002653C8"/>
  </w:style>
  <w:style w:type="paragraph" w:styleId="af6">
    <w:name w:val="Revision"/>
    <w:hidden/>
    <w:uiPriority w:val="99"/>
    <w:semiHidden/>
    <w:rsid w:val="00DD16B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92113">
      <w:bodyDiv w:val="1"/>
      <w:marLeft w:val="0"/>
      <w:marRight w:val="0"/>
      <w:marTop w:val="0"/>
      <w:marBottom w:val="0"/>
      <w:divBdr>
        <w:top w:val="none" w:sz="0" w:space="0" w:color="auto"/>
        <w:left w:val="none" w:sz="0" w:space="0" w:color="auto"/>
        <w:bottom w:val="none" w:sz="0" w:space="0" w:color="auto"/>
        <w:right w:val="none" w:sz="0" w:space="0" w:color="auto"/>
      </w:divBdr>
      <w:divsChild>
        <w:div w:id="781192276">
          <w:marLeft w:val="0"/>
          <w:marRight w:val="0"/>
          <w:marTop w:val="0"/>
          <w:marBottom w:val="150"/>
          <w:divBdr>
            <w:top w:val="none" w:sz="0" w:space="0" w:color="auto"/>
            <w:left w:val="none" w:sz="0" w:space="0" w:color="auto"/>
            <w:bottom w:val="none" w:sz="0" w:space="0" w:color="auto"/>
            <w:right w:val="none" w:sz="0" w:space="0" w:color="auto"/>
          </w:divBdr>
        </w:div>
        <w:div w:id="166789466">
          <w:marLeft w:val="0"/>
          <w:marRight w:val="0"/>
          <w:marTop w:val="0"/>
          <w:marBottom w:val="150"/>
          <w:divBdr>
            <w:top w:val="none" w:sz="0" w:space="0" w:color="auto"/>
            <w:left w:val="none" w:sz="0" w:space="0" w:color="auto"/>
            <w:bottom w:val="none" w:sz="0" w:space="0" w:color="auto"/>
            <w:right w:val="none" w:sz="0" w:space="0" w:color="auto"/>
          </w:divBdr>
        </w:div>
        <w:div w:id="1583953961">
          <w:marLeft w:val="0"/>
          <w:marRight w:val="0"/>
          <w:marTop w:val="0"/>
          <w:marBottom w:val="150"/>
          <w:divBdr>
            <w:top w:val="none" w:sz="0" w:space="0" w:color="auto"/>
            <w:left w:val="none" w:sz="0" w:space="0" w:color="auto"/>
            <w:bottom w:val="none" w:sz="0" w:space="0" w:color="auto"/>
            <w:right w:val="none" w:sz="0" w:space="0" w:color="auto"/>
          </w:divBdr>
        </w:div>
      </w:divsChild>
    </w:div>
    <w:div w:id="1201868379">
      <w:bodyDiv w:val="1"/>
      <w:marLeft w:val="0"/>
      <w:marRight w:val="0"/>
      <w:marTop w:val="0"/>
      <w:marBottom w:val="0"/>
      <w:divBdr>
        <w:top w:val="none" w:sz="0" w:space="0" w:color="auto"/>
        <w:left w:val="none" w:sz="0" w:space="0" w:color="auto"/>
        <w:bottom w:val="none" w:sz="0" w:space="0" w:color="auto"/>
        <w:right w:val="none" w:sz="0" w:space="0" w:color="auto"/>
      </w:divBdr>
      <w:divsChild>
        <w:div w:id="135219344">
          <w:marLeft w:val="0"/>
          <w:marRight w:val="0"/>
          <w:marTop w:val="0"/>
          <w:marBottom w:val="150"/>
          <w:divBdr>
            <w:top w:val="none" w:sz="0" w:space="0" w:color="auto"/>
            <w:left w:val="none" w:sz="0" w:space="0" w:color="auto"/>
            <w:bottom w:val="none" w:sz="0" w:space="0" w:color="auto"/>
            <w:right w:val="none" w:sz="0" w:space="0" w:color="auto"/>
          </w:divBdr>
          <w:divsChild>
            <w:div w:id="1367146953">
              <w:marLeft w:val="0"/>
              <w:marRight w:val="0"/>
              <w:marTop w:val="0"/>
              <w:marBottom w:val="150"/>
              <w:divBdr>
                <w:top w:val="none" w:sz="0" w:space="0" w:color="auto"/>
                <w:left w:val="none" w:sz="0" w:space="0" w:color="auto"/>
                <w:bottom w:val="none" w:sz="0" w:space="0" w:color="auto"/>
                <w:right w:val="none" w:sz="0" w:space="0" w:color="auto"/>
              </w:divBdr>
            </w:div>
          </w:divsChild>
        </w:div>
        <w:div w:id="1343895885">
          <w:marLeft w:val="0"/>
          <w:marRight w:val="0"/>
          <w:marTop w:val="0"/>
          <w:marBottom w:val="150"/>
          <w:divBdr>
            <w:top w:val="none" w:sz="0" w:space="0" w:color="auto"/>
            <w:left w:val="none" w:sz="0" w:space="0" w:color="auto"/>
            <w:bottom w:val="none" w:sz="0" w:space="0" w:color="auto"/>
            <w:right w:val="none" w:sz="0" w:space="0" w:color="auto"/>
          </w:divBdr>
          <w:divsChild>
            <w:div w:id="17543550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C0F54-DFC4-42C6-B02C-45B2D265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17</TotalTime>
  <Pages>10</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subject/>
  <dc:creator>soroia</dc:creator>
  <cp:keywords>C_Restricted</cp:keywords>
  <dc:description/>
  <cp:lastModifiedBy>LYJ</cp:lastModifiedBy>
  <cp:revision>17</cp:revision>
  <cp:lastPrinted>2008-07-10T13:18:00Z</cp:lastPrinted>
  <dcterms:created xsi:type="dcterms:W3CDTF">2022-11-08T15:26:00Z</dcterms:created>
  <dcterms:modified xsi:type="dcterms:W3CDTF">2022-11-14T06:48:00Z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Document Confidentiality">
    <vt:lpwstr>Restricted</vt:lpwstr>
  </property>
  <property fmtid="{D5CDD505-2E9C-101B-9397-08002B2CF9AE}" pid="4" name="_NewReviewCycle">
    <vt:lpwstr/>
  </property>
  <property fmtid="{D5CDD505-2E9C-101B-9397-08002B2CF9AE}" pid="5" name="ICV">
    <vt:lpwstr>7CED5FC3AC5E4D7F8C0E982FA3D0F86C</vt:lpwstr>
  </property>
  <property fmtid="{D5CDD505-2E9C-101B-9397-08002B2CF9AE}" pid="6" name="MSIP_Label_a59b6cd5-d141-4a33-8bf1-0ca04484304f_Enabled">
    <vt:lpwstr>true</vt:lpwstr>
  </property>
  <property fmtid="{D5CDD505-2E9C-101B-9397-08002B2CF9AE}" pid="7" name="MSIP_Label_a59b6cd5-d141-4a33-8bf1-0ca04484304f_SetDate">
    <vt:lpwstr>2022-06-29T02:22:42Z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90aaa958-6921-4bc5-82ac-900a9803b47b</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